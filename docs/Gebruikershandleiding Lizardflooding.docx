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67C3D" w14:textId="77777777" w:rsidR="008A1175" w:rsidRDefault="008A1175">
      <w:bookmarkStart w:id="0" w:name="_Hlk120102984"/>
      <w:bookmarkEnd w:id="0"/>
    </w:p>
    <w:p w14:paraId="2C08ED14" w14:textId="77777777" w:rsidR="00602CF3" w:rsidRDefault="00602CF3"/>
    <w:p w14:paraId="6D7BE597" w14:textId="77777777" w:rsidR="00602CF3" w:rsidRDefault="00602CF3"/>
    <w:p w14:paraId="4523BD14" w14:textId="77777777" w:rsidR="00602CF3" w:rsidRDefault="00602CF3"/>
    <w:p w14:paraId="07197F69" w14:textId="77777777" w:rsidR="008A1175" w:rsidRDefault="008A1175"/>
    <w:p w14:paraId="78399C22" w14:textId="77777777" w:rsidR="008A1175" w:rsidRDefault="008A1175"/>
    <w:p w14:paraId="5527BF02" w14:textId="77777777" w:rsidR="008A1175" w:rsidRDefault="003A40DE">
      <w:r>
        <w:rPr>
          <w:noProof/>
        </w:rPr>
        <w:drawing>
          <wp:anchor distT="0" distB="0" distL="114300" distR="114300" simplePos="0" relativeHeight="251656704" behindDoc="1" locked="0" layoutInCell="1" allowOverlap="1" wp14:anchorId="7771E7CF" wp14:editId="6E4FCB3B">
            <wp:simplePos x="0" y="0"/>
            <wp:positionH relativeFrom="column">
              <wp:posOffset>1085850</wp:posOffset>
            </wp:positionH>
            <wp:positionV relativeFrom="paragraph">
              <wp:posOffset>82550</wp:posOffset>
            </wp:positionV>
            <wp:extent cx="3408045" cy="2738755"/>
            <wp:effectExtent l="19050" t="0" r="20955" b="804545"/>
            <wp:wrapNone/>
            <wp:docPr id="49" name="Picture 27" descr="Voork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oorkan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08045" cy="27387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70D796E6" w14:textId="77777777" w:rsidR="008A1175" w:rsidRDefault="003A40DE">
      <w:r>
        <w:rPr>
          <w:noProof/>
        </w:rPr>
        <mc:AlternateContent>
          <mc:Choice Requires="wps">
            <w:drawing>
              <wp:anchor distT="0" distB="0" distL="114300" distR="114300" simplePos="0" relativeHeight="251655680" behindDoc="0" locked="1" layoutInCell="1" allowOverlap="1" wp14:anchorId="39590D9E" wp14:editId="286C38AC">
                <wp:simplePos x="0" y="0"/>
                <wp:positionH relativeFrom="page">
                  <wp:posOffset>1800225</wp:posOffset>
                </wp:positionH>
                <wp:positionV relativeFrom="page">
                  <wp:posOffset>5400675</wp:posOffset>
                </wp:positionV>
                <wp:extent cx="4679950" cy="1800225"/>
                <wp:effectExtent l="0" t="0" r="0" b="0"/>
                <wp:wrapSquare wrapText="bothSides"/>
                <wp:docPr id="4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9950" cy="1800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A01207" w14:textId="28C07158" w:rsidR="00D57E93" w:rsidRPr="00EB061D" w:rsidRDefault="00D57E93" w:rsidP="008A1175">
                            <w:pPr>
                              <w:jc w:val="right"/>
                              <w:rPr>
                                <w:b/>
                                <w:sz w:val="36"/>
                                <w:szCs w:val="36"/>
                              </w:rPr>
                            </w:pPr>
                            <w:r w:rsidRPr="00EB061D">
                              <w:rPr>
                                <w:b/>
                                <w:sz w:val="36"/>
                                <w:szCs w:val="36"/>
                              </w:rPr>
                              <w:fldChar w:fldCharType="begin"/>
                            </w:r>
                            <w:r w:rsidRPr="00EB061D">
                              <w:rPr>
                                <w:b/>
                                <w:sz w:val="36"/>
                                <w:szCs w:val="36"/>
                              </w:rPr>
                              <w:instrText xml:space="preserve"> TITLE   \* MERGEFORMAT </w:instrText>
                            </w:r>
                            <w:r w:rsidRPr="00EB061D">
                              <w:rPr>
                                <w:b/>
                                <w:sz w:val="36"/>
                                <w:szCs w:val="36"/>
                              </w:rPr>
                              <w:fldChar w:fldCharType="separate"/>
                            </w:r>
                            <w:r w:rsidRPr="00EB061D">
                              <w:rPr>
                                <w:b/>
                                <w:sz w:val="36"/>
                                <w:szCs w:val="36"/>
                              </w:rPr>
                              <w:t>Lizard-</w:t>
                            </w:r>
                            <w:r w:rsidR="00B00E36">
                              <w:rPr>
                                <w:b/>
                                <w:sz w:val="36"/>
                                <w:szCs w:val="36"/>
                              </w:rPr>
                              <w:t>F</w:t>
                            </w:r>
                            <w:r w:rsidRPr="00EB061D">
                              <w:rPr>
                                <w:b/>
                                <w:sz w:val="36"/>
                                <w:szCs w:val="36"/>
                              </w:rPr>
                              <w:t>looding</w:t>
                            </w:r>
                            <w:r w:rsidRPr="00EB061D">
                              <w:rPr>
                                <w:b/>
                                <w:sz w:val="36"/>
                                <w:szCs w:val="36"/>
                              </w:rPr>
                              <w:fldChar w:fldCharType="end"/>
                            </w:r>
                          </w:p>
                          <w:p w14:paraId="55E07002" w14:textId="77777777" w:rsidR="00D57E93" w:rsidRDefault="00D57E93" w:rsidP="008A1175">
                            <w:pPr>
                              <w:jc w:val="right"/>
                              <w:rPr>
                                <w:i/>
                                <w:sz w:val="28"/>
                                <w:szCs w:val="28"/>
                              </w:rPr>
                            </w:pPr>
                            <w:r w:rsidRPr="00EB061D">
                              <w:rPr>
                                <w:i/>
                                <w:sz w:val="28"/>
                                <w:szCs w:val="28"/>
                              </w:rPr>
                              <w:fldChar w:fldCharType="begin"/>
                            </w:r>
                            <w:r w:rsidRPr="00EB061D">
                              <w:rPr>
                                <w:i/>
                                <w:sz w:val="28"/>
                                <w:szCs w:val="28"/>
                              </w:rPr>
                              <w:instrText xml:space="preserve"> SUBJECT   \* MERGEFORMAT </w:instrText>
                            </w:r>
                            <w:r w:rsidRPr="00EB061D">
                              <w:rPr>
                                <w:i/>
                                <w:sz w:val="28"/>
                                <w:szCs w:val="28"/>
                              </w:rPr>
                              <w:fldChar w:fldCharType="separate"/>
                            </w:r>
                            <w:r w:rsidRPr="00EB061D">
                              <w:rPr>
                                <w:i/>
                                <w:sz w:val="28"/>
                                <w:szCs w:val="28"/>
                              </w:rPr>
                              <w:t>Gebruikershandleiding</w:t>
                            </w:r>
                            <w:r w:rsidRPr="00EB061D">
                              <w:rPr>
                                <w:i/>
                                <w:sz w:val="28"/>
                                <w:szCs w:val="28"/>
                              </w:rPr>
                              <w:fldChar w:fldCharType="end"/>
                            </w:r>
                          </w:p>
                          <w:p w14:paraId="1E35D1EC" w14:textId="521A9646" w:rsidR="00D57E93" w:rsidRPr="008472CA" w:rsidRDefault="00D57E93" w:rsidP="008A1175">
                            <w:pPr>
                              <w:jc w:val="right"/>
                              <w:rPr>
                                <w:i/>
                                <w:sz w:val="22"/>
                                <w:szCs w:val="28"/>
                              </w:rPr>
                            </w:pPr>
                            <w:r w:rsidRPr="008472CA">
                              <w:rPr>
                                <w:i/>
                                <w:sz w:val="22"/>
                                <w:szCs w:val="28"/>
                              </w:rPr>
                              <w:t>Versie 3.</w:t>
                            </w:r>
                            <w:r w:rsidR="00742C63">
                              <w:rPr>
                                <w:i/>
                                <w:sz w:val="22"/>
                                <w:szCs w:val="28"/>
                              </w:rPr>
                              <w:t>3</w:t>
                            </w:r>
                          </w:p>
                          <w:p w14:paraId="11C3125E" w14:textId="77777777" w:rsidR="00D57E93" w:rsidRPr="008A1175" w:rsidRDefault="00D57E93" w:rsidP="008A1175">
                            <w:pPr>
                              <w:jc w:val="righ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590D9E" id="_x0000_t202" coordsize="21600,21600" o:spt="202" path="m,l,21600r21600,l21600,xe">
                <v:stroke joinstyle="miter"/>
                <v:path gradientshapeok="t" o:connecttype="rect"/>
              </v:shapetype>
              <v:shape id="Text Box 4" o:spid="_x0000_s1026" type="#_x0000_t202" style="position:absolute;margin-left:141.75pt;margin-top:425.25pt;width:368.5pt;height:141.7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" filled="f" stroked="f">
                <v:textbox inset="0,0,0,0">
                  <w:txbxContent>
                    <w:p w14:paraId="56A01207" w14:textId="28C07158" w:rsidR="00D57E93" w:rsidRPr="00EB061D" w:rsidRDefault="00D57E93" w:rsidP="008A1175">
                      <w:pPr>
                        <w:jc w:val="right"/>
                        <w:rPr>
                          <w:b/>
                          <w:sz w:val="36"/>
                          <w:szCs w:val="36"/>
                        </w:rPr>
                      </w:pPr>
                      <w:r w:rsidRPr="00EB061D">
                        <w:rPr>
                          <w:b/>
                          <w:sz w:val="36"/>
                          <w:szCs w:val="36"/>
                        </w:rPr>
                        <w:fldChar w:fldCharType="begin"/>
                      </w:r>
                      <w:r w:rsidRPr="00EB061D">
                        <w:rPr>
                          <w:b/>
                          <w:sz w:val="36"/>
                          <w:szCs w:val="36"/>
                        </w:rPr>
                        <w:instrText xml:space="preserve"> TITLE   \* MERGEFORMAT </w:instrText>
                      </w:r>
                      <w:r w:rsidRPr="00EB061D">
                        <w:rPr>
                          <w:b/>
                          <w:sz w:val="36"/>
                          <w:szCs w:val="36"/>
                        </w:rPr>
                        <w:fldChar w:fldCharType="separate"/>
                      </w:r>
                      <w:r w:rsidRPr="00EB061D">
                        <w:rPr>
                          <w:b/>
                          <w:sz w:val="36"/>
                          <w:szCs w:val="36"/>
                        </w:rPr>
                        <w:t>Lizard-</w:t>
                      </w:r>
                      <w:r w:rsidR="00B00E36">
                        <w:rPr>
                          <w:b/>
                          <w:sz w:val="36"/>
                          <w:szCs w:val="36"/>
                        </w:rPr>
                        <w:t>F</w:t>
                      </w:r>
                      <w:r w:rsidRPr="00EB061D">
                        <w:rPr>
                          <w:b/>
                          <w:sz w:val="36"/>
                          <w:szCs w:val="36"/>
                        </w:rPr>
                        <w:t>looding</w:t>
                      </w:r>
                      <w:r w:rsidRPr="00EB061D">
                        <w:rPr>
                          <w:b/>
                          <w:sz w:val="36"/>
                          <w:szCs w:val="36"/>
                        </w:rPr>
                        <w:fldChar w:fldCharType="end"/>
                      </w:r>
                    </w:p>
                    <w:p w14:paraId="55E07002" w14:textId="77777777" w:rsidR="00D57E93" w:rsidRDefault="00D57E93" w:rsidP="008A1175">
                      <w:pPr>
                        <w:jc w:val="right"/>
                        <w:rPr>
                          <w:i/>
                          <w:sz w:val="28"/>
                          <w:szCs w:val="28"/>
                        </w:rPr>
                      </w:pPr>
                      <w:r w:rsidRPr="00EB061D">
                        <w:rPr>
                          <w:i/>
                          <w:sz w:val="28"/>
                          <w:szCs w:val="28"/>
                        </w:rPr>
                        <w:fldChar w:fldCharType="begin"/>
                      </w:r>
                      <w:r w:rsidRPr="00EB061D">
                        <w:rPr>
                          <w:i/>
                          <w:sz w:val="28"/>
                          <w:szCs w:val="28"/>
                        </w:rPr>
                        <w:instrText xml:space="preserve"> SUBJECT   \* MERGEFORMAT </w:instrText>
                      </w:r>
                      <w:r w:rsidRPr="00EB061D">
                        <w:rPr>
                          <w:i/>
                          <w:sz w:val="28"/>
                          <w:szCs w:val="28"/>
                        </w:rPr>
                        <w:fldChar w:fldCharType="separate"/>
                      </w:r>
                      <w:r w:rsidRPr="00EB061D">
                        <w:rPr>
                          <w:i/>
                          <w:sz w:val="28"/>
                          <w:szCs w:val="28"/>
                        </w:rPr>
                        <w:t>Gebruikershandleiding</w:t>
                      </w:r>
                      <w:r w:rsidRPr="00EB061D">
                        <w:rPr>
                          <w:i/>
                          <w:sz w:val="28"/>
                          <w:szCs w:val="28"/>
                        </w:rPr>
                        <w:fldChar w:fldCharType="end"/>
                      </w:r>
                    </w:p>
                    <w:p w14:paraId="1E35D1EC" w14:textId="521A9646" w:rsidR="00D57E93" w:rsidRPr="008472CA" w:rsidRDefault="00D57E93" w:rsidP="008A1175">
                      <w:pPr>
                        <w:jc w:val="right"/>
                        <w:rPr>
                          <w:i/>
                          <w:sz w:val="22"/>
                          <w:szCs w:val="28"/>
                        </w:rPr>
                      </w:pPr>
                      <w:r w:rsidRPr="008472CA">
                        <w:rPr>
                          <w:i/>
                          <w:sz w:val="22"/>
                          <w:szCs w:val="28"/>
                        </w:rPr>
                        <w:t>Versie 3.</w:t>
                      </w:r>
                      <w:r w:rsidR="00742C63">
                        <w:rPr>
                          <w:i/>
                          <w:sz w:val="22"/>
                          <w:szCs w:val="28"/>
                        </w:rPr>
                        <w:t>3</w:t>
                      </w:r>
                    </w:p>
                    <w:p w14:paraId="11C3125E" w14:textId="77777777" w:rsidR="00D57E93" w:rsidRPr="008A1175" w:rsidRDefault="00D57E93" w:rsidP="008A1175">
                      <w:pPr>
                        <w:jc w:val="right"/>
                      </w:pPr>
                    </w:p>
                  </w:txbxContent>
                </v:textbox>
                <w10:wrap type="square" anchorx="page" anchory="page"/>
                <w10:anchorlock/>
              </v:shape>
            </w:pict>
          </mc:Fallback>
        </mc:AlternateContent>
      </w:r>
    </w:p>
    <w:p w14:paraId="19C4FA55" w14:textId="77777777" w:rsidR="00134071" w:rsidRDefault="003A40DE" w:rsidP="00134071">
      <w:r>
        <w:rPr>
          <w:noProof/>
        </w:rPr>
        <w:drawing>
          <wp:anchor distT="0" distB="0" distL="114300" distR="114300" simplePos="0" relativeHeight="251657728" behindDoc="1" locked="0" layoutInCell="1" allowOverlap="1" wp14:anchorId="5AC6E2E5" wp14:editId="1AFB3ED0">
            <wp:simplePos x="0" y="0"/>
            <wp:positionH relativeFrom="column">
              <wp:posOffset>-685800</wp:posOffset>
            </wp:positionH>
            <wp:positionV relativeFrom="paragraph">
              <wp:posOffset>5514975</wp:posOffset>
            </wp:positionV>
            <wp:extent cx="1682115" cy="759460"/>
            <wp:effectExtent l="0" t="0" r="0" b="0"/>
            <wp:wrapNone/>
            <wp:docPr id="47" name="Picture 28" descr="Logo NenS 2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ogo NenS 200dp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82115" cy="759460"/>
                    </a:xfrm>
                    <a:prstGeom prst="rect">
                      <a:avLst/>
                    </a:prstGeom>
                    <a:noFill/>
                  </pic:spPr>
                </pic:pic>
              </a:graphicData>
            </a:graphic>
            <wp14:sizeRelH relativeFrom="page">
              <wp14:pctWidth>0</wp14:pctWidth>
            </wp14:sizeRelH>
            <wp14:sizeRelV relativeFrom="page">
              <wp14:pctHeight>0</wp14:pctHeight>
            </wp14:sizeRelV>
          </wp:anchor>
        </w:drawing>
      </w:r>
    </w:p>
    <w:p w14:paraId="34C43D43" w14:textId="77777777" w:rsidR="008A1175" w:rsidRDefault="008A1175">
      <w:pPr>
        <w:sectPr w:rsidR="008A1175" w:rsidSect="00280F62">
          <w:footerReference w:type="even" r:id="rId10"/>
          <w:pgSz w:w="11906" w:h="16838" w:code="9"/>
          <w:pgMar w:top="1701" w:right="1701" w:bottom="1701" w:left="3119" w:header="851" w:footer="851" w:gutter="0"/>
          <w:cols w:space="708"/>
          <w:docGrid w:linePitch="360"/>
        </w:sectPr>
      </w:pPr>
    </w:p>
    <w:p w14:paraId="676EF786" w14:textId="77777777" w:rsidR="00134071" w:rsidRDefault="00134071" w:rsidP="00134071">
      <w:pPr>
        <w:framePr w:w="5670" w:wrap="around" w:hAnchor="page" w:x="4254" w:yAlign="bottom" w:anchorLock="1"/>
        <w:spacing w:before="0"/>
        <w:rPr>
          <w:b/>
          <w:bCs/>
        </w:rPr>
      </w:pPr>
      <w:r>
        <w:rPr>
          <w:b/>
          <w:bCs/>
        </w:rPr>
        <w:lastRenderedPageBreak/>
        <w:t xml:space="preserve">Project: </w:t>
      </w:r>
    </w:p>
    <w:p w14:paraId="271AB4C3" w14:textId="77777777" w:rsidR="00134071" w:rsidRDefault="00000000" w:rsidP="00134071">
      <w:pPr>
        <w:framePr w:w="5670" w:wrap="around" w:hAnchor="page" w:x="4254" w:yAlign="bottom" w:anchorLock="1"/>
        <w:spacing w:before="60"/>
      </w:pPr>
      <w:r>
        <w:fldChar w:fldCharType="begin"/>
      </w:r>
      <w:r>
        <w:instrText xml:space="preserve"> TITLE  \* MERGEFORMAT </w:instrText>
      </w:r>
      <w:r>
        <w:fldChar w:fldCharType="separate"/>
      </w:r>
      <w:proofErr w:type="spellStart"/>
      <w:r w:rsidR="00583B60">
        <w:t>Lizard-flooding</w:t>
      </w:r>
      <w:proofErr w:type="spellEnd"/>
      <w:r>
        <w:fldChar w:fldCharType="end"/>
      </w:r>
    </w:p>
    <w:p w14:paraId="46955197" w14:textId="77777777" w:rsidR="00134071" w:rsidRDefault="00134071" w:rsidP="00134071">
      <w:pPr>
        <w:framePr w:w="5670" w:wrap="around" w:hAnchor="page" w:x="4254" w:yAlign="bottom" w:anchorLock="1"/>
        <w:spacing w:before="60"/>
        <w:rPr>
          <w:bCs/>
        </w:rPr>
      </w:pPr>
      <w:r>
        <w:rPr>
          <w:bCs/>
        </w:rPr>
        <w:fldChar w:fldCharType="begin"/>
      </w:r>
      <w:r>
        <w:rPr>
          <w:bCs/>
        </w:rPr>
        <w:instrText xml:space="preserve"> SUBJECT   \* MERGEFORMAT </w:instrText>
      </w:r>
      <w:r>
        <w:rPr>
          <w:bCs/>
        </w:rPr>
        <w:fldChar w:fldCharType="separate"/>
      </w:r>
      <w:r w:rsidR="00583B60">
        <w:rPr>
          <w:bCs/>
        </w:rPr>
        <w:t>Gebruikershandleiding</w:t>
      </w:r>
      <w:r>
        <w:rPr>
          <w:bCs/>
        </w:rPr>
        <w:fldChar w:fldCharType="end"/>
      </w:r>
    </w:p>
    <w:p w14:paraId="6967E2E6" w14:textId="77777777" w:rsidR="00134071" w:rsidRDefault="00134071" w:rsidP="00134071">
      <w:pPr>
        <w:framePr w:w="5670" w:wrap="around" w:hAnchor="page" w:x="4254" w:yAlign="bottom" w:anchorLock="1"/>
        <w:spacing w:before="600"/>
      </w:pPr>
      <w:r>
        <w:rPr>
          <w:sz w:val="12"/>
        </w:rPr>
        <w:t>Niets uit deze rapportage mag worden verveelvoudigd of openbaar gemaakt door middel van druk, fotokopie, microfilm</w:t>
      </w:r>
      <w:r w:rsidR="00641E85">
        <w:rPr>
          <w:sz w:val="12"/>
        </w:rPr>
        <w:t xml:space="preserve"> of</w:t>
      </w:r>
      <w:r>
        <w:rPr>
          <w:sz w:val="12"/>
        </w:rPr>
        <w:t xml:space="preserve"> op welke ander</w:t>
      </w:r>
      <w:r w:rsidR="00755F44">
        <w:rPr>
          <w:sz w:val="12"/>
        </w:rPr>
        <w:t>e</w:t>
      </w:r>
      <w:r>
        <w:rPr>
          <w:sz w:val="12"/>
        </w:rPr>
        <w:t xml:space="preserve"> wijze dan ook zonder voorafgaande</w:t>
      </w:r>
      <w:r w:rsidR="00755F44">
        <w:rPr>
          <w:sz w:val="12"/>
        </w:rPr>
        <w:t xml:space="preserve"> </w:t>
      </w:r>
      <w:r>
        <w:rPr>
          <w:sz w:val="12"/>
        </w:rPr>
        <w:t xml:space="preserve">toestemming van de </w:t>
      </w:r>
      <w:r w:rsidR="00641E85">
        <w:rPr>
          <w:sz w:val="12"/>
        </w:rPr>
        <w:t>opdrachtgever. N</w:t>
      </w:r>
      <w:r>
        <w:rPr>
          <w:sz w:val="12"/>
        </w:rPr>
        <w:t>och mag het zonder dergelijke toestemming worden gebruikt voor enig ander werk dan waarvoor het is vervaardigd</w:t>
      </w:r>
      <w:r w:rsidR="00755F44">
        <w:rPr>
          <w:sz w:val="12"/>
        </w:rPr>
        <w:t>.</w:t>
      </w:r>
    </w:p>
    <w:p w14:paraId="5178719D" w14:textId="77777777" w:rsidR="008A1175" w:rsidRDefault="008A1175"/>
    <w:p w14:paraId="14AB68A2" w14:textId="77777777" w:rsidR="00134071" w:rsidRDefault="00134071" w:rsidP="00134071">
      <w:pPr>
        <w:framePr w:w="2268" w:wrap="around" w:hAnchor="page" w:x="1702" w:yAlign="bottom" w:anchorLock="1"/>
        <w:spacing w:before="0"/>
        <w:rPr>
          <w:bCs/>
          <w:sz w:val="14"/>
          <w:szCs w:val="14"/>
        </w:rPr>
      </w:pPr>
    </w:p>
    <w:p w14:paraId="0ED9C51A" w14:textId="77777777" w:rsidR="00134071" w:rsidRPr="00246216" w:rsidRDefault="00134071" w:rsidP="00134071">
      <w:pPr>
        <w:framePr w:w="2268" w:wrap="around" w:hAnchor="page" w:x="1702" w:yAlign="bottom" w:anchorLock="1"/>
        <w:spacing w:before="0"/>
        <w:rPr>
          <w:bCs/>
          <w:sz w:val="14"/>
          <w:szCs w:val="14"/>
        </w:rPr>
      </w:pPr>
    </w:p>
    <w:p w14:paraId="536B3D67" w14:textId="77777777" w:rsidR="00134071" w:rsidRPr="00246216" w:rsidRDefault="00134071" w:rsidP="00134071">
      <w:pPr>
        <w:framePr w:w="2268" w:wrap="around" w:hAnchor="page" w:x="1702" w:yAlign="bottom" w:anchorLock="1"/>
        <w:spacing w:before="0"/>
        <w:rPr>
          <w:bCs/>
          <w:sz w:val="14"/>
          <w:szCs w:val="14"/>
        </w:rPr>
      </w:pPr>
    </w:p>
    <w:p w14:paraId="541F72C8" w14:textId="77777777" w:rsidR="00693661" w:rsidRPr="009C1DB6" w:rsidRDefault="00693661" w:rsidP="00693661">
      <w:pPr>
        <w:framePr w:w="2268" w:wrap="around" w:hAnchor="page" w:x="1702" w:yAlign="bottom" w:anchorLock="1"/>
        <w:spacing w:before="0"/>
        <w:rPr>
          <w:sz w:val="14"/>
          <w:szCs w:val="14"/>
        </w:rPr>
      </w:pPr>
      <w:proofErr w:type="spellStart"/>
      <w:r w:rsidRPr="004F5ABD">
        <w:rPr>
          <w:bCs/>
          <w:sz w:val="14"/>
          <w:szCs w:val="14"/>
        </w:rPr>
        <w:t>Nelen</w:t>
      </w:r>
      <w:proofErr w:type="spellEnd"/>
      <w:r w:rsidRPr="004F5ABD">
        <w:rPr>
          <w:bCs/>
          <w:sz w:val="14"/>
          <w:szCs w:val="14"/>
        </w:rPr>
        <w:t xml:space="preserve"> &amp; Schuurmans </w:t>
      </w:r>
    </w:p>
    <w:p w14:paraId="55833EBE" w14:textId="77777777"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Postbus </w:t>
      </w:r>
      <w:r w:rsidR="00641E85">
        <w:rPr>
          <w:sz w:val="14"/>
          <w:szCs w:val="14"/>
        </w:rPr>
        <w:t>1219</w:t>
      </w:r>
    </w:p>
    <w:p w14:paraId="270AE1EE" w14:textId="77777777" w:rsidR="00693661" w:rsidRPr="009C1DB6" w:rsidRDefault="00641E85" w:rsidP="00693661">
      <w:pPr>
        <w:framePr w:w="2268" w:wrap="around" w:hAnchor="page" w:x="1702" w:yAlign="bottom" w:anchorLock="1"/>
        <w:spacing w:before="0"/>
        <w:rPr>
          <w:sz w:val="14"/>
          <w:szCs w:val="14"/>
        </w:rPr>
      </w:pPr>
      <w:r>
        <w:rPr>
          <w:sz w:val="14"/>
          <w:szCs w:val="14"/>
        </w:rPr>
        <w:t>3500 BE Utrecht</w:t>
      </w:r>
    </w:p>
    <w:p w14:paraId="678A384E" w14:textId="77777777" w:rsidR="00693661" w:rsidRPr="009C1DB6" w:rsidRDefault="00693661" w:rsidP="00693661">
      <w:pPr>
        <w:framePr w:w="2268" w:wrap="around" w:hAnchor="page" w:x="1702" w:yAlign="bottom" w:anchorLock="1"/>
        <w:spacing w:before="0"/>
        <w:rPr>
          <w:sz w:val="14"/>
          <w:szCs w:val="14"/>
        </w:rPr>
      </w:pPr>
      <w:r w:rsidRPr="009C1DB6">
        <w:rPr>
          <w:sz w:val="14"/>
          <w:szCs w:val="14"/>
        </w:rPr>
        <w:t xml:space="preserve">Tel. </w:t>
      </w:r>
      <w:r w:rsidR="00641E85">
        <w:rPr>
          <w:sz w:val="14"/>
          <w:szCs w:val="14"/>
        </w:rPr>
        <w:t>030 - 2330200</w:t>
      </w:r>
    </w:p>
    <w:p w14:paraId="3C9F082A" w14:textId="77777777" w:rsidR="00693661" w:rsidRPr="009C1DB6" w:rsidRDefault="00693661" w:rsidP="00693661">
      <w:pPr>
        <w:framePr w:w="2268" w:wrap="around" w:hAnchor="page" w:x="1702" w:yAlign="bottom" w:anchorLock="1"/>
        <w:spacing w:before="0"/>
        <w:rPr>
          <w:sz w:val="14"/>
          <w:szCs w:val="14"/>
          <w:lang w:val="es-ES_tradnl"/>
        </w:rPr>
      </w:pPr>
    </w:p>
    <w:p w14:paraId="3C090874" w14:textId="77777777" w:rsidR="00693661" w:rsidRDefault="00693661" w:rsidP="00693661">
      <w:pPr>
        <w:framePr w:w="2268" w:wrap="around" w:hAnchor="page" w:x="1702" w:yAlign="bottom" w:anchorLock="1"/>
        <w:spacing w:before="0"/>
        <w:rPr>
          <w:smallCaps/>
          <w:sz w:val="14"/>
          <w:szCs w:val="14"/>
        </w:rPr>
      </w:pPr>
      <w:r w:rsidRPr="009C1DB6">
        <w:rPr>
          <w:smallCaps/>
          <w:sz w:val="14"/>
          <w:szCs w:val="14"/>
        </w:rPr>
        <w:t>WWW.N</w:t>
      </w:r>
      <w:r w:rsidR="00641E85">
        <w:rPr>
          <w:smallCaps/>
          <w:sz w:val="14"/>
          <w:szCs w:val="14"/>
        </w:rPr>
        <w:t>ELEN-SCHUURMANS</w:t>
      </w:r>
      <w:r>
        <w:rPr>
          <w:smallCaps/>
          <w:sz w:val="14"/>
          <w:szCs w:val="14"/>
        </w:rPr>
        <w:t>.NL</w:t>
      </w:r>
    </w:p>
    <w:p w14:paraId="419611C6" w14:textId="77777777" w:rsidR="00693661" w:rsidRDefault="00693661" w:rsidP="00693661">
      <w:pPr>
        <w:framePr w:w="2268" w:wrap="around" w:hAnchor="page" w:x="1702" w:yAlign="bottom" w:anchorLock="1"/>
        <w:spacing w:before="0"/>
        <w:rPr>
          <w:sz w:val="14"/>
          <w:szCs w:val="14"/>
        </w:rPr>
      </w:pPr>
    </w:p>
    <w:p w14:paraId="3534A548" w14:textId="77777777" w:rsidR="00134071" w:rsidRDefault="00693661" w:rsidP="00693661">
      <w:pPr>
        <w:framePr w:w="2268" w:wrap="around" w:hAnchor="page" w:x="1702" w:yAlign="bottom" w:anchorLock="1"/>
        <w:spacing w:before="0"/>
        <w:rPr>
          <w:caps/>
          <w:sz w:val="14"/>
          <w:szCs w:val="14"/>
        </w:rPr>
      </w:pPr>
      <w:r>
        <w:rPr>
          <w:sz w:val="14"/>
          <w:szCs w:val="14"/>
        </w:rPr>
        <w:t>KVK, UTRECHT 301</w:t>
      </w:r>
      <w:r w:rsidR="00641E85">
        <w:rPr>
          <w:sz w:val="14"/>
          <w:szCs w:val="14"/>
        </w:rPr>
        <w:t>52280</w:t>
      </w:r>
    </w:p>
    <w:p w14:paraId="3FB59884" w14:textId="77777777" w:rsidR="008A1175" w:rsidRDefault="008A1175">
      <w:pPr>
        <w:sectPr w:rsidR="008A1175" w:rsidSect="00280F62">
          <w:pgSz w:w="11906" w:h="16838" w:code="9"/>
          <w:pgMar w:top="1701" w:right="1701" w:bottom="1701" w:left="3119" w:header="851" w:footer="851" w:gutter="0"/>
          <w:cols w:space="708"/>
          <w:docGrid w:linePitch="360"/>
        </w:sectPr>
      </w:pPr>
    </w:p>
    <w:p w14:paraId="34A8E63B" w14:textId="77777777" w:rsidR="00907CC7" w:rsidRPr="00180F6A" w:rsidRDefault="00907CC7" w:rsidP="005E003B">
      <w:pPr>
        <w:spacing w:before="240" w:after="60"/>
        <w:rPr>
          <w:b/>
          <w:sz w:val="24"/>
          <w:szCs w:val="24"/>
        </w:rPr>
      </w:pPr>
      <w:r w:rsidRPr="00180F6A">
        <w:rPr>
          <w:b/>
          <w:sz w:val="24"/>
          <w:szCs w:val="24"/>
        </w:rPr>
        <w:lastRenderedPageBreak/>
        <w:t>Inhoudsopgave</w:t>
      </w:r>
    </w:p>
    <w:p w14:paraId="7819EE2B" w14:textId="4EAFC22C" w:rsidR="00742C63" w:rsidRDefault="000633DB">
      <w:pPr>
        <w:pStyle w:val="Inhopg1"/>
        <w:tabs>
          <w:tab w:val="right" w:pos="7076"/>
        </w:tabs>
        <w:rPr>
          <w:rFonts w:asciiTheme="minorHAnsi" w:eastAsiaTheme="minorEastAsia" w:hAnsiTheme="minorHAnsi" w:cstheme="minorBidi"/>
          <w:b w:val="0"/>
          <w:noProof/>
          <w:sz w:val="22"/>
          <w:szCs w:val="22"/>
        </w:rPr>
      </w:pPr>
      <w:r>
        <w:fldChar w:fldCharType="begin"/>
      </w:r>
      <w:r>
        <w:instrText xml:space="preserve"> TOC \o "1-3" \u </w:instrText>
      </w:r>
      <w:r>
        <w:fldChar w:fldCharType="separate"/>
      </w:r>
      <w:r w:rsidR="00742C63">
        <w:rPr>
          <w:noProof/>
        </w:rPr>
        <w:t>1</w:t>
      </w:r>
      <w:r w:rsidR="00742C63">
        <w:rPr>
          <w:rFonts w:asciiTheme="minorHAnsi" w:eastAsiaTheme="minorEastAsia" w:hAnsiTheme="minorHAnsi" w:cstheme="minorBidi"/>
          <w:b w:val="0"/>
          <w:noProof/>
          <w:sz w:val="22"/>
          <w:szCs w:val="22"/>
        </w:rPr>
        <w:tab/>
      </w:r>
      <w:r w:rsidR="00742C63">
        <w:rPr>
          <w:noProof/>
        </w:rPr>
        <w:t>Inleiding</w:t>
      </w:r>
      <w:r w:rsidR="00742C63">
        <w:rPr>
          <w:noProof/>
        </w:rPr>
        <w:tab/>
      </w:r>
      <w:r w:rsidR="00742C63">
        <w:rPr>
          <w:noProof/>
        </w:rPr>
        <w:fldChar w:fldCharType="begin"/>
      </w:r>
      <w:r w:rsidR="00742C63">
        <w:rPr>
          <w:noProof/>
        </w:rPr>
        <w:instrText xml:space="preserve"> PAGEREF _Toc120104244 \h </w:instrText>
      </w:r>
      <w:r w:rsidR="00742C63">
        <w:rPr>
          <w:noProof/>
        </w:rPr>
      </w:r>
      <w:r w:rsidR="00742C63">
        <w:rPr>
          <w:noProof/>
        </w:rPr>
        <w:fldChar w:fldCharType="separate"/>
      </w:r>
      <w:r w:rsidR="00742C63">
        <w:rPr>
          <w:noProof/>
        </w:rPr>
        <w:t>5</w:t>
      </w:r>
      <w:r w:rsidR="00742C63">
        <w:rPr>
          <w:noProof/>
        </w:rPr>
        <w:fldChar w:fldCharType="end"/>
      </w:r>
    </w:p>
    <w:p w14:paraId="15D2CDAD" w14:textId="026DD3D0"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1.1</w:t>
      </w:r>
      <w:r>
        <w:rPr>
          <w:rFonts w:asciiTheme="minorHAnsi" w:eastAsiaTheme="minorEastAsia" w:hAnsiTheme="minorHAnsi" w:cstheme="minorBidi"/>
          <w:noProof/>
          <w:sz w:val="22"/>
          <w:szCs w:val="22"/>
        </w:rPr>
        <w:tab/>
      </w:r>
      <w:r>
        <w:rPr>
          <w:noProof/>
        </w:rPr>
        <w:t>Functionaliteit</w:t>
      </w:r>
      <w:r>
        <w:rPr>
          <w:noProof/>
        </w:rPr>
        <w:tab/>
      </w:r>
      <w:r>
        <w:rPr>
          <w:noProof/>
        </w:rPr>
        <w:fldChar w:fldCharType="begin"/>
      </w:r>
      <w:r>
        <w:rPr>
          <w:noProof/>
        </w:rPr>
        <w:instrText xml:space="preserve"> PAGEREF _Toc120104245 \h </w:instrText>
      </w:r>
      <w:r>
        <w:rPr>
          <w:noProof/>
        </w:rPr>
      </w:r>
      <w:r>
        <w:rPr>
          <w:noProof/>
        </w:rPr>
        <w:fldChar w:fldCharType="separate"/>
      </w:r>
      <w:r>
        <w:rPr>
          <w:noProof/>
        </w:rPr>
        <w:t>5</w:t>
      </w:r>
      <w:r>
        <w:rPr>
          <w:noProof/>
        </w:rPr>
        <w:fldChar w:fldCharType="end"/>
      </w:r>
    </w:p>
    <w:p w14:paraId="5329289C" w14:textId="7F23DB01"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1.2</w:t>
      </w:r>
      <w:r>
        <w:rPr>
          <w:rFonts w:asciiTheme="minorHAnsi" w:eastAsiaTheme="minorEastAsia" w:hAnsiTheme="minorHAnsi" w:cstheme="minorBidi"/>
          <w:noProof/>
          <w:sz w:val="22"/>
          <w:szCs w:val="22"/>
        </w:rPr>
        <w:tab/>
      </w:r>
      <w:r>
        <w:rPr>
          <w:noProof/>
        </w:rPr>
        <w:t>Leeswijzer</w:t>
      </w:r>
      <w:r>
        <w:rPr>
          <w:noProof/>
        </w:rPr>
        <w:tab/>
      </w:r>
      <w:r>
        <w:rPr>
          <w:noProof/>
        </w:rPr>
        <w:fldChar w:fldCharType="begin"/>
      </w:r>
      <w:r>
        <w:rPr>
          <w:noProof/>
        </w:rPr>
        <w:instrText xml:space="preserve"> PAGEREF _Toc120104246 \h </w:instrText>
      </w:r>
      <w:r>
        <w:rPr>
          <w:noProof/>
        </w:rPr>
      </w:r>
      <w:r>
        <w:rPr>
          <w:noProof/>
        </w:rPr>
        <w:fldChar w:fldCharType="separate"/>
      </w:r>
      <w:r>
        <w:rPr>
          <w:noProof/>
        </w:rPr>
        <w:t>5</w:t>
      </w:r>
      <w:r>
        <w:rPr>
          <w:noProof/>
        </w:rPr>
        <w:fldChar w:fldCharType="end"/>
      </w:r>
    </w:p>
    <w:p w14:paraId="6D07BC70" w14:textId="6F459B30" w:rsidR="00742C63" w:rsidRDefault="00742C63">
      <w:pPr>
        <w:pStyle w:val="Inhopg1"/>
        <w:tabs>
          <w:tab w:val="right" w:pos="7076"/>
        </w:tabs>
        <w:rPr>
          <w:rFonts w:asciiTheme="minorHAnsi" w:eastAsiaTheme="minorEastAsia" w:hAnsiTheme="minorHAnsi" w:cstheme="minorBidi"/>
          <w:b w:val="0"/>
          <w:noProof/>
          <w:sz w:val="22"/>
          <w:szCs w:val="22"/>
        </w:rPr>
      </w:pPr>
      <w:r>
        <w:rPr>
          <w:noProof/>
        </w:rPr>
        <w:t>2</w:t>
      </w:r>
      <w:r>
        <w:rPr>
          <w:rFonts w:asciiTheme="minorHAnsi" w:eastAsiaTheme="minorEastAsia" w:hAnsiTheme="minorHAnsi" w:cstheme="minorBidi"/>
          <w:b w:val="0"/>
          <w:noProof/>
          <w:sz w:val="22"/>
          <w:szCs w:val="22"/>
        </w:rPr>
        <w:tab/>
      </w:r>
      <w:r>
        <w:rPr>
          <w:noProof/>
        </w:rPr>
        <w:t>Beginnen</w:t>
      </w:r>
      <w:r>
        <w:rPr>
          <w:noProof/>
        </w:rPr>
        <w:tab/>
      </w:r>
      <w:r>
        <w:rPr>
          <w:noProof/>
        </w:rPr>
        <w:fldChar w:fldCharType="begin"/>
      </w:r>
      <w:r>
        <w:rPr>
          <w:noProof/>
        </w:rPr>
        <w:instrText xml:space="preserve"> PAGEREF _Toc120104247 \h </w:instrText>
      </w:r>
      <w:r>
        <w:rPr>
          <w:noProof/>
        </w:rPr>
      </w:r>
      <w:r>
        <w:rPr>
          <w:noProof/>
        </w:rPr>
        <w:fldChar w:fldCharType="separate"/>
      </w:r>
      <w:r>
        <w:rPr>
          <w:noProof/>
        </w:rPr>
        <w:t>6</w:t>
      </w:r>
      <w:r>
        <w:rPr>
          <w:noProof/>
        </w:rPr>
        <w:fldChar w:fldCharType="end"/>
      </w:r>
    </w:p>
    <w:p w14:paraId="5CD517BC" w14:textId="44D7B970"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2.1</w:t>
      </w:r>
      <w:r>
        <w:rPr>
          <w:rFonts w:asciiTheme="minorHAnsi" w:eastAsiaTheme="minorEastAsia" w:hAnsiTheme="minorHAnsi" w:cstheme="minorBidi"/>
          <w:noProof/>
          <w:sz w:val="22"/>
          <w:szCs w:val="22"/>
        </w:rPr>
        <w:tab/>
      </w:r>
      <w:r>
        <w:rPr>
          <w:noProof/>
        </w:rPr>
        <w:t>Toegang en inloggen</w:t>
      </w:r>
      <w:r>
        <w:rPr>
          <w:noProof/>
        </w:rPr>
        <w:tab/>
      </w:r>
      <w:r>
        <w:rPr>
          <w:noProof/>
        </w:rPr>
        <w:fldChar w:fldCharType="begin"/>
      </w:r>
      <w:r>
        <w:rPr>
          <w:noProof/>
        </w:rPr>
        <w:instrText xml:space="preserve"> PAGEREF _Toc120104248 \h </w:instrText>
      </w:r>
      <w:r>
        <w:rPr>
          <w:noProof/>
        </w:rPr>
      </w:r>
      <w:r>
        <w:rPr>
          <w:noProof/>
        </w:rPr>
        <w:fldChar w:fldCharType="separate"/>
      </w:r>
      <w:r>
        <w:rPr>
          <w:noProof/>
        </w:rPr>
        <w:t>6</w:t>
      </w:r>
      <w:r>
        <w:rPr>
          <w:noProof/>
        </w:rPr>
        <w:fldChar w:fldCharType="end"/>
      </w:r>
    </w:p>
    <w:p w14:paraId="75FC7BA8" w14:textId="09B30386"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2.2</w:t>
      </w:r>
      <w:r>
        <w:rPr>
          <w:rFonts w:asciiTheme="minorHAnsi" w:eastAsiaTheme="minorEastAsia" w:hAnsiTheme="minorHAnsi" w:cstheme="minorBidi"/>
          <w:noProof/>
          <w:sz w:val="22"/>
          <w:szCs w:val="22"/>
        </w:rPr>
        <w:tab/>
      </w:r>
      <w:r>
        <w:rPr>
          <w:noProof/>
        </w:rPr>
        <w:t>Gebruikersrechten</w:t>
      </w:r>
      <w:r>
        <w:rPr>
          <w:noProof/>
        </w:rPr>
        <w:tab/>
      </w:r>
      <w:r>
        <w:rPr>
          <w:noProof/>
        </w:rPr>
        <w:fldChar w:fldCharType="begin"/>
      </w:r>
      <w:r>
        <w:rPr>
          <w:noProof/>
        </w:rPr>
        <w:instrText xml:space="preserve"> PAGEREF _Toc120104249 \h </w:instrText>
      </w:r>
      <w:r>
        <w:rPr>
          <w:noProof/>
        </w:rPr>
      </w:r>
      <w:r>
        <w:rPr>
          <w:noProof/>
        </w:rPr>
        <w:fldChar w:fldCharType="separate"/>
      </w:r>
      <w:r>
        <w:rPr>
          <w:noProof/>
        </w:rPr>
        <w:t>7</w:t>
      </w:r>
      <w:r>
        <w:rPr>
          <w:noProof/>
        </w:rPr>
        <w:fldChar w:fldCharType="end"/>
      </w:r>
    </w:p>
    <w:p w14:paraId="7220DF9A" w14:textId="30C29B86" w:rsidR="00742C63" w:rsidRDefault="00742C63">
      <w:pPr>
        <w:pStyle w:val="Inhopg1"/>
        <w:tabs>
          <w:tab w:val="right" w:pos="7076"/>
        </w:tabs>
        <w:rPr>
          <w:rFonts w:asciiTheme="minorHAnsi" w:eastAsiaTheme="minorEastAsia" w:hAnsiTheme="minorHAnsi" w:cstheme="minorBidi"/>
          <w:b w:val="0"/>
          <w:noProof/>
          <w:sz w:val="22"/>
          <w:szCs w:val="22"/>
        </w:rPr>
      </w:pPr>
      <w:r>
        <w:rPr>
          <w:noProof/>
        </w:rPr>
        <w:t>3</w:t>
      </w:r>
      <w:r>
        <w:rPr>
          <w:rFonts w:asciiTheme="minorHAnsi" w:eastAsiaTheme="minorEastAsia" w:hAnsiTheme="minorHAnsi" w:cstheme="minorBidi"/>
          <w:b w:val="0"/>
          <w:noProof/>
          <w:sz w:val="22"/>
          <w:szCs w:val="22"/>
        </w:rPr>
        <w:tab/>
      </w:r>
      <w:r>
        <w:rPr>
          <w:noProof/>
        </w:rPr>
        <w:t>Resultaten</w:t>
      </w:r>
      <w:r>
        <w:rPr>
          <w:noProof/>
        </w:rPr>
        <w:tab/>
      </w:r>
      <w:r>
        <w:rPr>
          <w:noProof/>
        </w:rPr>
        <w:fldChar w:fldCharType="begin"/>
      </w:r>
      <w:r>
        <w:rPr>
          <w:noProof/>
        </w:rPr>
        <w:instrText xml:space="preserve"> PAGEREF _Toc120104250 \h </w:instrText>
      </w:r>
      <w:r>
        <w:rPr>
          <w:noProof/>
        </w:rPr>
      </w:r>
      <w:r>
        <w:rPr>
          <w:noProof/>
        </w:rPr>
        <w:fldChar w:fldCharType="separate"/>
      </w:r>
      <w:r>
        <w:rPr>
          <w:noProof/>
        </w:rPr>
        <w:t>8</w:t>
      </w:r>
      <w:r>
        <w:rPr>
          <w:noProof/>
        </w:rPr>
        <w:fldChar w:fldCharType="end"/>
      </w:r>
    </w:p>
    <w:p w14:paraId="722F15A5" w14:textId="7C4BEF6A"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Selectie scenario</w:t>
      </w:r>
      <w:r>
        <w:rPr>
          <w:noProof/>
        </w:rPr>
        <w:tab/>
      </w:r>
      <w:r>
        <w:rPr>
          <w:noProof/>
        </w:rPr>
        <w:fldChar w:fldCharType="begin"/>
      </w:r>
      <w:r>
        <w:rPr>
          <w:noProof/>
        </w:rPr>
        <w:instrText xml:space="preserve"> PAGEREF _Toc120104251 \h </w:instrText>
      </w:r>
      <w:r>
        <w:rPr>
          <w:noProof/>
        </w:rPr>
      </w:r>
      <w:r>
        <w:rPr>
          <w:noProof/>
        </w:rPr>
        <w:fldChar w:fldCharType="separate"/>
      </w:r>
      <w:r>
        <w:rPr>
          <w:noProof/>
        </w:rPr>
        <w:t>8</w:t>
      </w:r>
      <w:r>
        <w:rPr>
          <w:noProof/>
        </w:rPr>
        <w:fldChar w:fldCharType="end"/>
      </w:r>
    </w:p>
    <w:p w14:paraId="135E6124" w14:textId="5A22C81C"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3.1.1</w:t>
      </w:r>
      <w:r>
        <w:rPr>
          <w:rFonts w:asciiTheme="minorHAnsi" w:eastAsiaTheme="minorEastAsia" w:hAnsiTheme="minorHAnsi" w:cstheme="minorBidi"/>
          <w:noProof/>
          <w:sz w:val="22"/>
          <w:szCs w:val="22"/>
        </w:rPr>
        <w:tab/>
      </w:r>
      <w:r>
        <w:rPr>
          <w:noProof/>
        </w:rPr>
        <w:t>Gebied</w:t>
      </w:r>
      <w:r>
        <w:rPr>
          <w:noProof/>
        </w:rPr>
        <w:tab/>
      </w:r>
      <w:r>
        <w:rPr>
          <w:noProof/>
        </w:rPr>
        <w:fldChar w:fldCharType="begin"/>
      </w:r>
      <w:r>
        <w:rPr>
          <w:noProof/>
        </w:rPr>
        <w:instrText xml:space="preserve"> PAGEREF _Toc120104252 \h </w:instrText>
      </w:r>
      <w:r>
        <w:rPr>
          <w:noProof/>
        </w:rPr>
      </w:r>
      <w:r>
        <w:rPr>
          <w:noProof/>
        </w:rPr>
        <w:fldChar w:fldCharType="separate"/>
      </w:r>
      <w:r>
        <w:rPr>
          <w:noProof/>
        </w:rPr>
        <w:t>8</w:t>
      </w:r>
      <w:r>
        <w:rPr>
          <w:noProof/>
        </w:rPr>
        <w:fldChar w:fldCharType="end"/>
      </w:r>
    </w:p>
    <w:p w14:paraId="26C161D8" w14:textId="5E8D9C8B"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3.1.2</w:t>
      </w:r>
      <w:r>
        <w:rPr>
          <w:rFonts w:asciiTheme="minorHAnsi" w:eastAsiaTheme="minorEastAsia" w:hAnsiTheme="minorHAnsi" w:cstheme="minorBidi"/>
          <w:noProof/>
          <w:sz w:val="22"/>
          <w:szCs w:val="22"/>
        </w:rPr>
        <w:tab/>
      </w:r>
      <w:r>
        <w:rPr>
          <w:noProof/>
        </w:rPr>
        <w:t>Doorbraaklocatie</w:t>
      </w:r>
      <w:r>
        <w:rPr>
          <w:noProof/>
        </w:rPr>
        <w:tab/>
      </w:r>
      <w:r>
        <w:rPr>
          <w:noProof/>
        </w:rPr>
        <w:fldChar w:fldCharType="begin"/>
      </w:r>
      <w:r>
        <w:rPr>
          <w:noProof/>
        </w:rPr>
        <w:instrText xml:space="preserve"> PAGEREF _Toc120104253 \h </w:instrText>
      </w:r>
      <w:r>
        <w:rPr>
          <w:noProof/>
        </w:rPr>
      </w:r>
      <w:r>
        <w:rPr>
          <w:noProof/>
        </w:rPr>
        <w:fldChar w:fldCharType="separate"/>
      </w:r>
      <w:r>
        <w:rPr>
          <w:noProof/>
        </w:rPr>
        <w:t>8</w:t>
      </w:r>
      <w:r>
        <w:rPr>
          <w:noProof/>
        </w:rPr>
        <w:fldChar w:fldCharType="end"/>
      </w:r>
    </w:p>
    <w:p w14:paraId="63D3650C" w14:textId="0AAB66FF"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3.1.3</w:t>
      </w:r>
      <w:r>
        <w:rPr>
          <w:rFonts w:asciiTheme="minorHAnsi" w:eastAsiaTheme="minorEastAsia" w:hAnsiTheme="minorHAnsi" w:cstheme="minorBidi"/>
          <w:noProof/>
          <w:sz w:val="22"/>
          <w:szCs w:val="22"/>
        </w:rPr>
        <w:tab/>
      </w:r>
      <w:r>
        <w:rPr>
          <w:noProof/>
        </w:rPr>
        <w:t>Scenario</w:t>
      </w:r>
      <w:r>
        <w:rPr>
          <w:noProof/>
        </w:rPr>
        <w:tab/>
      </w:r>
      <w:r>
        <w:rPr>
          <w:noProof/>
        </w:rPr>
        <w:fldChar w:fldCharType="begin"/>
      </w:r>
      <w:r>
        <w:rPr>
          <w:noProof/>
        </w:rPr>
        <w:instrText xml:space="preserve"> PAGEREF _Toc120104254 \h </w:instrText>
      </w:r>
      <w:r>
        <w:rPr>
          <w:noProof/>
        </w:rPr>
      </w:r>
      <w:r>
        <w:rPr>
          <w:noProof/>
        </w:rPr>
        <w:fldChar w:fldCharType="separate"/>
      </w:r>
      <w:r>
        <w:rPr>
          <w:noProof/>
        </w:rPr>
        <w:t>8</w:t>
      </w:r>
      <w:r>
        <w:rPr>
          <w:noProof/>
        </w:rPr>
        <w:fldChar w:fldCharType="end"/>
      </w:r>
    </w:p>
    <w:p w14:paraId="3FD8656F" w14:textId="17D78014"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3.1.4</w:t>
      </w:r>
      <w:r>
        <w:rPr>
          <w:rFonts w:asciiTheme="minorHAnsi" w:eastAsiaTheme="minorEastAsia" w:hAnsiTheme="minorHAnsi" w:cstheme="minorBidi"/>
          <w:noProof/>
          <w:sz w:val="22"/>
          <w:szCs w:val="22"/>
        </w:rPr>
        <w:tab/>
      </w:r>
      <w:r>
        <w:rPr>
          <w:noProof/>
        </w:rPr>
        <w:t>Resultaat</w:t>
      </w:r>
      <w:r>
        <w:rPr>
          <w:noProof/>
        </w:rPr>
        <w:tab/>
      </w:r>
      <w:r>
        <w:rPr>
          <w:noProof/>
        </w:rPr>
        <w:fldChar w:fldCharType="begin"/>
      </w:r>
      <w:r>
        <w:rPr>
          <w:noProof/>
        </w:rPr>
        <w:instrText xml:space="preserve"> PAGEREF _Toc120104255 \h </w:instrText>
      </w:r>
      <w:r>
        <w:rPr>
          <w:noProof/>
        </w:rPr>
      </w:r>
      <w:r>
        <w:rPr>
          <w:noProof/>
        </w:rPr>
        <w:fldChar w:fldCharType="separate"/>
      </w:r>
      <w:r>
        <w:rPr>
          <w:noProof/>
        </w:rPr>
        <w:t>9</w:t>
      </w:r>
      <w:r>
        <w:rPr>
          <w:noProof/>
        </w:rPr>
        <w:fldChar w:fldCharType="end"/>
      </w:r>
    </w:p>
    <w:p w14:paraId="6BB838A0" w14:textId="5F7875A3"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Kaartlagen</w:t>
      </w:r>
      <w:r>
        <w:rPr>
          <w:noProof/>
        </w:rPr>
        <w:tab/>
      </w:r>
      <w:r>
        <w:rPr>
          <w:noProof/>
        </w:rPr>
        <w:fldChar w:fldCharType="begin"/>
      </w:r>
      <w:r>
        <w:rPr>
          <w:noProof/>
        </w:rPr>
        <w:instrText xml:space="preserve"> PAGEREF _Toc120104256 \h </w:instrText>
      </w:r>
      <w:r>
        <w:rPr>
          <w:noProof/>
        </w:rPr>
      </w:r>
      <w:r>
        <w:rPr>
          <w:noProof/>
        </w:rPr>
        <w:fldChar w:fldCharType="separate"/>
      </w:r>
      <w:r>
        <w:rPr>
          <w:noProof/>
        </w:rPr>
        <w:t>12</w:t>
      </w:r>
      <w:r>
        <w:rPr>
          <w:noProof/>
        </w:rPr>
        <w:fldChar w:fldCharType="end"/>
      </w:r>
    </w:p>
    <w:p w14:paraId="15614225" w14:textId="133B0ABA"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3.3</w:t>
      </w:r>
      <w:r>
        <w:rPr>
          <w:rFonts w:asciiTheme="minorHAnsi" w:eastAsiaTheme="minorEastAsia" w:hAnsiTheme="minorHAnsi" w:cstheme="minorBidi"/>
          <w:noProof/>
          <w:sz w:val="22"/>
          <w:szCs w:val="22"/>
        </w:rPr>
        <w:tab/>
      </w:r>
      <w:r>
        <w:rPr>
          <w:noProof/>
        </w:rPr>
        <w:t>Legenda</w:t>
      </w:r>
      <w:r>
        <w:rPr>
          <w:noProof/>
        </w:rPr>
        <w:tab/>
      </w:r>
      <w:r>
        <w:rPr>
          <w:noProof/>
        </w:rPr>
        <w:fldChar w:fldCharType="begin"/>
      </w:r>
      <w:r>
        <w:rPr>
          <w:noProof/>
        </w:rPr>
        <w:instrText xml:space="preserve"> PAGEREF _Toc120104257 \h </w:instrText>
      </w:r>
      <w:r>
        <w:rPr>
          <w:noProof/>
        </w:rPr>
      </w:r>
      <w:r>
        <w:rPr>
          <w:noProof/>
        </w:rPr>
        <w:fldChar w:fldCharType="separate"/>
      </w:r>
      <w:r>
        <w:rPr>
          <w:noProof/>
        </w:rPr>
        <w:t>12</w:t>
      </w:r>
      <w:r>
        <w:rPr>
          <w:noProof/>
        </w:rPr>
        <w:fldChar w:fldCharType="end"/>
      </w:r>
    </w:p>
    <w:p w14:paraId="4F334E32" w14:textId="72660278"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3.3.1</w:t>
      </w:r>
      <w:r>
        <w:rPr>
          <w:rFonts w:asciiTheme="minorHAnsi" w:eastAsiaTheme="minorEastAsia" w:hAnsiTheme="minorHAnsi" w:cstheme="minorBidi"/>
          <w:noProof/>
          <w:sz w:val="22"/>
          <w:szCs w:val="22"/>
        </w:rPr>
        <w:tab/>
      </w:r>
      <w:r>
        <w:rPr>
          <w:noProof/>
        </w:rPr>
        <w:t>Info</w:t>
      </w:r>
      <w:r>
        <w:rPr>
          <w:noProof/>
        </w:rPr>
        <w:tab/>
      </w:r>
      <w:r>
        <w:rPr>
          <w:noProof/>
        </w:rPr>
        <w:fldChar w:fldCharType="begin"/>
      </w:r>
      <w:r>
        <w:rPr>
          <w:noProof/>
        </w:rPr>
        <w:instrText xml:space="preserve"> PAGEREF _Toc120104258 \h </w:instrText>
      </w:r>
      <w:r>
        <w:rPr>
          <w:noProof/>
        </w:rPr>
      </w:r>
      <w:r>
        <w:rPr>
          <w:noProof/>
        </w:rPr>
        <w:fldChar w:fldCharType="separate"/>
      </w:r>
      <w:r>
        <w:rPr>
          <w:noProof/>
        </w:rPr>
        <w:t>12</w:t>
      </w:r>
      <w:r>
        <w:rPr>
          <w:noProof/>
        </w:rPr>
        <w:fldChar w:fldCharType="end"/>
      </w:r>
    </w:p>
    <w:p w14:paraId="7E4BBC50" w14:textId="5683A0B9"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3.3.2</w:t>
      </w:r>
      <w:r>
        <w:rPr>
          <w:rFonts w:asciiTheme="minorHAnsi" w:eastAsiaTheme="minorEastAsia" w:hAnsiTheme="minorHAnsi" w:cstheme="minorBidi"/>
          <w:noProof/>
          <w:sz w:val="22"/>
          <w:szCs w:val="22"/>
        </w:rPr>
        <w:tab/>
      </w:r>
      <w:r>
        <w:rPr>
          <w:noProof/>
        </w:rPr>
        <w:t>Legenda</w:t>
      </w:r>
      <w:r>
        <w:rPr>
          <w:noProof/>
        </w:rPr>
        <w:tab/>
      </w:r>
      <w:r>
        <w:rPr>
          <w:noProof/>
        </w:rPr>
        <w:fldChar w:fldCharType="begin"/>
      </w:r>
      <w:r>
        <w:rPr>
          <w:noProof/>
        </w:rPr>
        <w:instrText xml:space="preserve"> PAGEREF _Toc120104259 \h </w:instrText>
      </w:r>
      <w:r>
        <w:rPr>
          <w:noProof/>
        </w:rPr>
      </w:r>
      <w:r>
        <w:rPr>
          <w:noProof/>
        </w:rPr>
        <w:fldChar w:fldCharType="separate"/>
      </w:r>
      <w:r>
        <w:rPr>
          <w:noProof/>
        </w:rPr>
        <w:t>14</w:t>
      </w:r>
      <w:r>
        <w:rPr>
          <w:noProof/>
        </w:rPr>
        <w:fldChar w:fldCharType="end"/>
      </w:r>
    </w:p>
    <w:p w14:paraId="3A843556" w14:textId="241EF654"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3.3.3</w:t>
      </w:r>
      <w:r>
        <w:rPr>
          <w:rFonts w:asciiTheme="minorHAnsi" w:eastAsiaTheme="minorEastAsia" w:hAnsiTheme="minorHAnsi" w:cstheme="minorBidi"/>
          <w:noProof/>
          <w:sz w:val="22"/>
          <w:szCs w:val="22"/>
        </w:rPr>
        <w:tab/>
      </w:r>
      <w:r>
        <w:rPr>
          <w:noProof/>
        </w:rPr>
        <w:t>Opmerkingen</w:t>
      </w:r>
      <w:r>
        <w:rPr>
          <w:noProof/>
        </w:rPr>
        <w:tab/>
      </w:r>
      <w:r>
        <w:rPr>
          <w:noProof/>
        </w:rPr>
        <w:fldChar w:fldCharType="begin"/>
      </w:r>
      <w:r>
        <w:rPr>
          <w:noProof/>
        </w:rPr>
        <w:instrText xml:space="preserve"> PAGEREF _Toc120104260 \h </w:instrText>
      </w:r>
      <w:r>
        <w:rPr>
          <w:noProof/>
        </w:rPr>
      </w:r>
      <w:r>
        <w:rPr>
          <w:noProof/>
        </w:rPr>
        <w:fldChar w:fldCharType="separate"/>
      </w:r>
      <w:r>
        <w:rPr>
          <w:noProof/>
        </w:rPr>
        <w:t>15</w:t>
      </w:r>
      <w:r>
        <w:rPr>
          <w:noProof/>
        </w:rPr>
        <w:fldChar w:fldCharType="end"/>
      </w:r>
    </w:p>
    <w:p w14:paraId="7CFEE9D9" w14:textId="3CD1EB4F"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3.3.4</w:t>
      </w:r>
      <w:r>
        <w:rPr>
          <w:rFonts w:asciiTheme="minorHAnsi" w:eastAsiaTheme="minorEastAsia" w:hAnsiTheme="minorHAnsi" w:cstheme="minorBidi"/>
          <w:noProof/>
          <w:sz w:val="22"/>
          <w:szCs w:val="22"/>
        </w:rPr>
        <w:tab/>
      </w:r>
      <w:r>
        <w:rPr>
          <w:noProof/>
        </w:rPr>
        <w:t>Goedkeuring</w:t>
      </w:r>
      <w:r>
        <w:rPr>
          <w:noProof/>
        </w:rPr>
        <w:tab/>
      </w:r>
      <w:r>
        <w:rPr>
          <w:noProof/>
        </w:rPr>
        <w:fldChar w:fldCharType="begin"/>
      </w:r>
      <w:r>
        <w:rPr>
          <w:noProof/>
        </w:rPr>
        <w:instrText xml:space="preserve"> PAGEREF _Toc120104261 \h </w:instrText>
      </w:r>
      <w:r>
        <w:rPr>
          <w:noProof/>
        </w:rPr>
      </w:r>
      <w:r>
        <w:rPr>
          <w:noProof/>
        </w:rPr>
        <w:fldChar w:fldCharType="separate"/>
      </w:r>
      <w:r>
        <w:rPr>
          <w:noProof/>
        </w:rPr>
        <w:t>15</w:t>
      </w:r>
      <w:r>
        <w:rPr>
          <w:noProof/>
        </w:rPr>
        <w:fldChar w:fldCharType="end"/>
      </w:r>
    </w:p>
    <w:p w14:paraId="5A5E2038" w14:textId="6D0DE111"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3.3.5</w:t>
      </w:r>
      <w:r>
        <w:rPr>
          <w:rFonts w:asciiTheme="minorHAnsi" w:eastAsiaTheme="minorEastAsia" w:hAnsiTheme="minorHAnsi" w:cstheme="minorBidi"/>
          <w:noProof/>
          <w:sz w:val="22"/>
          <w:szCs w:val="22"/>
        </w:rPr>
        <w:tab/>
      </w:r>
      <w:r>
        <w:rPr>
          <w:noProof/>
        </w:rPr>
        <w:t>Bewerken</w:t>
      </w:r>
      <w:r>
        <w:rPr>
          <w:noProof/>
        </w:rPr>
        <w:tab/>
      </w:r>
      <w:r>
        <w:rPr>
          <w:noProof/>
        </w:rPr>
        <w:fldChar w:fldCharType="begin"/>
      </w:r>
      <w:r>
        <w:rPr>
          <w:noProof/>
        </w:rPr>
        <w:instrText xml:space="preserve"> PAGEREF _Toc120104262 \h </w:instrText>
      </w:r>
      <w:r>
        <w:rPr>
          <w:noProof/>
        </w:rPr>
      </w:r>
      <w:r>
        <w:rPr>
          <w:noProof/>
        </w:rPr>
        <w:fldChar w:fldCharType="separate"/>
      </w:r>
      <w:r>
        <w:rPr>
          <w:noProof/>
        </w:rPr>
        <w:t>15</w:t>
      </w:r>
      <w:r>
        <w:rPr>
          <w:noProof/>
        </w:rPr>
        <w:fldChar w:fldCharType="end"/>
      </w:r>
    </w:p>
    <w:p w14:paraId="6806DDE2" w14:textId="58BBA3EF"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3.3.6</w:t>
      </w:r>
      <w:r>
        <w:rPr>
          <w:rFonts w:asciiTheme="minorHAnsi" w:eastAsiaTheme="minorEastAsia" w:hAnsiTheme="minorHAnsi" w:cstheme="minorBidi"/>
          <w:noProof/>
          <w:sz w:val="22"/>
          <w:szCs w:val="22"/>
        </w:rPr>
        <w:tab/>
      </w:r>
      <w:r>
        <w:rPr>
          <w:noProof/>
        </w:rPr>
        <w:t>Archief</w:t>
      </w:r>
      <w:r>
        <w:rPr>
          <w:noProof/>
        </w:rPr>
        <w:tab/>
      </w:r>
      <w:r>
        <w:rPr>
          <w:noProof/>
        </w:rPr>
        <w:fldChar w:fldCharType="begin"/>
      </w:r>
      <w:r>
        <w:rPr>
          <w:noProof/>
        </w:rPr>
        <w:instrText xml:space="preserve"> PAGEREF _Toc120104263 \h </w:instrText>
      </w:r>
      <w:r>
        <w:rPr>
          <w:noProof/>
        </w:rPr>
      </w:r>
      <w:r>
        <w:rPr>
          <w:noProof/>
        </w:rPr>
        <w:fldChar w:fldCharType="separate"/>
      </w:r>
      <w:r>
        <w:rPr>
          <w:noProof/>
        </w:rPr>
        <w:t>15</w:t>
      </w:r>
      <w:r>
        <w:rPr>
          <w:noProof/>
        </w:rPr>
        <w:fldChar w:fldCharType="end"/>
      </w:r>
    </w:p>
    <w:p w14:paraId="6A7B0343" w14:textId="02E725FE"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3.4</w:t>
      </w:r>
      <w:r>
        <w:rPr>
          <w:rFonts w:asciiTheme="minorHAnsi" w:eastAsiaTheme="minorEastAsia" w:hAnsiTheme="minorHAnsi" w:cstheme="minorBidi"/>
          <w:noProof/>
          <w:sz w:val="22"/>
          <w:szCs w:val="22"/>
        </w:rPr>
        <w:tab/>
      </w:r>
      <w:r>
        <w:rPr>
          <w:noProof/>
        </w:rPr>
        <w:t>Weergave</w:t>
      </w:r>
      <w:r>
        <w:rPr>
          <w:noProof/>
        </w:rPr>
        <w:tab/>
      </w:r>
      <w:r>
        <w:rPr>
          <w:noProof/>
        </w:rPr>
        <w:fldChar w:fldCharType="begin"/>
      </w:r>
      <w:r>
        <w:rPr>
          <w:noProof/>
        </w:rPr>
        <w:instrText xml:space="preserve"> PAGEREF _Toc120104264 \h </w:instrText>
      </w:r>
      <w:r>
        <w:rPr>
          <w:noProof/>
        </w:rPr>
      </w:r>
      <w:r>
        <w:rPr>
          <w:noProof/>
        </w:rPr>
        <w:fldChar w:fldCharType="separate"/>
      </w:r>
      <w:r>
        <w:rPr>
          <w:noProof/>
        </w:rPr>
        <w:t>15</w:t>
      </w:r>
      <w:r>
        <w:rPr>
          <w:noProof/>
        </w:rPr>
        <w:fldChar w:fldCharType="end"/>
      </w:r>
    </w:p>
    <w:p w14:paraId="0C390B38" w14:textId="0DDBE4B6" w:rsidR="00742C63" w:rsidRDefault="00742C63">
      <w:pPr>
        <w:pStyle w:val="Inhopg1"/>
        <w:tabs>
          <w:tab w:val="right" w:pos="7076"/>
        </w:tabs>
        <w:rPr>
          <w:rFonts w:asciiTheme="minorHAnsi" w:eastAsiaTheme="minorEastAsia" w:hAnsiTheme="minorHAnsi" w:cstheme="minorBidi"/>
          <w:b w:val="0"/>
          <w:noProof/>
          <w:sz w:val="22"/>
          <w:szCs w:val="22"/>
        </w:rPr>
      </w:pPr>
      <w:r>
        <w:rPr>
          <w:noProof/>
        </w:rPr>
        <w:t>4</w:t>
      </w:r>
      <w:r>
        <w:rPr>
          <w:rFonts w:asciiTheme="minorHAnsi" w:eastAsiaTheme="minorEastAsia" w:hAnsiTheme="minorHAnsi" w:cstheme="minorBidi"/>
          <w:b w:val="0"/>
          <w:noProof/>
          <w:sz w:val="22"/>
          <w:szCs w:val="22"/>
        </w:rPr>
        <w:tab/>
      </w:r>
      <w:r>
        <w:rPr>
          <w:noProof/>
        </w:rPr>
        <w:t>Samenstellen nieuwe scenario’s</w:t>
      </w:r>
      <w:r>
        <w:rPr>
          <w:noProof/>
        </w:rPr>
        <w:tab/>
      </w:r>
      <w:r>
        <w:rPr>
          <w:noProof/>
        </w:rPr>
        <w:fldChar w:fldCharType="begin"/>
      </w:r>
      <w:r>
        <w:rPr>
          <w:noProof/>
        </w:rPr>
        <w:instrText xml:space="preserve"> PAGEREF _Toc120104265 \h </w:instrText>
      </w:r>
      <w:r>
        <w:rPr>
          <w:noProof/>
        </w:rPr>
      </w:r>
      <w:r>
        <w:rPr>
          <w:noProof/>
        </w:rPr>
        <w:fldChar w:fldCharType="separate"/>
      </w:r>
      <w:r>
        <w:rPr>
          <w:noProof/>
        </w:rPr>
        <w:t>16</w:t>
      </w:r>
      <w:r>
        <w:rPr>
          <w:noProof/>
        </w:rPr>
        <w:fldChar w:fldCharType="end"/>
      </w:r>
    </w:p>
    <w:p w14:paraId="037009B6" w14:textId="374D75CF"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Stappenplan</w:t>
      </w:r>
      <w:r>
        <w:rPr>
          <w:noProof/>
        </w:rPr>
        <w:tab/>
      </w:r>
      <w:r>
        <w:rPr>
          <w:noProof/>
        </w:rPr>
        <w:fldChar w:fldCharType="begin"/>
      </w:r>
      <w:r>
        <w:rPr>
          <w:noProof/>
        </w:rPr>
        <w:instrText xml:space="preserve"> PAGEREF _Toc120104266 \h </w:instrText>
      </w:r>
      <w:r>
        <w:rPr>
          <w:noProof/>
        </w:rPr>
      </w:r>
      <w:r>
        <w:rPr>
          <w:noProof/>
        </w:rPr>
        <w:fldChar w:fldCharType="separate"/>
      </w:r>
      <w:r>
        <w:rPr>
          <w:noProof/>
        </w:rPr>
        <w:t>16</w:t>
      </w:r>
      <w:r>
        <w:rPr>
          <w:noProof/>
        </w:rPr>
        <w:fldChar w:fldCharType="end"/>
      </w:r>
    </w:p>
    <w:p w14:paraId="7C313E97" w14:textId="2527388F"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Instellingen nieuw scenario</w:t>
      </w:r>
      <w:r>
        <w:rPr>
          <w:noProof/>
        </w:rPr>
        <w:tab/>
      </w:r>
      <w:r>
        <w:rPr>
          <w:noProof/>
        </w:rPr>
        <w:fldChar w:fldCharType="begin"/>
      </w:r>
      <w:r>
        <w:rPr>
          <w:noProof/>
        </w:rPr>
        <w:instrText xml:space="preserve"> PAGEREF _Toc120104267 \h </w:instrText>
      </w:r>
      <w:r>
        <w:rPr>
          <w:noProof/>
        </w:rPr>
      </w:r>
      <w:r>
        <w:rPr>
          <w:noProof/>
        </w:rPr>
        <w:fldChar w:fldCharType="separate"/>
      </w:r>
      <w:r>
        <w:rPr>
          <w:noProof/>
        </w:rPr>
        <w:t>18</w:t>
      </w:r>
      <w:r>
        <w:rPr>
          <w:noProof/>
        </w:rPr>
        <w:fldChar w:fldCharType="end"/>
      </w:r>
    </w:p>
    <w:p w14:paraId="083B1EE5" w14:textId="23FAC8B6"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4.2.1</w:t>
      </w:r>
      <w:r>
        <w:rPr>
          <w:rFonts w:asciiTheme="minorHAnsi" w:eastAsiaTheme="minorEastAsia" w:hAnsiTheme="minorHAnsi" w:cstheme="minorBidi"/>
          <w:noProof/>
          <w:sz w:val="22"/>
          <w:szCs w:val="22"/>
        </w:rPr>
        <w:tab/>
      </w:r>
      <w:r>
        <w:rPr>
          <w:noProof/>
        </w:rPr>
        <w:t>Algemene instellingen</w:t>
      </w:r>
      <w:r>
        <w:rPr>
          <w:noProof/>
        </w:rPr>
        <w:tab/>
      </w:r>
      <w:r>
        <w:rPr>
          <w:noProof/>
        </w:rPr>
        <w:fldChar w:fldCharType="begin"/>
      </w:r>
      <w:r>
        <w:rPr>
          <w:noProof/>
        </w:rPr>
        <w:instrText xml:space="preserve"> PAGEREF _Toc120104268 \h </w:instrText>
      </w:r>
      <w:r>
        <w:rPr>
          <w:noProof/>
        </w:rPr>
      </w:r>
      <w:r>
        <w:rPr>
          <w:noProof/>
        </w:rPr>
        <w:fldChar w:fldCharType="separate"/>
      </w:r>
      <w:r>
        <w:rPr>
          <w:noProof/>
        </w:rPr>
        <w:t>19</w:t>
      </w:r>
      <w:r>
        <w:rPr>
          <w:noProof/>
        </w:rPr>
        <w:fldChar w:fldCharType="end"/>
      </w:r>
    </w:p>
    <w:p w14:paraId="5F1CEA5E" w14:textId="129ABEC3"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4.2.2</w:t>
      </w:r>
      <w:r>
        <w:rPr>
          <w:rFonts w:asciiTheme="minorHAnsi" w:eastAsiaTheme="minorEastAsia" w:hAnsiTheme="minorHAnsi" w:cstheme="minorBidi"/>
          <w:noProof/>
          <w:sz w:val="22"/>
          <w:szCs w:val="22"/>
        </w:rPr>
        <w:tab/>
      </w:r>
      <w:r>
        <w:rPr>
          <w:noProof/>
        </w:rPr>
        <w:t>Buitenwaterstand</w:t>
      </w:r>
      <w:r>
        <w:rPr>
          <w:noProof/>
        </w:rPr>
        <w:tab/>
      </w:r>
      <w:r>
        <w:rPr>
          <w:noProof/>
        </w:rPr>
        <w:fldChar w:fldCharType="begin"/>
      </w:r>
      <w:r>
        <w:rPr>
          <w:noProof/>
        </w:rPr>
        <w:instrText xml:space="preserve"> PAGEREF _Toc120104269 \h </w:instrText>
      </w:r>
      <w:r>
        <w:rPr>
          <w:noProof/>
        </w:rPr>
      </w:r>
      <w:r>
        <w:rPr>
          <w:noProof/>
        </w:rPr>
        <w:fldChar w:fldCharType="separate"/>
      </w:r>
      <w:r>
        <w:rPr>
          <w:noProof/>
        </w:rPr>
        <w:t>19</w:t>
      </w:r>
      <w:r>
        <w:rPr>
          <w:noProof/>
        </w:rPr>
        <w:fldChar w:fldCharType="end"/>
      </w:r>
    </w:p>
    <w:p w14:paraId="7357F44F" w14:textId="38A26E15"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4.2.3</w:t>
      </w:r>
      <w:r>
        <w:rPr>
          <w:rFonts w:asciiTheme="minorHAnsi" w:eastAsiaTheme="minorEastAsia" w:hAnsiTheme="minorHAnsi" w:cstheme="minorBidi"/>
          <w:noProof/>
          <w:sz w:val="22"/>
          <w:szCs w:val="22"/>
        </w:rPr>
        <w:tab/>
      </w:r>
      <w:r>
        <w:rPr>
          <w:noProof/>
        </w:rPr>
        <w:t>Bres</w:t>
      </w:r>
      <w:r>
        <w:rPr>
          <w:noProof/>
        </w:rPr>
        <w:tab/>
      </w:r>
      <w:r>
        <w:rPr>
          <w:noProof/>
        </w:rPr>
        <w:fldChar w:fldCharType="begin"/>
      </w:r>
      <w:r>
        <w:rPr>
          <w:noProof/>
        </w:rPr>
        <w:instrText xml:space="preserve"> PAGEREF _Toc120104270 \h </w:instrText>
      </w:r>
      <w:r>
        <w:rPr>
          <w:noProof/>
        </w:rPr>
      </w:r>
      <w:r>
        <w:rPr>
          <w:noProof/>
        </w:rPr>
        <w:fldChar w:fldCharType="separate"/>
      </w:r>
      <w:r>
        <w:rPr>
          <w:noProof/>
        </w:rPr>
        <w:t>20</w:t>
      </w:r>
      <w:r>
        <w:rPr>
          <w:noProof/>
        </w:rPr>
        <w:fldChar w:fldCharType="end"/>
      </w:r>
    </w:p>
    <w:p w14:paraId="10446493" w14:textId="02A3E019"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4.2.4</w:t>
      </w:r>
      <w:r>
        <w:rPr>
          <w:rFonts w:asciiTheme="minorHAnsi" w:eastAsiaTheme="minorEastAsia" w:hAnsiTheme="minorHAnsi" w:cstheme="minorBidi"/>
          <w:noProof/>
          <w:sz w:val="22"/>
          <w:szCs w:val="22"/>
        </w:rPr>
        <w:tab/>
      </w:r>
      <w:r>
        <w:rPr>
          <w:noProof/>
        </w:rPr>
        <w:t>Opslaan en in wachtrij plaatsen</w:t>
      </w:r>
      <w:r>
        <w:rPr>
          <w:noProof/>
        </w:rPr>
        <w:tab/>
      </w:r>
      <w:r>
        <w:rPr>
          <w:noProof/>
        </w:rPr>
        <w:fldChar w:fldCharType="begin"/>
      </w:r>
      <w:r>
        <w:rPr>
          <w:noProof/>
        </w:rPr>
        <w:instrText xml:space="preserve"> PAGEREF _Toc120104271 \h </w:instrText>
      </w:r>
      <w:r>
        <w:rPr>
          <w:noProof/>
        </w:rPr>
      </w:r>
      <w:r>
        <w:rPr>
          <w:noProof/>
        </w:rPr>
        <w:fldChar w:fldCharType="separate"/>
      </w:r>
      <w:r>
        <w:rPr>
          <w:noProof/>
        </w:rPr>
        <w:t>22</w:t>
      </w:r>
      <w:r>
        <w:rPr>
          <w:noProof/>
        </w:rPr>
        <w:fldChar w:fldCharType="end"/>
      </w:r>
    </w:p>
    <w:p w14:paraId="2AD32835" w14:textId="6D946C19" w:rsidR="00742C63" w:rsidRDefault="00742C63">
      <w:pPr>
        <w:pStyle w:val="Inhopg1"/>
        <w:tabs>
          <w:tab w:val="right" w:pos="7076"/>
        </w:tabs>
        <w:rPr>
          <w:rFonts w:asciiTheme="minorHAnsi" w:eastAsiaTheme="minorEastAsia" w:hAnsiTheme="minorHAnsi" w:cstheme="minorBidi"/>
          <w:b w:val="0"/>
          <w:noProof/>
          <w:sz w:val="22"/>
          <w:szCs w:val="22"/>
        </w:rPr>
      </w:pPr>
      <w:r>
        <w:rPr>
          <w:noProof/>
        </w:rPr>
        <w:t>5</w:t>
      </w:r>
      <w:r>
        <w:rPr>
          <w:rFonts w:asciiTheme="minorHAnsi" w:eastAsiaTheme="minorEastAsia" w:hAnsiTheme="minorHAnsi" w:cstheme="minorBidi"/>
          <w:b w:val="0"/>
          <w:noProof/>
          <w:sz w:val="22"/>
          <w:szCs w:val="22"/>
        </w:rPr>
        <w:tab/>
      </w:r>
      <w:r>
        <w:rPr>
          <w:noProof/>
        </w:rPr>
        <w:t>Tabel met overzicht scenario’s</w:t>
      </w:r>
      <w:r>
        <w:rPr>
          <w:noProof/>
        </w:rPr>
        <w:tab/>
      </w:r>
      <w:r>
        <w:rPr>
          <w:noProof/>
        </w:rPr>
        <w:fldChar w:fldCharType="begin"/>
      </w:r>
      <w:r>
        <w:rPr>
          <w:noProof/>
        </w:rPr>
        <w:instrText xml:space="preserve"> PAGEREF _Toc120104272 \h </w:instrText>
      </w:r>
      <w:r>
        <w:rPr>
          <w:noProof/>
        </w:rPr>
      </w:r>
      <w:r>
        <w:rPr>
          <w:noProof/>
        </w:rPr>
        <w:fldChar w:fldCharType="separate"/>
      </w:r>
      <w:r>
        <w:rPr>
          <w:noProof/>
        </w:rPr>
        <w:t>23</w:t>
      </w:r>
      <w:r>
        <w:rPr>
          <w:noProof/>
        </w:rPr>
        <w:fldChar w:fldCharType="end"/>
      </w:r>
    </w:p>
    <w:p w14:paraId="01BA33B4" w14:textId="12839338"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Zoeken</w:t>
      </w:r>
      <w:r>
        <w:rPr>
          <w:noProof/>
        </w:rPr>
        <w:tab/>
      </w:r>
      <w:r>
        <w:rPr>
          <w:noProof/>
        </w:rPr>
        <w:fldChar w:fldCharType="begin"/>
      </w:r>
      <w:r>
        <w:rPr>
          <w:noProof/>
        </w:rPr>
        <w:instrText xml:space="preserve"> PAGEREF _Toc120104273 \h </w:instrText>
      </w:r>
      <w:r>
        <w:rPr>
          <w:noProof/>
        </w:rPr>
      </w:r>
      <w:r>
        <w:rPr>
          <w:noProof/>
        </w:rPr>
        <w:fldChar w:fldCharType="separate"/>
      </w:r>
      <w:r>
        <w:rPr>
          <w:noProof/>
        </w:rPr>
        <w:t>23</w:t>
      </w:r>
      <w:r>
        <w:rPr>
          <w:noProof/>
        </w:rPr>
        <w:fldChar w:fldCharType="end"/>
      </w:r>
    </w:p>
    <w:p w14:paraId="5F5E2794" w14:textId="0CB67552"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Eigenschappen overzicht</w:t>
      </w:r>
      <w:r>
        <w:rPr>
          <w:noProof/>
        </w:rPr>
        <w:tab/>
      </w:r>
      <w:r>
        <w:rPr>
          <w:noProof/>
        </w:rPr>
        <w:fldChar w:fldCharType="begin"/>
      </w:r>
      <w:r>
        <w:rPr>
          <w:noProof/>
        </w:rPr>
        <w:instrText xml:space="preserve"> PAGEREF _Toc120104274 \h </w:instrText>
      </w:r>
      <w:r>
        <w:rPr>
          <w:noProof/>
        </w:rPr>
      </w:r>
      <w:r>
        <w:rPr>
          <w:noProof/>
        </w:rPr>
        <w:fldChar w:fldCharType="separate"/>
      </w:r>
      <w:r>
        <w:rPr>
          <w:noProof/>
        </w:rPr>
        <w:t>23</w:t>
      </w:r>
      <w:r>
        <w:rPr>
          <w:noProof/>
        </w:rPr>
        <w:fldChar w:fldCharType="end"/>
      </w:r>
    </w:p>
    <w:p w14:paraId="3A213288" w14:textId="1B3AE8F3"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Exporteren overzicht</w:t>
      </w:r>
      <w:r>
        <w:rPr>
          <w:noProof/>
        </w:rPr>
        <w:tab/>
      </w:r>
      <w:r>
        <w:rPr>
          <w:noProof/>
        </w:rPr>
        <w:fldChar w:fldCharType="begin"/>
      </w:r>
      <w:r>
        <w:rPr>
          <w:noProof/>
        </w:rPr>
        <w:instrText xml:space="preserve"> PAGEREF _Toc120104275 \h </w:instrText>
      </w:r>
      <w:r>
        <w:rPr>
          <w:noProof/>
        </w:rPr>
      </w:r>
      <w:r>
        <w:rPr>
          <w:noProof/>
        </w:rPr>
        <w:fldChar w:fldCharType="separate"/>
      </w:r>
      <w:r>
        <w:rPr>
          <w:noProof/>
        </w:rPr>
        <w:t>24</w:t>
      </w:r>
      <w:r>
        <w:rPr>
          <w:noProof/>
        </w:rPr>
        <w:fldChar w:fldCharType="end"/>
      </w:r>
    </w:p>
    <w:p w14:paraId="269C6D1D" w14:textId="2D3F78D0" w:rsidR="00742C63" w:rsidRDefault="00742C63">
      <w:pPr>
        <w:pStyle w:val="Inhopg1"/>
        <w:tabs>
          <w:tab w:val="right" w:pos="7076"/>
        </w:tabs>
        <w:rPr>
          <w:rFonts w:asciiTheme="minorHAnsi" w:eastAsiaTheme="minorEastAsia" w:hAnsiTheme="minorHAnsi" w:cstheme="minorBidi"/>
          <w:b w:val="0"/>
          <w:noProof/>
          <w:sz w:val="22"/>
          <w:szCs w:val="22"/>
        </w:rPr>
      </w:pPr>
      <w:r>
        <w:rPr>
          <w:noProof/>
        </w:rPr>
        <w:t>6</w:t>
      </w:r>
      <w:r>
        <w:rPr>
          <w:rFonts w:asciiTheme="minorHAnsi" w:eastAsiaTheme="minorEastAsia" w:hAnsiTheme="minorHAnsi" w:cstheme="minorBidi"/>
          <w:b w:val="0"/>
          <w:noProof/>
          <w:sz w:val="22"/>
          <w:szCs w:val="22"/>
        </w:rPr>
        <w:tab/>
      </w:r>
      <w:r>
        <w:rPr>
          <w:noProof/>
        </w:rPr>
        <w:t>Importeren van scenario’s</w:t>
      </w:r>
      <w:r>
        <w:rPr>
          <w:noProof/>
        </w:rPr>
        <w:tab/>
      </w:r>
      <w:r>
        <w:rPr>
          <w:noProof/>
        </w:rPr>
        <w:fldChar w:fldCharType="begin"/>
      </w:r>
      <w:r>
        <w:rPr>
          <w:noProof/>
        </w:rPr>
        <w:instrText xml:space="preserve"> PAGEREF _Toc120104276 \h </w:instrText>
      </w:r>
      <w:r>
        <w:rPr>
          <w:noProof/>
        </w:rPr>
      </w:r>
      <w:r>
        <w:rPr>
          <w:noProof/>
        </w:rPr>
        <w:fldChar w:fldCharType="separate"/>
      </w:r>
      <w:r>
        <w:rPr>
          <w:noProof/>
        </w:rPr>
        <w:t>25</w:t>
      </w:r>
      <w:r>
        <w:rPr>
          <w:noProof/>
        </w:rPr>
        <w:fldChar w:fldCharType="end"/>
      </w:r>
    </w:p>
    <w:p w14:paraId="5A12C5FA" w14:textId="1E8E6CA5"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Importeren</w:t>
      </w:r>
      <w:r>
        <w:rPr>
          <w:noProof/>
        </w:rPr>
        <w:tab/>
      </w:r>
      <w:r>
        <w:rPr>
          <w:noProof/>
        </w:rPr>
        <w:fldChar w:fldCharType="begin"/>
      </w:r>
      <w:r>
        <w:rPr>
          <w:noProof/>
        </w:rPr>
        <w:instrText xml:space="preserve"> PAGEREF _Toc120104277 \h </w:instrText>
      </w:r>
      <w:r>
        <w:rPr>
          <w:noProof/>
        </w:rPr>
      </w:r>
      <w:r>
        <w:rPr>
          <w:noProof/>
        </w:rPr>
        <w:fldChar w:fldCharType="separate"/>
      </w:r>
      <w:r>
        <w:rPr>
          <w:noProof/>
        </w:rPr>
        <w:t>25</w:t>
      </w:r>
      <w:r>
        <w:rPr>
          <w:noProof/>
        </w:rPr>
        <w:fldChar w:fldCharType="end"/>
      </w:r>
    </w:p>
    <w:p w14:paraId="1D41FCDC" w14:textId="6E850660"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Enkel scenario</w:t>
      </w:r>
      <w:r>
        <w:rPr>
          <w:noProof/>
        </w:rPr>
        <w:tab/>
      </w:r>
      <w:r>
        <w:rPr>
          <w:noProof/>
        </w:rPr>
        <w:fldChar w:fldCharType="begin"/>
      </w:r>
      <w:r>
        <w:rPr>
          <w:noProof/>
        </w:rPr>
        <w:instrText xml:space="preserve"> PAGEREF _Toc120104278 \h </w:instrText>
      </w:r>
      <w:r>
        <w:rPr>
          <w:noProof/>
        </w:rPr>
      </w:r>
      <w:r>
        <w:rPr>
          <w:noProof/>
        </w:rPr>
        <w:fldChar w:fldCharType="separate"/>
      </w:r>
      <w:r>
        <w:rPr>
          <w:noProof/>
        </w:rPr>
        <w:t>25</w:t>
      </w:r>
      <w:r>
        <w:rPr>
          <w:noProof/>
        </w:rPr>
        <w:fldChar w:fldCharType="end"/>
      </w:r>
    </w:p>
    <w:p w14:paraId="078E5320" w14:textId="0913B7D0" w:rsidR="00742C63" w:rsidRDefault="00742C63">
      <w:pPr>
        <w:pStyle w:val="Inhopg3"/>
        <w:tabs>
          <w:tab w:val="left" w:pos="1560"/>
          <w:tab w:val="right" w:pos="7076"/>
        </w:tabs>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Groep scenario’s</w:t>
      </w:r>
      <w:r>
        <w:rPr>
          <w:noProof/>
        </w:rPr>
        <w:tab/>
      </w:r>
      <w:r>
        <w:rPr>
          <w:noProof/>
        </w:rPr>
        <w:fldChar w:fldCharType="begin"/>
      </w:r>
      <w:r>
        <w:rPr>
          <w:noProof/>
        </w:rPr>
        <w:instrText xml:space="preserve"> PAGEREF _Toc120104279 \h </w:instrText>
      </w:r>
      <w:r>
        <w:rPr>
          <w:noProof/>
        </w:rPr>
      </w:r>
      <w:r>
        <w:rPr>
          <w:noProof/>
        </w:rPr>
        <w:fldChar w:fldCharType="separate"/>
      </w:r>
      <w:r>
        <w:rPr>
          <w:noProof/>
        </w:rPr>
        <w:t>26</w:t>
      </w:r>
      <w:r>
        <w:rPr>
          <w:noProof/>
        </w:rPr>
        <w:fldChar w:fldCharType="end"/>
      </w:r>
    </w:p>
    <w:p w14:paraId="7A17A5DF" w14:textId="4E006691"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Beoordeling aangeleverde data door autorisator</w:t>
      </w:r>
      <w:r>
        <w:rPr>
          <w:noProof/>
        </w:rPr>
        <w:tab/>
      </w:r>
      <w:r>
        <w:rPr>
          <w:noProof/>
        </w:rPr>
        <w:fldChar w:fldCharType="begin"/>
      </w:r>
      <w:r>
        <w:rPr>
          <w:noProof/>
        </w:rPr>
        <w:instrText xml:space="preserve"> PAGEREF _Toc120104280 \h </w:instrText>
      </w:r>
      <w:r>
        <w:rPr>
          <w:noProof/>
        </w:rPr>
      </w:r>
      <w:r>
        <w:rPr>
          <w:noProof/>
        </w:rPr>
        <w:fldChar w:fldCharType="separate"/>
      </w:r>
      <w:r>
        <w:rPr>
          <w:noProof/>
        </w:rPr>
        <w:t>26</w:t>
      </w:r>
      <w:r>
        <w:rPr>
          <w:noProof/>
        </w:rPr>
        <w:fldChar w:fldCharType="end"/>
      </w:r>
    </w:p>
    <w:p w14:paraId="78436581" w14:textId="663A22AF" w:rsidR="00742C63" w:rsidRDefault="00742C63">
      <w:pPr>
        <w:pStyle w:val="Inhopg1"/>
        <w:tabs>
          <w:tab w:val="right" w:pos="7076"/>
        </w:tabs>
        <w:rPr>
          <w:rFonts w:asciiTheme="minorHAnsi" w:eastAsiaTheme="minorEastAsia" w:hAnsiTheme="minorHAnsi" w:cstheme="minorBidi"/>
          <w:b w:val="0"/>
          <w:noProof/>
          <w:sz w:val="22"/>
          <w:szCs w:val="22"/>
        </w:rPr>
      </w:pPr>
      <w:r>
        <w:rPr>
          <w:noProof/>
        </w:rPr>
        <w:t>7</w:t>
      </w:r>
      <w:r>
        <w:rPr>
          <w:rFonts w:asciiTheme="minorHAnsi" w:eastAsiaTheme="minorEastAsia" w:hAnsiTheme="minorHAnsi" w:cstheme="minorBidi"/>
          <w:b w:val="0"/>
          <w:noProof/>
          <w:sz w:val="22"/>
          <w:szCs w:val="22"/>
        </w:rPr>
        <w:tab/>
      </w:r>
      <w:r>
        <w:rPr>
          <w:noProof/>
        </w:rPr>
        <w:t>Exporteren van scenario’s</w:t>
      </w:r>
      <w:r>
        <w:rPr>
          <w:noProof/>
        </w:rPr>
        <w:tab/>
      </w:r>
      <w:r>
        <w:rPr>
          <w:noProof/>
        </w:rPr>
        <w:fldChar w:fldCharType="begin"/>
      </w:r>
      <w:r>
        <w:rPr>
          <w:noProof/>
        </w:rPr>
        <w:instrText xml:space="preserve"> PAGEREF _Toc120104281 \h </w:instrText>
      </w:r>
      <w:r>
        <w:rPr>
          <w:noProof/>
        </w:rPr>
      </w:r>
      <w:r>
        <w:rPr>
          <w:noProof/>
        </w:rPr>
        <w:fldChar w:fldCharType="separate"/>
      </w:r>
      <w:r>
        <w:rPr>
          <w:noProof/>
        </w:rPr>
        <w:t>28</w:t>
      </w:r>
      <w:r>
        <w:rPr>
          <w:noProof/>
        </w:rPr>
        <w:fldChar w:fldCharType="end"/>
      </w:r>
    </w:p>
    <w:p w14:paraId="4C99EBB1" w14:textId="6101542E"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7.1</w:t>
      </w:r>
      <w:r>
        <w:rPr>
          <w:rFonts w:asciiTheme="minorHAnsi" w:eastAsiaTheme="minorEastAsia" w:hAnsiTheme="minorHAnsi" w:cstheme="minorBidi"/>
          <w:noProof/>
          <w:sz w:val="22"/>
          <w:szCs w:val="22"/>
        </w:rPr>
        <w:tab/>
      </w:r>
      <w:r>
        <w:rPr>
          <w:noProof/>
        </w:rPr>
        <w:t>Exporteren van individuele resultaten</w:t>
      </w:r>
      <w:r>
        <w:rPr>
          <w:noProof/>
        </w:rPr>
        <w:tab/>
      </w:r>
      <w:r>
        <w:rPr>
          <w:noProof/>
        </w:rPr>
        <w:fldChar w:fldCharType="begin"/>
      </w:r>
      <w:r>
        <w:rPr>
          <w:noProof/>
        </w:rPr>
        <w:instrText xml:space="preserve"> PAGEREF _Toc120104282 \h </w:instrText>
      </w:r>
      <w:r>
        <w:rPr>
          <w:noProof/>
        </w:rPr>
      </w:r>
      <w:r>
        <w:rPr>
          <w:noProof/>
        </w:rPr>
        <w:fldChar w:fldCharType="separate"/>
      </w:r>
      <w:r>
        <w:rPr>
          <w:noProof/>
        </w:rPr>
        <w:t>28</w:t>
      </w:r>
      <w:r>
        <w:rPr>
          <w:noProof/>
        </w:rPr>
        <w:fldChar w:fldCharType="end"/>
      </w:r>
    </w:p>
    <w:p w14:paraId="47F3B972" w14:textId="6A1DDAED" w:rsidR="00742C63" w:rsidRDefault="00742C63">
      <w:pPr>
        <w:pStyle w:val="Inhopg2"/>
        <w:tabs>
          <w:tab w:val="left" w:pos="1560"/>
          <w:tab w:val="right" w:pos="7076"/>
        </w:tabs>
        <w:rPr>
          <w:rFonts w:asciiTheme="minorHAnsi" w:eastAsiaTheme="minorEastAsia" w:hAnsiTheme="minorHAnsi" w:cstheme="minorBidi"/>
          <w:noProof/>
          <w:sz w:val="22"/>
          <w:szCs w:val="22"/>
        </w:rPr>
      </w:pPr>
      <w:r>
        <w:rPr>
          <w:noProof/>
        </w:rPr>
        <w:t>7.2</w:t>
      </w:r>
      <w:r>
        <w:rPr>
          <w:rFonts w:asciiTheme="minorHAnsi" w:eastAsiaTheme="minorEastAsia" w:hAnsiTheme="minorHAnsi" w:cstheme="minorBidi"/>
          <w:noProof/>
          <w:sz w:val="22"/>
          <w:szCs w:val="22"/>
        </w:rPr>
        <w:tab/>
      </w:r>
      <w:r>
        <w:rPr>
          <w:noProof/>
        </w:rPr>
        <w:t>Export naar risicokaart</w:t>
      </w:r>
      <w:r>
        <w:rPr>
          <w:noProof/>
        </w:rPr>
        <w:tab/>
      </w:r>
      <w:r>
        <w:rPr>
          <w:noProof/>
        </w:rPr>
        <w:fldChar w:fldCharType="begin"/>
      </w:r>
      <w:r>
        <w:rPr>
          <w:noProof/>
        </w:rPr>
        <w:instrText xml:space="preserve"> PAGEREF _Toc120104283 \h </w:instrText>
      </w:r>
      <w:r>
        <w:rPr>
          <w:noProof/>
        </w:rPr>
      </w:r>
      <w:r>
        <w:rPr>
          <w:noProof/>
        </w:rPr>
        <w:fldChar w:fldCharType="separate"/>
      </w:r>
      <w:r>
        <w:rPr>
          <w:noProof/>
        </w:rPr>
        <w:t>28</w:t>
      </w:r>
      <w:r>
        <w:rPr>
          <w:noProof/>
        </w:rPr>
        <w:fldChar w:fldCharType="end"/>
      </w:r>
    </w:p>
    <w:p w14:paraId="6C1E2394" w14:textId="3CC068FE" w:rsidR="00742C63" w:rsidRDefault="00742C63">
      <w:pPr>
        <w:pStyle w:val="Inhopg1"/>
        <w:tabs>
          <w:tab w:val="right" w:pos="7076"/>
        </w:tabs>
        <w:rPr>
          <w:rFonts w:asciiTheme="minorHAnsi" w:eastAsiaTheme="minorEastAsia" w:hAnsiTheme="minorHAnsi" w:cstheme="minorBidi"/>
          <w:b w:val="0"/>
          <w:noProof/>
          <w:sz w:val="22"/>
          <w:szCs w:val="22"/>
        </w:rPr>
      </w:pPr>
      <w:r>
        <w:rPr>
          <w:noProof/>
        </w:rPr>
        <w:t>8</w:t>
      </w:r>
      <w:r>
        <w:rPr>
          <w:rFonts w:asciiTheme="minorHAnsi" w:eastAsiaTheme="minorEastAsia" w:hAnsiTheme="minorHAnsi" w:cstheme="minorBidi"/>
          <w:b w:val="0"/>
          <w:noProof/>
          <w:sz w:val="22"/>
          <w:szCs w:val="22"/>
        </w:rPr>
        <w:tab/>
      </w:r>
      <w:r>
        <w:rPr>
          <w:noProof/>
        </w:rPr>
        <w:t>Overzicht gebiedsdekkende kaarten</w:t>
      </w:r>
      <w:r>
        <w:rPr>
          <w:noProof/>
        </w:rPr>
        <w:tab/>
      </w:r>
      <w:r>
        <w:rPr>
          <w:noProof/>
        </w:rPr>
        <w:fldChar w:fldCharType="begin"/>
      </w:r>
      <w:r>
        <w:rPr>
          <w:noProof/>
        </w:rPr>
        <w:instrText xml:space="preserve"> PAGEREF _Toc120104284 \h </w:instrText>
      </w:r>
      <w:r>
        <w:rPr>
          <w:noProof/>
        </w:rPr>
      </w:r>
      <w:r>
        <w:rPr>
          <w:noProof/>
        </w:rPr>
        <w:fldChar w:fldCharType="separate"/>
      </w:r>
      <w:r>
        <w:rPr>
          <w:noProof/>
        </w:rPr>
        <w:t>31</w:t>
      </w:r>
      <w:r>
        <w:rPr>
          <w:noProof/>
        </w:rPr>
        <w:fldChar w:fldCharType="end"/>
      </w:r>
    </w:p>
    <w:p w14:paraId="5B47C473" w14:textId="5D2E6CF2" w:rsidR="00742C63" w:rsidRDefault="00742C63">
      <w:pPr>
        <w:pStyle w:val="Inhopg1"/>
        <w:tabs>
          <w:tab w:val="right" w:pos="7076"/>
        </w:tabs>
        <w:rPr>
          <w:rFonts w:asciiTheme="minorHAnsi" w:eastAsiaTheme="minorEastAsia" w:hAnsiTheme="minorHAnsi" w:cstheme="minorBidi"/>
          <w:b w:val="0"/>
          <w:noProof/>
          <w:sz w:val="22"/>
          <w:szCs w:val="22"/>
        </w:rPr>
      </w:pPr>
      <w:r>
        <w:rPr>
          <w:noProof/>
        </w:rPr>
        <w:t>9</w:t>
      </w:r>
      <w:r>
        <w:rPr>
          <w:rFonts w:asciiTheme="minorHAnsi" w:eastAsiaTheme="minorEastAsia" w:hAnsiTheme="minorHAnsi" w:cstheme="minorBidi"/>
          <w:b w:val="0"/>
          <w:noProof/>
          <w:sz w:val="22"/>
          <w:szCs w:val="22"/>
        </w:rPr>
        <w:tab/>
      </w:r>
      <w:r>
        <w:rPr>
          <w:noProof/>
        </w:rPr>
        <w:t>Literatuur</w:t>
      </w:r>
      <w:r>
        <w:rPr>
          <w:noProof/>
        </w:rPr>
        <w:tab/>
      </w:r>
      <w:r>
        <w:rPr>
          <w:noProof/>
        </w:rPr>
        <w:fldChar w:fldCharType="begin"/>
      </w:r>
      <w:r>
        <w:rPr>
          <w:noProof/>
        </w:rPr>
        <w:instrText xml:space="preserve"> PAGEREF _Toc120104285 \h </w:instrText>
      </w:r>
      <w:r>
        <w:rPr>
          <w:noProof/>
        </w:rPr>
      </w:r>
      <w:r>
        <w:rPr>
          <w:noProof/>
        </w:rPr>
        <w:fldChar w:fldCharType="separate"/>
      </w:r>
      <w:r>
        <w:rPr>
          <w:noProof/>
        </w:rPr>
        <w:t>32</w:t>
      </w:r>
      <w:r>
        <w:rPr>
          <w:noProof/>
        </w:rPr>
        <w:fldChar w:fldCharType="end"/>
      </w:r>
    </w:p>
    <w:p w14:paraId="6B4847F7" w14:textId="05EED4F1" w:rsidR="00742C63" w:rsidRDefault="00742C63">
      <w:pPr>
        <w:pStyle w:val="Inhopg1"/>
        <w:tabs>
          <w:tab w:val="right" w:pos="7076"/>
        </w:tabs>
        <w:rPr>
          <w:rFonts w:asciiTheme="minorHAnsi" w:eastAsiaTheme="minorEastAsia" w:hAnsiTheme="minorHAnsi" w:cstheme="minorBidi"/>
          <w:b w:val="0"/>
          <w:noProof/>
          <w:sz w:val="22"/>
          <w:szCs w:val="22"/>
        </w:rPr>
      </w:pPr>
      <w:r>
        <w:rPr>
          <w:noProof/>
        </w:rPr>
        <w:lastRenderedPageBreak/>
        <w:t>I</w:t>
      </w:r>
      <w:r>
        <w:rPr>
          <w:rFonts w:asciiTheme="minorHAnsi" w:eastAsiaTheme="minorEastAsia" w:hAnsiTheme="minorHAnsi" w:cstheme="minorBidi"/>
          <w:b w:val="0"/>
          <w:noProof/>
          <w:sz w:val="22"/>
          <w:szCs w:val="22"/>
        </w:rPr>
        <w:tab/>
      </w:r>
      <w:r>
        <w:rPr>
          <w:noProof/>
        </w:rPr>
        <w:t>Gebruikersinstructie importeren overstromingsinformatie van een Tygron of D-Hydro simulatie via de GeoTIFF importer</w:t>
      </w:r>
      <w:r>
        <w:rPr>
          <w:noProof/>
        </w:rPr>
        <w:tab/>
      </w:r>
      <w:r>
        <w:rPr>
          <w:noProof/>
        </w:rPr>
        <w:fldChar w:fldCharType="begin"/>
      </w:r>
      <w:r>
        <w:rPr>
          <w:noProof/>
        </w:rPr>
        <w:instrText xml:space="preserve"> PAGEREF _Toc120104286 \h </w:instrText>
      </w:r>
      <w:r>
        <w:rPr>
          <w:noProof/>
        </w:rPr>
      </w:r>
      <w:r>
        <w:rPr>
          <w:noProof/>
        </w:rPr>
        <w:fldChar w:fldCharType="separate"/>
      </w:r>
      <w:r>
        <w:rPr>
          <w:noProof/>
        </w:rPr>
        <w:t>33</w:t>
      </w:r>
      <w:r>
        <w:rPr>
          <w:noProof/>
        </w:rPr>
        <w:fldChar w:fldCharType="end"/>
      </w:r>
    </w:p>
    <w:p w14:paraId="4EFDC6EA" w14:textId="5B5921E7" w:rsidR="00742C63" w:rsidRDefault="00742C63">
      <w:pPr>
        <w:pStyle w:val="Inhopg2"/>
        <w:tabs>
          <w:tab w:val="right" w:pos="7076"/>
        </w:tabs>
        <w:rPr>
          <w:rFonts w:asciiTheme="minorHAnsi" w:eastAsiaTheme="minorEastAsia" w:hAnsiTheme="minorHAnsi" w:cstheme="minorBidi"/>
          <w:noProof/>
          <w:sz w:val="22"/>
          <w:szCs w:val="22"/>
        </w:rPr>
      </w:pPr>
      <w:r>
        <w:rPr>
          <w:noProof/>
        </w:rPr>
        <w:t>Benodigde data</w:t>
      </w:r>
      <w:r>
        <w:rPr>
          <w:noProof/>
        </w:rPr>
        <w:tab/>
      </w:r>
      <w:r>
        <w:rPr>
          <w:noProof/>
        </w:rPr>
        <w:fldChar w:fldCharType="begin"/>
      </w:r>
      <w:r>
        <w:rPr>
          <w:noProof/>
        </w:rPr>
        <w:instrText xml:space="preserve"> PAGEREF _Toc120104287 \h </w:instrText>
      </w:r>
      <w:r>
        <w:rPr>
          <w:noProof/>
        </w:rPr>
      </w:r>
      <w:r>
        <w:rPr>
          <w:noProof/>
        </w:rPr>
        <w:fldChar w:fldCharType="separate"/>
      </w:r>
      <w:r>
        <w:rPr>
          <w:noProof/>
        </w:rPr>
        <w:t>33</w:t>
      </w:r>
      <w:r>
        <w:rPr>
          <w:noProof/>
        </w:rPr>
        <w:fldChar w:fldCharType="end"/>
      </w:r>
    </w:p>
    <w:p w14:paraId="78C4E655" w14:textId="3EED1BD2" w:rsidR="00742C63" w:rsidRDefault="00742C63">
      <w:pPr>
        <w:pStyle w:val="Inhopg2"/>
        <w:tabs>
          <w:tab w:val="right" w:pos="7076"/>
        </w:tabs>
        <w:rPr>
          <w:rFonts w:asciiTheme="minorHAnsi" w:eastAsiaTheme="minorEastAsia" w:hAnsiTheme="minorHAnsi" w:cstheme="minorBidi"/>
          <w:noProof/>
          <w:sz w:val="22"/>
          <w:szCs w:val="22"/>
        </w:rPr>
      </w:pPr>
      <w:r>
        <w:rPr>
          <w:noProof/>
        </w:rPr>
        <w:t>Data voorbereiden</w:t>
      </w:r>
      <w:r>
        <w:rPr>
          <w:noProof/>
        </w:rPr>
        <w:tab/>
      </w:r>
      <w:r>
        <w:rPr>
          <w:noProof/>
        </w:rPr>
        <w:fldChar w:fldCharType="begin"/>
      </w:r>
      <w:r>
        <w:rPr>
          <w:noProof/>
        </w:rPr>
        <w:instrText xml:space="preserve"> PAGEREF _Toc120104288 \h </w:instrText>
      </w:r>
      <w:r>
        <w:rPr>
          <w:noProof/>
        </w:rPr>
      </w:r>
      <w:r>
        <w:rPr>
          <w:noProof/>
        </w:rPr>
        <w:fldChar w:fldCharType="separate"/>
      </w:r>
      <w:r>
        <w:rPr>
          <w:noProof/>
        </w:rPr>
        <w:t>33</w:t>
      </w:r>
      <w:r>
        <w:rPr>
          <w:noProof/>
        </w:rPr>
        <w:fldChar w:fldCharType="end"/>
      </w:r>
    </w:p>
    <w:p w14:paraId="34C5373A" w14:textId="6566FAC7" w:rsidR="00742C63" w:rsidRDefault="00742C63">
      <w:pPr>
        <w:pStyle w:val="Inhopg2"/>
        <w:tabs>
          <w:tab w:val="right" w:pos="7076"/>
        </w:tabs>
        <w:rPr>
          <w:rFonts w:asciiTheme="minorHAnsi" w:eastAsiaTheme="minorEastAsia" w:hAnsiTheme="minorHAnsi" w:cstheme="minorBidi"/>
          <w:noProof/>
          <w:sz w:val="22"/>
          <w:szCs w:val="22"/>
        </w:rPr>
      </w:pPr>
      <w:r>
        <w:rPr>
          <w:noProof/>
        </w:rPr>
        <w:t>Importeren</w:t>
      </w:r>
      <w:r>
        <w:rPr>
          <w:noProof/>
        </w:rPr>
        <w:tab/>
      </w:r>
      <w:r>
        <w:rPr>
          <w:noProof/>
        </w:rPr>
        <w:fldChar w:fldCharType="begin"/>
      </w:r>
      <w:r>
        <w:rPr>
          <w:noProof/>
        </w:rPr>
        <w:instrText xml:space="preserve"> PAGEREF _Toc120104289 \h </w:instrText>
      </w:r>
      <w:r>
        <w:rPr>
          <w:noProof/>
        </w:rPr>
      </w:r>
      <w:r>
        <w:rPr>
          <w:noProof/>
        </w:rPr>
        <w:fldChar w:fldCharType="separate"/>
      </w:r>
      <w:r>
        <w:rPr>
          <w:noProof/>
        </w:rPr>
        <w:t>35</w:t>
      </w:r>
      <w:r>
        <w:rPr>
          <w:noProof/>
        </w:rPr>
        <w:fldChar w:fldCharType="end"/>
      </w:r>
    </w:p>
    <w:p w14:paraId="0CE478BA" w14:textId="64186887" w:rsidR="00742C63" w:rsidRDefault="00742C63">
      <w:pPr>
        <w:pStyle w:val="Inhopg2"/>
        <w:tabs>
          <w:tab w:val="right" w:pos="7076"/>
        </w:tabs>
        <w:rPr>
          <w:rFonts w:asciiTheme="minorHAnsi" w:eastAsiaTheme="minorEastAsia" w:hAnsiTheme="minorHAnsi" w:cstheme="minorBidi"/>
          <w:noProof/>
          <w:sz w:val="22"/>
          <w:szCs w:val="22"/>
        </w:rPr>
      </w:pPr>
      <w:r>
        <w:rPr>
          <w:noProof/>
        </w:rPr>
        <w:t>Importeren van een enkelvoudige aanlevering</w:t>
      </w:r>
      <w:r>
        <w:rPr>
          <w:noProof/>
        </w:rPr>
        <w:tab/>
      </w:r>
      <w:r>
        <w:rPr>
          <w:noProof/>
        </w:rPr>
        <w:fldChar w:fldCharType="begin"/>
      </w:r>
      <w:r>
        <w:rPr>
          <w:noProof/>
        </w:rPr>
        <w:instrText xml:space="preserve"> PAGEREF _Toc120104290 \h </w:instrText>
      </w:r>
      <w:r>
        <w:rPr>
          <w:noProof/>
        </w:rPr>
      </w:r>
      <w:r>
        <w:rPr>
          <w:noProof/>
        </w:rPr>
        <w:fldChar w:fldCharType="separate"/>
      </w:r>
      <w:r>
        <w:rPr>
          <w:noProof/>
        </w:rPr>
        <w:t>35</w:t>
      </w:r>
      <w:r>
        <w:rPr>
          <w:noProof/>
        </w:rPr>
        <w:fldChar w:fldCharType="end"/>
      </w:r>
    </w:p>
    <w:p w14:paraId="33F82414" w14:textId="0F975FD7" w:rsidR="00742C63" w:rsidRDefault="00742C63">
      <w:pPr>
        <w:pStyle w:val="Inhopg2"/>
        <w:tabs>
          <w:tab w:val="right" w:pos="7076"/>
        </w:tabs>
        <w:rPr>
          <w:rFonts w:asciiTheme="minorHAnsi" w:eastAsiaTheme="minorEastAsia" w:hAnsiTheme="minorHAnsi" w:cstheme="minorBidi"/>
          <w:noProof/>
          <w:sz w:val="22"/>
          <w:szCs w:val="22"/>
        </w:rPr>
      </w:pPr>
      <w:r>
        <w:rPr>
          <w:noProof/>
        </w:rPr>
        <w:t>Weergeven van het scenario</w:t>
      </w:r>
      <w:r>
        <w:rPr>
          <w:noProof/>
        </w:rPr>
        <w:tab/>
      </w:r>
      <w:r>
        <w:rPr>
          <w:noProof/>
        </w:rPr>
        <w:fldChar w:fldCharType="begin"/>
      </w:r>
      <w:r>
        <w:rPr>
          <w:noProof/>
        </w:rPr>
        <w:instrText xml:space="preserve"> PAGEREF _Toc120104291 \h </w:instrText>
      </w:r>
      <w:r>
        <w:rPr>
          <w:noProof/>
        </w:rPr>
      </w:r>
      <w:r>
        <w:rPr>
          <w:noProof/>
        </w:rPr>
        <w:fldChar w:fldCharType="separate"/>
      </w:r>
      <w:r>
        <w:rPr>
          <w:noProof/>
        </w:rPr>
        <w:t>36</w:t>
      </w:r>
      <w:r>
        <w:rPr>
          <w:noProof/>
        </w:rPr>
        <w:fldChar w:fldCharType="end"/>
      </w:r>
    </w:p>
    <w:p w14:paraId="518CE90F" w14:textId="3C8DDD53" w:rsidR="00742C63" w:rsidRDefault="00742C63">
      <w:pPr>
        <w:pStyle w:val="Inhopg1"/>
        <w:tabs>
          <w:tab w:val="right" w:pos="7076"/>
        </w:tabs>
        <w:rPr>
          <w:rFonts w:asciiTheme="minorHAnsi" w:eastAsiaTheme="minorEastAsia" w:hAnsiTheme="minorHAnsi" w:cstheme="minorBidi"/>
          <w:b w:val="0"/>
          <w:noProof/>
          <w:sz w:val="22"/>
          <w:szCs w:val="22"/>
        </w:rPr>
      </w:pPr>
      <w:r>
        <w:rPr>
          <w:noProof/>
        </w:rPr>
        <w:t>II</w:t>
      </w:r>
      <w:r>
        <w:rPr>
          <w:rFonts w:asciiTheme="minorHAnsi" w:eastAsiaTheme="minorEastAsia" w:hAnsiTheme="minorHAnsi" w:cstheme="minorBidi"/>
          <w:b w:val="0"/>
          <w:noProof/>
          <w:sz w:val="22"/>
          <w:szCs w:val="22"/>
        </w:rPr>
        <w:tab/>
      </w:r>
      <w:r>
        <w:rPr>
          <w:noProof/>
        </w:rPr>
        <w:t>Schematisatie Meren</w:t>
      </w:r>
      <w:r>
        <w:rPr>
          <w:noProof/>
        </w:rPr>
        <w:tab/>
      </w:r>
      <w:r>
        <w:rPr>
          <w:noProof/>
        </w:rPr>
        <w:fldChar w:fldCharType="begin"/>
      </w:r>
      <w:r>
        <w:rPr>
          <w:noProof/>
        </w:rPr>
        <w:instrText xml:space="preserve"> PAGEREF _Toc120104292 \h </w:instrText>
      </w:r>
      <w:r>
        <w:rPr>
          <w:noProof/>
        </w:rPr>
      </w:r>
      <w:r>
        <w:rPr>
          <w:noProof/>
        </w:rPr>
        <w:fldChar w:fldCharType="separate"/>
      </w:r>
      <w:r>
        <w:rPr>
          <w:noProof/>
        </w:rPr>
        <w:t>37</w:t>
      </w:r>
      <w:r>
        <w:rPr>
          <w:noProof/>
        </w:rPr>
        <w:fldChar w:fldCharType="end"/>
      </w:r>
    </w:p>
    <w:p w14:paraId="25D5BD77" w14:textId="0BE33D85" w:rsidR="00742C63" w:rsidRPr="00742C63" w:rsidRDefault="00742C63">
      <w:pPr>
        <w:pStyle w:val="Inhopg1"/>
        <w:tabs>
          <w:tab w:val="right" w:pos="7076"/>
        </w:tabs>
        <w:rPr>
          <w:rFonts w:asciiTheme="minorHAnsi" w:eastAsiaTheme="minorEastAsia" w:hAnsiTheme="minorHAnsi" w:cstheme="minorBidi"/>
          <w:b w:val="0"/>
          <w:noProof/>
          <w:sz w:val="22"/>
          <w:szCs w:val="22"/>
          <w:lang w:val="en-US"/>
        </w:rPr>
      </w:pPr>
      <w:r w:rsidRPr="00742C63">
        <w:rPr>
          <w:noProof/>
          <w:lang w:val="en-US"/>
        </w:rPr>
        <w:t>III</w:t>
      </w:r>
      <w:r w:rsidRPr="00742C63">
        <w:rPr>
          <w:rFonts w:asciiTheme="minorHAnsi" w:eastAsiaTheme="minorEastAsia" w:hAnsiTheme="minorHAnsi" w:cstheme="minorBidi"/>
          <w:b w:val="0"/>
          <w:noProof/>
          <w:sz w:val="22"/>
          <w:szCs w:val="22"/>
          <w:lang w:val="en-US"/>
        </w:rPr>
        <w:tab/>
      </w:r>
      <w:r w:rsidRPr="00742C63">
        <w:rPr>
          <w:noProof/>
          <w:lang w:val="en-US"/>
        </w:rPr>
        <w:t>Bresgroeiformule</w:t>
      </w:r>
      <w:r w:rsidRPr="00742C63">
        <w:rPr>
          <w:noProof/>
          <w:lang w:val="en-US"/>
        </w:rPr>
        <w:tab/>
      </w:r>
      <w:r>
        <w:rPr>
          <w:noProof/>
        </w:rPr>
        <w:fldChar w:fldCharType="begin"/>
      </w:r>
      <w:r w:rsidRPr="00742C63">
        <w:rPr>
          <w:noProof/>
          <w:lang w:val="en-US"/>
        </w:rPr>
        <w:instrText xml:space="preserve"> PAGEREF _Toc120104293 \h </w:instrText>
      </w:r>
      <w:r>
        <w:rPr>
          <w:noProof/>
        </w:rPr>
      </w:r>
      <w:r>
        <w:rPr>
          <w:noProof/>
        </w:rPr>
        <w:fldChar w:fldCharType="separate"/>
      </w:r>
      <w:r w:rsidRPr="00742C63">
        <w:rPr>
          <w:noProof/>
          <w:lang w:val="en-US"/>
        </w:rPr>
        <w:t>40</w:t>
      </w:r>
      <w:r>
        <w:rPr>
          <w:noProof/>
        </w:rPr>
        <w:fldChar w:fldCharType="end"/>
      </w:r>
    </w:p>
    <w:p w14:paraId="13D24FFB" w14:textId="6FABDE4D" w:rsidR="00742C63" w:rsidRPr="00742C63" w:rsidRDefault="00742C63">
      <w:pPr>
        <w:pStyle w:val="Inhopg2"/>
        <w:tabs>
          <w:tab w:val="right" w:pos="7076"/>
        </w:tabs>
        <w:rPr>
          <w:rFonts w:asciiTheme="minorHAnsi" w:eastAsiaTheme="minorEastAsia" w:hAnsiTheme="minorHAnsi" w:cstheme="minorBidi"/>
          <w:noProof/>
          <w:sz w:val="22"/>
          <w:szCs w:val="22"/>
          <w:lang w:val="en-US"/>
        </w:rPr>
      </w:pPr>
      <w:r w:rsidRPr="00577282">
        <w:rPr>
          <w:noProof/>
          <w:lang w:val="en-US"/>
        </w:rPr>
        <w:t>The meaning of the parameters:</w:t>
      </w:r>
      <w:r w:rsidRPr="00742C63">
        <w:rPr>
          <w:noProof/>
          <w:lang w:val="en-US"/>
        </w:rPr>
        <w:tab/>
      </w:r>
      <w:r>
        <w:rPr>
          <w:noProof/>
        </w:rPr>
        <w:fldChar w:fldCharType="begin"/>
      </w:r>
      <w:r w:rsidRPr="00742C63">
        <w:rPr>
          <w:noProof/>
          <w:lang w:val="en-US"/>
        </w:rPr>
        <w:instrText xml:space="preserve"> PAGEREF _Toc120104294 \h </w:instrText>
      </w:r>
      <w:r>
        <w:rPr>
          <w:noProof/>
        </w:rPr>
      </w:r>
      <w:r>
        <w:rPr>
          <w:noProof/>
        </w:rPr>
        <w:fldChar w:fldCharType="separate"/>
      </w:r>
      <w:r w:rsidRPr="00742C63">
        <w:rPr>
          <w:noProof/>
          <w:lang w:val="en-US"/>
        </w:rPr>
        <w:t>40</w:t>
      </w:r>
      <w:r>
        <w:rPr>
          <w:noProof/>
        </w:rPr>
        <w:fldChar w:fldCharType="end"/>
      </w:r>
    </w:p>
    <w:p w14:paraId="7D1284DD" w14:textId="06530A2F" w:rsidR="00907CC7" w:rsidRPr="00180F6A" w:rsidRDefault="000633DB" w:rsidP="00B203D9">
      <w:pPr>
        <w:pStyle w:val="Kop1"/>
      </w:pPr>
      <w:r>
        <w:lastRenderedPageBreak/>
        <w:fldChar w:fldCharType="end"/>
      </w:r>
      <w:bookmarkStart w:id="1" w:name="_Toc65644888"/>
      <w:bookmarkStart w:id="2" w:name="_Toc65644939"/>
      <w:bookmarkStart w:id="3" w:name="_Toc120104244"/>
      <w:r w:rsidR="00907CC7" w:rsidRPr="00180F6A">
        <w:t>Inleiding</w:t>
      </w:r>
      <w:bookmarkEnd w:id="1"/>
      <w:bookmarkEnd w:id="2"/>
      <w:bookmarkEnd w:id="3"/>
    </w:p>
    <w:p w14:paraId="4A801D5A" w14:textId="77777777" w:rsidR="00015377" w:rsidRDefault="00C21B60" w:rsidP="00180F6A">
      <w:pPr>
        <w:pStyle w:val="Kop2"/>
      </w:pPr>
      <w:bookmarkStart w:id="4" w:name="_Toc65644890"/>
      <w:bookmarkStart w:id="5" w:name="_Toc65644941"/>
      <w:bookmarkStart w:id="6" w:name="_Toc120104245"/>
      <w:r>
        <w:t>Functionaliteit</w:t>
      </w:r>
      <w:bookmarkEnd w:id="6"/>
    </w:p>
    <w:p w14:paraId="2FF2E455" w14:textId="77777777" w:rsidR="004D5860" w:rsidRDefault="00015377" w:rsidP="00015377">
      <w:proofErr w:type="spellStart"/>
      <w:r>
        <w:t>Lizard-flooding</w:t>
      </w:r>
      <w:proofErr w:type="spellEnd"/>
      <w:r>
        <w:t xml:space="preserve"> is een informatiesysteem dat </w:t>
      </w:r>
      <w:r w:rsidR="004D5860">
        <w:t xml:space="preserve">inzicht </w:t>
      </w:r>
      <w:r>
        <w:t>geeft in het verloop en de gevolgen van een overstroming</w:t>
      </w:r>
      <w:r w:rsidRPr="00480DD3">
        <w:t>.</w:t>
      </w:r>
      <w:r>
        <w:t xml:space="preserve"> </w:t>
      </w:r>
      <w:r w:rsidR="004D5860">
        <w:t>Dit inzicht is bruikbaar bij:</w:t>
      </w:r>
    </w:p>
    <w:p w14:paraId="142E542B" w14:textId="77777777" w:rsidR="004D5860" w:rsidRDefault="004D5860" w:rsidP="004D5860">
      <w:pPr>
        <w:numPr>
          <w:ilvl w:val="0"/>
          <w:numId w:val="34"/>
        </w:numPr>
      </w:pPr>
      <w:r>
        <w:t>Bescherming (bijvoorbeeld bij het vaststellen van normen)</w:t>
      </w:r>
    </w:p>
    <w:p w14:paraId="505FAD71" w14:textId="77777777" w:rsidR="004D5860" w:rsidRDefault="004D5860" w:rsidP="004D5860">
      <w:pPr>
        <w:numPr>
          <w:ilvl w:val="0"/>
          <w:numId w:val="34"/>
        </w:numPr>
      </w:pPr>
      <w:r>
        <w:t>Preventie (ruimtelijke ordening)</w:t>
      </w:r>
    </w:p>
    <w:p w14:paraId="018DAE42" w14:textId="77777777" w:rsidR="004D5860" w:rsidRDefault="004D5860" w:rsidP="004D5860">
      <w:pPr>
        <w:numPr>
          <w:ilvl w:val="0"/>
          <w:numId w:val="34"/>
        </w:numPr>
      </w:pPr>
      <w:r>
        <w:t>Preparatie (maken van calamiteitenplannen en het doen van calamiteitenoefeningen)</w:t>
      </w:r>
    </w:p>
    <w:p w14:paraId="3362C42A" w14:textId="77777777" w:rsidR="00F8683B" w:rsidRDefault="004D5860" w:rsidP="00015377">
      <w:proofErr w:type="spellStart"/>
      <w:r>
        <w:t>Lizard-flooding</w:t>
      </w:r>
      <w:proofErr w:type="spellEnd"/>
      <w:r>
        <w:t xml:space="preserve"> </w:t>
      </w:r>
      <w:r w:rsidR="00015377">
        <w:t xml:space="preserve">biedt </w:t>
      </w:r>
      <w:r>
        <w:t xml:space="preserve">een database en een </w:t>
      </w:r>
      <w:proofErr w:type="spellStart"/>
      <w:r>
        <w:t>webinterface</w:t>
      </w:r>
      <w:proofErr w:type="spellEnd"/>
      <w:r>
        <w:t xml:space="preserve"> waarin de resultaten van grote aantallen overstromingsscenario’s beheerd en ontsloten worden. Daarnaast is er </w:t>
      </w:r>
      <w:r w:rsidR="00015377">
        <w:t>de mogelijkheid nieuwe overstromingssc</w:t>
      </w:r>
      <w:r w:rsidR="00B21270">
        <w:t>en</w:t>
      </w:r>
      <w:r w:rsidR="00015377">
        <w:t>ario’s samen te stellen</w:t>
      </w:r>
      <w:r w:rsidR="00F8683B">
        <w:t xml:space="preserve"> door </w:t>
      </w:r>
      <w:r w:rsidR="00B21270">
        <w:t xml:space="preserve">het starten van nieuwe berekeningen vanuit de interface </w:t>
      </w:r>
      <w:r w:rsidR="00F8683B">
        <w:t xml:space="preserve">of </w:t>
      </w:r>
      <w:proofErr w:type="gramStart"/>
      <w:r w:rsidR="00F8683B">
        <w:t>reeds</w:t>
      </w:r>
      <w:proofErr w:type="gramEnd"/>
      <w:r w:rsidR="00F8683B">
        <w:t xml:space="preserve"> doorgerekende modelresultaten te importeren</w:t>
      </w:r>
      <w:r w:rsidR="00015377">
        <w:t>.</w:t>
      </w:r>
      <w:r w:rsidR="00874879">
        <w:t xml:space="preserve"> </w:t>
      </w:r>
      <w:r>
        <w:t xml:space="preserve">Ook biedt </w:t>
      </w:r>
      <w:proofErr w:type="spellStart"/>
      <w:r>
        <w:t>Lizard-flooding</w:t>
      </w:r>
      <w:proofErr w:type="spellEnd"/>
      <w:r>
        <w:t xml:space="preserve"> diverse mogelijkheden voor het exporteren van de data uit de database naar bijvoorbeeld de provinciale risicokaart, Excel en </w:t>
      </w:r>
      <w:proofErr w:type="spellStart"/>
      <w:r>
        <w:t>ArcGIS</w:t>
      </w:r>
      <w:proofErr w:type="spellEnd"/>
      <w:r>
        <w:t>.</w:t>
      </w:r>
    </w:p>
    <w:p w14:paraId="6F0C3CD9" w14:textId="77777777" w:rsidR="004D5860" w:rsidRDefault="004D5860" w:rsidP="00015377">
      <w:proofErr w:type="spellStart"/>
      <w:r>
        <w:t>Lizard-flooding</w:t>
      </w:r>
      <w:proofErr w:type="spellEnd"/>
      <w:r>
        <w:t xml:space="preserve"> wordt gebruikt als landelijk informatiesysteem overstromingen en daarnaast door diverse waterschappen en provincies als beslissingsondersteunend systeem voor calamiteiten en normeringen.</w:t>
      </w:r>
    </w:p>
    <w:bookmarkEnd w:id="4"/>
    <w:bookmarkEnd w:id="5"/>
    <w:p w14:paraId="43874203" w14:textId="77777777" w:rsidR="00907CC7" w:rsidRDefault="00C21B60" w:rsidP="00907CC7">
      <w:r>
        <w:t>In dit document wordt een algemeen overzicht</w:t>
      </w:r>
      <w:r w:rsidR="00015377">
        <w:t xml:space="preserve"> </w:t>
      </w:r>
      <w:r>
        <w:t>ge</w:t>
      </w:r>
      <w:r w:rsidR="00015377">
        <w:t>geven van de mogelijkheden binnen</w:t>
      </w:r>
      <w:r w:rsidR="003E0DBD">
        <w:t xml:space="preserve"> het gebruik van </w:t>
      </w:r>
      <w:proofErr w:type="spellStart"/>
      <w:r w:rsidR="003E0DBD">
        <w:t>Lizard-flooding</w:t>
      </w:r>
      <w:proofErr w:type="spellEnd"/>
      <w:r w:rsidR="003E0DBD">
        <w:t>.</w:t>
      </w:r>
    </w:p>
    <w:p w14:paraId="36FC41FC" w14:textId="77777777" w:rsidR="00907CC7" w:rsidRDefault="00874879" w:rsidP="00180F6A">
      <w:pPr>
        <w:pStyle w:val="Kop2"/>
      </w:pPr>
      <w:bookmarkStart w:id="7" w:name="_Toc120104246"/>
      <w:r>
        <w:t>Leeswijzer</w:t>
      </w:r>
      <w:bookmarkEnd w:id="7"/>
    </w:p>
    <w:p w14:paraId="067C32AC" w14:textId="77777777" w:rsidR="00015377" w:rsidRDefault="00874879" w:rsidP="00015377">
      <w:r>
        <w:t xml:space="preserve">De structuur die in de interface van </w:t>
      </w:r>
      <w:proofErr w:type="spellStart"/>
      <w:r>
        <w:t>Lizard-flooding</w:t>
      </w:r>
      <w:proofErr w:type="spellEnd"/>
      <w:r>
        <w:t xml:space="preserve"> is opgenomen</w:t>
      </w:r>
      <w:r w:rsidR="00420D8C">
        <w:t xml:space="preserve"> (zie onderstaand figuur)</w:t>
      </w:r>
      <w:r>
        <w:t xml:space="preserve"> wordt ook in deze handleiding aangehouden. Deze structuur omvat:</w:t>
      </w:r>
    </w:p>
    <w:p w14:paraId="65B0A6F5" w14:textId="77777777" w:rsidR="00874879" w:rsidRDefault="004D5860" w:rsidP="008C34B6">
      <w:pPr>
        <w:numPr>
          <w:ilvl w:val="0"/>
          <w:numId w:val="28"/>
        </w:numPr>
        <w:tabs>
          <w:tab w:val="clear" w:pos="720"/>
        </w:tabs>
        <w:spacing w:before="60"/>
        <w:ind w:left="284" w:hanging="284"/>
      </w:pPr>
      <w:r>
        <w:t>Raadplegen van resultaten van overstromingsscenario’s;</w:t>
      </w:r>
    </w:p>
    <w:p w14:paraId="4501E0DE" w14:textId="77777777" w:rsidR="00503AAC" w:rsidRDefault="00503AAC" w:rsidP="008C34B6">
      <w:pPr>
        <w:numPr>
          <w:ilvl w:val="0"/>
          <w:numId w:val="28"/>
        </w:numPr>
        <w:tabs>
          <w:tab w:val="clear" w:pos="720"/>
        </w:tabs>
        <w:spacing w:before="60"/>
        <w:ind w:left="284" w:hanging="284"/>
      </w:pPr>
      <w:r>
        <w:t>Het samenstellen van nieuwe scenario’s</w:t>
      </w:r>
      <w:r w:rsidR="00420D8C">
        <w:t xml:space="preserve"> (alleen beschikbaar als de </w:t>
      </w:r>
      <w:proofErr w:type="spellStart"/>
      <w:r w:rsidR="00420D8C">
        <w:t>modelschematisaties</w:t>
      </w:r>
      <w:proofErr w:type="spellEnd"/>
      <w:r w:rsidR="00420D8C">
        <w:t xml:space="preserve"> aan de database zijn gekoppeld);</w:t>
      </w:r>
    </w:p>
    <w:p w14:paraId="741C72A5" w14:textId="77777777" w:rsidR="00C21B60" w:rsidRDefault="00503AAC" w:rsidP="008C34B6">
      <w:pPr>
        <w:numPr>
          <w:ilvl w:val="0"/>
          <w:numId w:val="28"/>
        </w:numPr>
        <w:tabs>
          <w:tab w:val="clear" w:pos="720"/>
        </w:tabs>
        <w:spacing w:before="60"/>
        <w:ind w:left="284" w:hanging="284"/>
      </w:pPr>
      <w:r>
        <w:t xml:space="preserve">Een </w:t>
      </w:r>
      <w:r w:rsidR="00420D8C">
        <w:t xml:space="preserve">tabel met </w:t>
      </w:r>
      <w:r>
        <w:t>overzicht</w:t>
      </w:r>
      <w:r w:rsidR="00B21270">
        <w:t>en</w:t>
      </w:r>
      <w:r>
        <w:t xml:space="preserve"> van de eigenschappen van scenario</w:t>
      </w:r>
      <w:r w:rsidR="00420D8C">
        <w:t>’</w:t>
      </w:r>
      <w:r>
        <w:t>s</w:t>
      </w:r>
      <w:r w:rsidR="00420D8C">
        <w:t xml:space="preserve"> </w:t>
      </w:r>
    </w:p>
    <w:p w14:paraId="02672785" w14:textId="77777777" w:rsidR="00420D8C" w:rsidRDefault="00420D8C" w:rsidP="008C34B6">
      <w:pPr>
        <w:numPr>
          <w:ilvl w:val="0"/>
          <w:numId w:val="28"/>
        </w:numPr>
        <w:tabs>
          <w:tab w:val="clear" w:pos="720"/>
        </w:tabs>
        <w:spacing w:before="60"/>
        <w:ind w:left="284" w:hanging="284"/>
      </w:pPr>
      <w:r>
        <w:t>Een importfunctie voor het importeren van individuele scenario’s of groepen scenario’s;</w:t>
      </w:r>
    </w:p>
    <w:p w14:paraId="4A63CB4B" w14:textId="77777777" w:rsidR="00420D8C" w:rsidRDefault="00420D8C" w:rsidP="008C34B6">
      <w:pPr>
        <w:numPr>
          <w:ilvl w:val="0"/>
          <w:numId w:val="28"/>
        </w:numPr>
        <w:tabs>
          <w:tab w:val="clear" w:pos="720"/>
        </w:tabs>
        <w:spacing w:before="60"/>
        <w:ind w:left="284" w:hanging="284"/>
      </w:pPr>
      <w:r w:rsidRPr="005351D3">
        <w:t>Een exportfunctie naar o.a. e</w:t>
      </w:r>
      <w:r w:rsidR="00C21B60">
        <w:t>en</w:t>
      </w:r>
      <w:r w:rsidRPr="005351D3">
        <w:t xml:space="preserve"> </w:t>
      </w:r>
      <w:r w:rsidR="005351D3" w:rsidRPr="005351D3">
        <w:t>landelijke</w:t>
      </w:r>
      <w:r w:rsidR="00C21B60">
        <w:t xml:space="preserve"> of provinciale</w:t>
      </w:r>
      <w:r w:rsidR="000550BB">
        <w:t xml:space="preserve"> risicokaart;</w:t>
      </w:r>
    </w:p>
    <w:p w14:paraId="717ADC01" w14:textId="77777777" w:rsidR="000550BB" w:rsidRDefault="009A580F" w:rsidP="008C34B6">
      <w:pPr>
        <w:numPr>
          <w:ilvl w:val="0"/>
          <w:numId w:val="28"/>
        </w:numPr>
        <w:tabs>
          <w:tab w:val="clear" w:pos="720"/>
        </w:tabs>
        <w:spacing w:before="60"/>
        <w:ind w:left="284" w:hanging="284"/>
      </w:pPr>
      <w:r>
        <w:t xml:space="preserve">Een tabel met overzichten van de scenario’s behorende bij </w:t>
      </w:r>
      <w:proofErr w:type="spellStart"/>
      <w:r>
        <w:t>gebiedsdekkende</w:t>
      </w:r>
      <w:proofErr w:type="spellEnd"/>
      <w:r>
        <w:t xml:space="preserve"> kaarten.</w:t>
      </w:r>
    </w:p>
    <w:p w14:paraId="11570874" w14:textId="77777777" w:rsidR="00503AAC" w:rsidRPr="005351D3" w:rsidRDefault="009A580F" w:rsidP="009A580F">
      <w:pPr>
        <w:spacing w:before="60"/>
      </w:pPr>
      <w:r>
        <w:rPr>
          <w:noProof/>
        </w:rPr>
        <w:drawing>
          <wp:inline distT="0" distB="0" distL="0" distR="0" wp14:anchorId="33A58050" wp14:editId="6F38533A">
            <wp:extent cx="3334215" cy="238158"/>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keuzebalk.PNG"/>
                    <pic:cNvPicPr/>
                  </pic:nvPicPr>
                  <pic:blipFill>
                    <a:blip r:embed="rId11">
                      <a:extLst>
                        <a:ext uri="{28A0092B-C50C-407E-A947-70E740481C1C}">
                          <a14:useLocalDpi xmlns:a14="http://schemas.microsoft.com/office/drawing/2010/main" val="0"/>
                        </a:ext>
                      </a:extLst>
                    </a:blip>
                    <a:stretch>
                      <a:fillRect/>
                    </a:stretch>
                  </pic:blipFill>
                  <pic:spPr>
                    <a:xfrm>
                      <a:off x="0" y="0"/>
                      <a:ext cx="3334215" cy="238158"/>
                    </a:xfrm>
                    <a:prstGeom prst="rect">
                      <a:avLst/>
                    </a:prstGeom>
                  </pic:spPr>
                </pic:pic>
              </a:graphicData>
            </a:graphic>
          </wp:inline>
        </w:drawing>
      </w:r>
    </w:p>
    <w:p w14:paraId="52EC07CE" w14:textId="77777777" w:rsidR="00503AAC" w:rsidRDefault="00503AAC" w:rsidP="00503AAC">
      <w:pPr>
        <w:pStyle w:val="Bijschrift"/>
      </w:pPr>
      <w:bookmarkStart w:id="8" w:name="_Ref216000892"/>
      <w:r w:rsidRPr="005351D3">
        <w:t xml:space="preserve">Figuur </w:t>
      </w:r>
      <w:r w:rsidR="0049710F">
        <w:fldChar w:fldCharType="begin"/>
      </w:r>
      <w:r w:rsidR="0049710F">
        <w:instrText xml:space="preserve"> STYLEREF 1 \s </w:instrText>
      </w:r>
      <w:r w:rsidR="0049710F">
        <w:fldChar w:fldCharType="separate"/>
      </w:r>
      <w:r w:rsidR="004A4C83">
        <w:rPr>
          <w:noProof/>
        </w:rPr>
        <w:t>1</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8"/>
      <w:r w:rsidR="00420D8C" w:rsidRPr="005351D3">
        <w:t>: Hoofdnavigatie (afhankelijk van de gebruikersrechten zijn één of meerdere van deze knoppen beschikbaar)</w:t>
      </w:r>
    </w:p>
    <w:p w14:paraId="43F4567B" w14:textId="77777777" w:rsidR="002D63AB" w:rsidRDefault="002D63AB" w:rsidP="002D63AB">
      <w:r>
        <w:t xml:space="preserve">Bovenstaande punten worden achtereenvolgens in hoofdstuk 3 tot </w:t>
      </w:r>
      <w:r w:rsidR="009A580F">
        <w:t>8</w:t>
      </w:r>
      <w:r>
        <w:t xml:space="preserve"> behandeld. In hoofdstuk</w:t>
      </w:r>
      <w:r w:rsidR="00345A35">
        <w:t xml:space="preserve"> 2</w:t>
      </w:r>
      <w:r>
        <w:t xml:space="preserve"> wordt aangegeven</w:t>
      </w:r>
      <w:r w:rsidR="00C21B60">
        <w:t xml:space="preserve"> hoe de gebruiker</w:t>
      </w:r>
      <w:r>
        <w:t xml:space="preserve"> </w:t>
      </w:r>
      <w:proofErr w:type="spellStart"/>
      <w:r w:rsidR="00345A35">
        <w:t>Lizard-flooding</w:t>
      </w:r>
      <w:proofErr w:type="spellEnd"/>
      <w:r w:rsidR="00C21B60">
        <w:t xml:space="preserve"> dient te benaderen</w:t>
      </w:r>
      <w:r w:rsidR="00345A35">
        <w:t>.</w:t>
      </w:r>
    </w:p>
    <w:p w14:paraId="0FA69510" w14:textId="77777777" w:rsidR="002D63AB" w:rsidRPr="002D63AB" w:rsidRDefault="002D63AB" w:rsidP="002D63AB"/>
    <w:p w14:paraId="04B13B44" w14:textId="77777777" w:rsidR="00345A35" w:rsidRDefault="00345A35" w:rsidP="00180F6A">
      <w:pPr>
        <w:pStyle w:val="Kop1"/>
      </w:pPr>
      <w:bookmarkStart w:id="9" w:name="_Toc120104247"/>
      <w:r>
        <w:lastRenderedPageBreak/>
        <w:t>Begin</w:t>
      </w:r>
      <w:r w:rsidR="001755E2">
        <w:t>nen</w:t>
      </w:r>
      <w:bookmarkEnd w:id="9"/>
    </w:p>
    <w:p w14:paraId="1E3B58E0" w14:textId="77777777" w:rsidR="00044408" w:rsidRDefault="00044408" w:rsidP="00044408">
      <w:pPr>
        <w:pStyle w:val="Kop2"/>
      </w:pPr>
      <w:bookmarkStart w:id="10" w:name="_Toc120104248"/>
      <w:r>
        <w:t>Toegang en inloggen</w:t>
      </w:r>
      <w:bookmarkEnd w:id="10"/>
    </w:p>
    <w:p w14:paraId="65CD538D" w14:textId="77777777" w:rsidR="00AF7A0D" w:rsidRDefault="00AF7A0D" w:rsidP="00345A35">
      <w:proofErr w:type="spellStart"/>
      <w:r>
        <w:t>Lizard-flooding</w:t>
      </w:r>
      <w:proofErr w:type="spellEnd"/>
      <w:r>
        <w:t xml:space="preserve"> is een </w:t>
      </w:r>
      <w:proofErr w:type="spellStart"/>
      <w:r>
        <w:t>webbased</w:t>
      </w:r>
      <w:proofErr w:type="spellEnd"/>
      <w:r>
        <w:t xml:space="preserve"> applicatie en wordt via een link opgeroepen binnen een internetbrowser.</w:t>
      </w:r>
      <w:r w:rsidR="003E0DBD">
        <w:t xml:space="preserve"> </w:t>
      </w:r>
      <w:r w:rsidR="00C21B60">
        <w:t xml:space="preserve">De link om </w:t>
      </w:r>
      <w:proofErr w:type="spellStart"/>
      <w:r w:rsidR="00C21B60">
        <w:t>Lizard-flooding</w:t>
      </w:r>
      <w:proofErr w:type="spellEnd"/>
      <w:r w:rsidR="00C21B60">
        <w:t xml:space="preserve"> te benaderen is </w:t>
      </w:r>
      <w:hyperlink r:id="rId12" w:history="1">
        <w:r w:rsidR="00C21B60" w:rsidRPr="003D4D12">
          <w:rPr>
            <w:rStyle w:val="Hyperlink"/>
          </w:rPr>
          <w:t>http://flooding.lizard.net</w:t>
        </w:r>
      </w:hyperlink>
      <w:r w:rsidR="00C21B60">
        <w:t xml:space="preserve">. </w:t>
      </w:r>
    </w:p>
    <w:p w14:paraId="110B41AF" w14:textId="77777777" w:rsidR="00420D8C" w:rsidRDefault="00420D8C" w:rsidP="00345A35">
      <w:r>
        <w:t>Na het invoeren van de link in de internetbrowser wordt onderstaand scherm zichtbaar</w:t>
      </w:r>
      <w:r w:rsidR="00C21B60">
        <w:t xml:space="preserve"> (</w:t>
      </w:r>
      <w:r w:rsidR="00C21B60">
        <w:fldChar w:fldCharType="begin"/>
      </w:r>
      <w:r w:rsidR="00C21B60">
        <w:instrText xml:space="preserve"> REF _Ref323300672 \h </w:instrText>
      </w:r>
      <w:r w:rsidR="00C21B60">
        <w:fldChar w:fldCharType="separate"/>
      </w:r>
      <w:r w:rsidR="004A4C83">
        <w:t xml:space="preserve">Figuur </w:t>
      </w:r>
      <w:r w:rsidR="004A4C83">
        <w:rPr>
          <w:noProof/>
        </w:rPr>
        <w:t>2</w:t>
      </w:r>
      <w:r w:rsidR="004A4C83">
        <w:noBreakHyphen/>
      </w:r>
      <w:r w:rsidR="004A4C83">
        <w:rPr>
          <w:noProof/>
        </w:rPr>
        <w:t>1</w:t>
      </w:r>
      <w:r w:rsidR="00C21B60">
        <w:fldChar w:fldCharType="end"/>
      </w:r>
      <w:r w:rsidR="00C21B60">
        <w:t>)</w:t>
      </w:r>
      <w:r>
        <w:t>. Hierin is nog geen overstromingsinformatie zich</w:t>
      </w:r>
      <w:r w:rsidR="006433CF">
        <w:t>t</w:t>
      </w:r>
      <w:r>
        <w:t>baar</w:t>
      </w:r>
      <w:r w:rsidR="00B21270">
        <w:t>;</w:t>
      </w:r>
      <w:r w:rsidR="00C02AB8">
        <w:t xml:space="preserve"> hiervoor dient te worden ingelogd door rechtsboven op ‘inloggen’ te klikken.</w:t>
      </w:r>
    </w:p>
    <w:p w14:paraId="77E39AE8" w14:textId="77777777" w:rsidR="00C02AB8" w:rsidRDefault="003A40DE" w:rsidP="00C02AB8">
      <w:pPr>
        <w:keepNext/>
      </w:pPr>
      <w:r>
        <w:rPr>
          <w:noProof/>
        </w:rPr>
        <w:drawing>
          <wp:inline distT="0" distB="0" distL="0" distR="0" wp14:anchorId="5EDDD3ED" wp14:editId="7F180EAD">
            <wp:extent cx="4495800" cy="2809875"/>
            <wp:effectExtent l="0" t="0" r="0" b="0"/>
            <wp:docPr id="45" name="Picture 2" descr="Beginsch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ginscher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71BAA94B" w14:textId="77777777" w:rsidR="00C02AB8" w:rsidRDefault="00C02AB8" w:rsidP="00C02AB8">
      <w:pPr>
        <w:pStyle w:val="Bijschrift"/>
      </w:pPr>
      <w:bookmarkStart w:id="11" w:name="_Ref323300672"/>
      <w:r>
        <w:t xml:space="preserve">Figuur </w:t>
      </w:r>
      <w:r w:rsidR="0049710F">
        <w:fldChar w:fldCharType="begin"/>
      </w:r>
      <w:r w:rsidR="0049710F">
        <w:instrText xml:space="preserve"> STYLEREF 1 \s </w:instrText>
      </w:r>
      <w:r w:rsidR="0049710F">
        <w:fldChar w:fldCharType="separate"/>
      </w:r>
      <w:r w:rsidR="004A4C83">
        <w:rPr>
          <w:noProof/>
        </w:rPr>
        <w:t>2</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11"/>
      <w:r>
        <w:t>: Openingsscherm</w:t>
      </w:r>
    </w:p>
    <w:p w14:paraId="20FD9B8F" w14:textId="77777777" w:rsidR="003E0DBD" w:rsidRDefault="00C02AB8" w:rsidP="00345A35">
      <w:r>
        <w:t>Binnen het opstartscherm</w:t>
      </w:r>
      <w:r w:rsidR="003E0DBD">
        <w:t xml:space="preserve"> wordt om een </w:t>
      </w:r>
      <w:r w:rsidR="00B21270">
        <w:t>gebruikersnaam</w:t>
      </w:r>
      <w:r w:rsidR="00044408">
        <w:t xml:space="preserve"> en wachtwoord</w:t>
      </w:r>
      <w:r w:rsidR="003E0DBD">
        <w:t xml:space="preserve"> gevraagd</w:t>
      </w:r>
      <w:r>
        <w:t xml:space="preserve"> (</w:t>
      </w:r>
      <w:r w:rsidR="008A3579">
        <w:fldChar w:fldCharType="begin"/>
      </w:r>
      <w:r w:rsidR="008A3579">
        <w:instrText xml:space="preserve"> REF _Ref323301456 \h </w:instrText>
      </w:r>
      <w:r w:rsidR="008A3579">
        <w:fldChar w:fldCharType="separate"/>
      </w:r>
      <w:r w:rsidR="004A4C83">
        <w:t xml:space="preserve">Figuur </w:t>
      </w:r>
      <w:r w:rsidR="004A4C83">
        <w:rPr>
          <w:noProof/>
        </w:rPr>
        <w:t>2</w:t>
      </w:r>
      <w:r w:rsidR="004A4C83">
        <w:noBreakHyphen/>
      </w:r>
      <w:r w:rsidR="004A4C83">
        <w:rPr>
          <w:noProof/>
        </w:rPr>
        <w:t>2</w:t>
      </w:r>
      <w:r w:rsidR="008A3579">
        <w:fldChar w:fldCharType="end"/>
      </w:r>
      <w:r>
        <w:t>)</w:t>
      </w:r>
      <w:r w:rsidR="003E0DBD">
        <w:t>. Na het invoeren hiervan start de applicati</w:t>
      </w:r>
      <w:smartTag w:uri="urn:schemas-microsoft-com:office:smarttags" w:element="PersonName">
        <w:r w:rsidR="003E0DBD">
          <w:t>e.</w:t>
        </w:r>
      </w:smartTag>
    </w:p>
    <w:p w14:paraId="3C45736C" w14:textId="77777777" w:rsidR="00C02AB8" w:rsidRDefault="003A40DE" w:rsidP="00C02AB8">
      <w:pPr>
        <w:keepNext/>
      </w:pPr>
      <w:r>
        <w:rPr>
          <w:noProof/>
        </w:rPr>
        <w:drawing>
          <wp:inline distT="0" distB="0" distL="0" distR="0" wp14:anchorId="58F7EC0C" wp14:editId="3A276319">
            <wp:extent cx="4495800" cy="638175"/>
            <wp:effectExtent l="0" t="0" r="0" b="0"/>
            <wp:docPr id="44" name="Picture 3" descr="inlogsch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logscherm"/>
                    <pic:cNvPicPr>
                      <a:picLocks noChangeAspect="1" noChangeArrowheads="1"/>
                    </pic:cNvPicPr>
                  </pic:nvPicPr>
                  <pic:blipFill>
                    <a:blip r:embed="rId14" cstate="print">
                      <a:extLst>
                        <a:ext uri="{28A0092B-C50C-407E-A947-70E740481C1C}">
                          <a14:useLocalDpi xmlns:a14="http://schemas.microsoft.com/office/drawing/2010/main" val="0"/>
                        </a:ext>
                      </a:extLst>
                    </a:blip>
                    <a:srcRect b="25703"/>
                    <a:stretch>
                      <a:fillRect/>
                    </a:stretch>
                  </pic:blipFill>
                  <pic:spPr bwMode="auto">
                    <a:xfrm>
                      <a:off x="0" y="0"/>
                      <a:ext cx="4495800" cy="638175"/>
                    </a:xfrm>
                    <a:prstGeom prst="rect">
                      <a:avLst/>
                    </a:prstGeom>
                    <a:noFill/>
                    <a:ln>
                      <a:noFill/>
                    </a:ln>
                  </pic:spPr>
                </pic:pic>
              </a:graphicData>
            </a:graphic>
          </wp:inline>
        </w:drawing>
      </w:r>
    </w:p>
    <w:p w14:paraId="4F69D219" w14:textId="77777777" w:rsidR="00AF7A0D" w:rsidRDefault="00C02AB8" w:rsidP="00C02AB8">
      <w:pPr>
        <w:pStyle w:val="Bijschrift"/>
      </w:pPr>
      <w:bookmarkStart w:id="12" w:name="_Ref323301456"/>
      <w:r>
        <w:t xml:space="preserve">Figuur </w:t>
      </w:r>
      <w:r w:rsidR="0049710F">
        <w:fldChar w:fldCharType="begin"/>
      </w:r>
      <w:r w:rsidR="0049710F">
        <w:instrText xml:space="preserve"> STYLEREF 1 \s </w:instrText>
      </w:r>
      <w:r w:rsidR="0049710F">
        <w:fldChar w:fldCharType="separate"/>
      </w:r>
      <w:r w:rsidR="004A4C83">
        <w:rPr>
          <w:noProof/>
        </w:rPr>
        <w:t>2</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12"/>
      <w:r>
        <w:t>: Inlogscherm</w:t>
      </w:r>
    </w:p>
    <w:p w14:paraId="29ADD716" w14:textId="77777777" w:rsidR="00F309F1" w:rsidRDefault="005D3E65" w:rsidP="00F309F1">
      <w:r>
        <w:t xml:space="preserve">Na het inloggen wordt rechtsboven in het scherm de naam van zichtbaar van </w:t>
      </w:r>
      <w:r w:rsidR="008A3579">
        <w:t>gebruiker</w:t>
      </w:r>
      <w:r>
        <w:t xml:space="preserve"> die is ingelogd. Onder ‘instellingen’ kan het wachtwoord worden gewijzigd, de gebruiker komt dan in onderstaand sc</w:t>
      </w:r>
      <w:r w:rsidR="00F309F1">
        <w:t>herm</w:t>
      </w:r>
      <w:r w:rsidR="008A3579">
        <w:t xml:space="preserve"> (</w:t>
      </w:r>
      <w:r w:rsidR="008A3579">
        <w:fldChar w:fldCharType="begin"/>
      </w:r>
      <w:r w:rsidR="008A3579">
        <w:instrText xml:space="preserve"> REF _Ref323301477 \h </w:instrText>
      </w:r>
      <w:r w:rsidR="008A3579">
        <w:fldChar w:fldCharType="separate"/>
      </w:r>
      <w:r w:rsidR="004A4C83">
        <w:t xml:space="preserve">Figuur </w:t>
      </w:r>
      <w:r w:rsidR="004A4C83">
        <w:rPr>
          <w:noProof/>
        </w:rPr>
        <w:t>2</w:t>
      </w:r>
      <w:r w:rsidR="004A4C83">
        <w:noBreakHyphen/>
      </w:r>
      <w:r w:rsidR="004A4C83">
        <w:rPr>
          <w:noProof/>
        </w:rPr>
        <w:t>3</w:t>
      </w:r>
      <w:r w:rsidR="008A3579">
        <w:fldChar w:fldCharType="end"/>
      </w:r>
      <w:r w:rsidR="008A3579">
        <w:t>)</w:t>
      </w:r>
      <w:r w:rsidR="00F309F1">
        <w:t xml:space="preserve">. </w:t>
      </w:r>
    </w:p>
    <w:p w14:paraId="0D211DD8" w14:textId="77777777" w:rsidR="005D3E65" w:rsidRDefault="003A40DE" w:rsidP="00F309F1">
      <w:r>
        <w:rPr>
          <w:noProof/>
        </w:rPr>
        <w:lastRenderedPageBreak/>
        <w:drawing>
          <wp:inline distT="0" distB="0" distL="0" distR="0" wp14:anchorId="14118EA6" wp14:editId="009A449C">
            <wp:extent cx="4333875" cy="2181225"/>
            <wp:effectExtent l="0" t="0" r="0" b="0"/>
            <wp:docPr id="4" name="Picture 4" descr="wachtwoord wijz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achtwoord wijzige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3875" cy="2181225"/>
                    </a:xfrm>
                    <a:prstGeom prst="rect">
                      <a:avLst/>
                    </a:prstGeom>
                    <a:noFill/>
                    <a:ln>
                      <a:noFill/>
                    </a:ln>
                  </pic:spPr>
                </pic:pic>
              </a:graphicData>
            </a:graphic>
          </wp:inline>
        </w:drawing>
      </w:r>
    </w:p>
    <w:p w14:paraId="4A829972" w14:textId="77777777" w:rsidR="005D3E65" w:rsidRPr="005140C7" w:rsidRDefault="005D3E65" w:rsidP="005D3E65">
      <w:pPr>
        <w:pStyle w:val="Bijschrift"/>
      </w:pPr>
      <w:bookmarkStart w:id="13" w:name="_Ref323301477"/>
      <w:r>
        <w:t xml:space="preserve">Figuur </w:t>
      </w:r>
      <w:r w:rsidR="0049710F">
        <w:fldChar w:fldCharType="begin"/>
      </w:r>
      <w:r w:rsidR="0049710F">
        <w:instrText xml:space="preserve"> STYLEREF 1 \s </w:instrText>
      </w:r>
      <w:r w:rsidR="0049710F">
        <w:fldChar w:fldCharType="separate"/>
      </w:r>
      <w:r w:rsidR="004A4C83">
        <w:rPr>
          <w:noProof/>
        </w:rPr>
        <w:t>2</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bookmarkEnd w:id="13"/>
      <w:r>
        <w:t>: Wijzigen wachtwoord</w:t>
      </w:r>
    </w:p>
    <w:p w14:paraId="0F458A2D" w14:textId="77777777" w:rsidR="00044408" w:rsidRDefault="00044408" w:rsidP="00044408">
      <w:pPr>
        <w:pStyle w:val="Kop2"/>
      </w:pPr>
      <w:bookmarkStart w:id="14" w:name="_Toc120104249"/>
      <w:r>
        <w:t>Gebruikersrechten</w:t>
      </w:r>
      <w:bookmarkEnd w:id="14"/>
    </w:p>
    <w:p w14:paraId="79D29911" w14:textId="77777777" w:rsidR="00C02AB8" w:rsidRDefault="00C02AB8" w:rsidP="00C02AB8">
      <w:r>
        <w:t xml:space="preserve">Binnen </w:t>
      </w:r>
      <w:proofErr w:type="spellStart"/>
      <w:r>
        <w:t>Lizard-flooding</w:t>
      </w:r>
      <w:proofErr w:type="spellEnd"/>
      <w:r>
        <w:t xml:space="preserve"> </w:t>
      </w:r>
      <w:r w:rsidR="00044408">
        <w:t>wordt onderscheid gemaakt in</w:t>
      </w:r>
      <w:r>
        <w:t xml:space="preserve"> verschillende gebruikersrechten. Afhankelijk van de gebruikersrechten zijn diverse opties of schermen wel of niet zichtbaar.</w:t>
      </w:r>
    </w:p>
    <w:p w14:paraId="1F470E46" w14:textId="77777777" w:rsidR="00C02AB8" w:rsidRDefault="00C02AB8" w:rsidP="00C02AB8">
      <w:r>
        <w:t>De rechten om informatie te zien zijn afhankelijk van onderstaande categorieën:</w:t>
      </w:r>
    </w:p>
    <w:p w14:paraId="03FB58E4" w14:textId="77777777" w:rsidR="00C02AB8" w:rsidRDefault="00C02AB8" w:rsidP="00C02AB8">
      <w:pPr>
        <w:numPr>
          <w:ilvl w:val="0"/>
          <w:numId w:val="35"/>
        </w:numPr>
      </w:pPr>
      <w:r>
        <w:t>Gebieden: per gebruiker wordt ingesteld welke gebieden zichtbaar zijn;</w:t>
      </w:r>
    </w:p>
    <w:p w14:paraId="5C8DE4EA" w14:textId="77777777" w:rsidR="00C02AB8" w:rsidRDefault="00C02AB8" w:rsidP="00C02AB8">
      <w:pPr>
        <w:numPr>
          <w:ilvl w:val="0"/>
          <w:numId w:val="35"/>
        </w:numPr>
      </w:pPr>
      <w:r>
        <w:t>Goedkeuring: per gebruiker wordt ingesteld of scenario’s die wel of niet zijn goedgekeurd zichtbaar zijn;</w:t>
      </w:r>
    </w:p>
    <w:p w14:paraId="4A93C6CA" w14:textId="77777777" w:rsidR="00C02AB8" w:rsidRDefault="00C02AB8" w:rsidP="00C02AB8">
      <w:pPr>
        <w:numPr>
          <w:ilvl w:val="0"/>
          <w:numId w:val="35"/>
        </w:numPr>
      </w:pPr>
      <w:r>
        <w:t>Projecten: per gebruiker wordt ingesteld welke projecten zichtbaar zijn (bijvoorbeeld alleen scenario’s die in het project ‘risicokaart’ staan).</w:t>
      </w:r>
    </w:p>
    <w:p w14:paraId="223E0ECC" w14:textId="77777777" w:rsidR="00C02AB8" w:rsidRDefault="00C02AB8" w:rsidP="00C02AB8">
      <w:r>
        <w:t>De volgende rollen worden gebruikt:</w:t>
      </w:r>
    </w:p>
    <w:p w14:paraId="41CA72AA" w14:textId="77777777" w:rsidR="00044408" w:rsidRDefault="00C02AB8" w:rsidP="00C02AB8">
      <w:pPr>
        <w:numPr>
          <w:ilvl w:val="0"/>
          <w:numId w:val="36"/>
        </w:numPr>
      </w:pPr>
      <w:proofErr w:type="spellStart"/>
      <w:r>
        <w:t>Groepbeheerder</w:t>
      </w:r>
      <w:proofErr w:type="spellEnd"/>
      <w:r w:rsidR="00044408">
        <w:t xml:space="preserve">: </w:t>
      </w:r>
      <w:r>
        <w:t>mag de gebruikers binnen één gebruikersgroep beheren (nieuwe aanmaken, verwijderen, wijzigen);</w:t>
      </w:r>
    </w:p>
    <w:p w14:paraId="0E9DB356" w14:textId="77777777" w:rsidR="00044408" w:rsidRDefault="00044408" w:rsidP="00C02AB8">
      <w:pPr>
        <w:numPr>
          <w:ilvl w:val="0"/>
          <w:numId w:val="36"/>
        </w:numPr>
      </w:pPr>
      <w:r>
        <w:t xml:space="preserve">Project beheerder: mag </w:t>
      </w:r>
      <w:r w:rsidR="00C02AB8">
        <w:t>scenario's toevoeg</w:t>
      </w:r>
      <w:r>
        <w:t>en</w:t>
      </w:r>
      <w:r w:rsidR="00C02AB8">
        <w:t xml:space="preserve"> aan een project </w:t>
      </w:r>
      <w:r w:rsidR="00A6321B">
        <w:t xml:space="preserve">en verwijderen. Hij </w:t>
      </w:r>
      <w:r w:rsidR="00C02AB8">
        <w:t>bepaal</w:t>
      </w:r>
      <w:r>
        <w:t>t</w:t>
      </w:r>
      <w:r w:rsidR="00C02AB8">
        <w:t xml:space="preserve"> wie de</w:t>
      </w:r>
      <w:r w:rsidR="00A6321B">
        <w:t xml:space="preserve"> scenario’s</w:t>
      </w:r>
      <w:r w:rsidR="00C02AB8">
        <w:t xml:space="preserve"> mogen zien;</w:t>
      </w:r>
    </w:p>
    <w:p w14:paraId="52F599F8" w14:textId="77777777" w:rsidR="00044408" w:rsidRDefault="00C02AB8" w:rsidP="00C02AB8">
      <w:pPr>
        <w:numPr>
          <w:ilvl w:val="0"/>
          <w:numId w:val="36"/>
        </w:numPr>
      </w:pPr>
      <w:r>
        <w:t xml:space="preserve">Project </w:t>
      </w:r>
      <w:proofErr w:type="spellStart"/>
      <w:r>
        <w:t>autorisator</w:t>
      </w:r>
      <w:proofErr w:type="spellEnd"/>
      <w:r w:rsidR="00044408">
        <w:t>: keurt scenario’s binnen een project;</w:t>
      </w:r>
    </w:p>
    <w:p w14:paraId="3320B3FC" w14:textId="77777777" w:rsidR="00044408" w:rsidRDefault="00044408" w:rsidP="00C02AB8">
      <w:pPr>
        <w:numPr>
          <w:ilvl w:val="0"/>
          <w:numId w:val="36"/>
        </w:numPr>
      </w:pPr>
      <w:r>
        <w:t>Projecth</w:t>
      </w:r>
      <w:r w:rsidR="00C02AB8">
        <w:t>oofdgebruiker (Raadpleger)</w:t>
      </w:r>
      <w:r>
        <w:t>:</w:t>
      </w:r>
      <w:r w:rsidR="00C02AB8">
        <w:t xml:space="preserve"> </w:t>
      </w:r>
      <w:r>
        <w:t>kan binnen een project de scenario’s van alle betreffende gebieden zien (wel en niet goedgekeurd);</w:t>
      </w:r>
    </w:p>
    <w:p w14:paraId="08A58BD0" w14:textId="77777777" w:rsidR="00044408" w:rsidRDefault="00044408" w:rsidP="00C02AB8">
      <w:pPr>
        <w:numPr>
          <w:ilvl w:val="0"/>
          <w:numId w:val="36"/>
        </w:numPr>
      </w:pPr>
      <w:r>
        <w:t>Projectgebruiker: kan binnen een project alleen de goedgekeurde scenario’s van bepaalde gebieden zien;</w:t>
      </w:r>
    </w:p>
    <w:p w14:paraId="51F1660E" w14:textId="77777777" w:rsidR="00180F6A" w:rsidRDefault="008A3579" w:rsidP="00180F6A">
      <w:pPr>
        <w:pStyle w:val="Kop1"/>
      </w:pPr>
      <w:bookmarkStart w:id="15" w:name="_Toc120104250"/>
      <w:r>
        <w:lastRenderedPageBreak/>
        <w:t>Resultaten</w:t>
      </w:r>
      <w:bookmarkEnd w:id="15"/>
    </w:p>
    <w:p w14:paraId="34E50978" w14:textId="77777777" w:rsidR="00180F6A" w:rsidRDefault="00503AAC" w:rsidP="00180F6A">
      <w:pPr>
        <w:pStyle w:val="Kop2"/>
      </w:pPr>
      <w:bookmarkStart w:id="16" w:name="_Toc120104251"/>
      <w:r>
        <w:t>Selectie scenario</w:t>
      </w:r>
      <w:bookmarkEnd w:id="16"/>
    </w:p>
    <w:p w14:paraId="51A90707" w14:textId="77777777" w:rsidR="00143150" w:rsidRDefault="00143150" w:rsidP="00143150">
      <w:r>
        <w:t xml:space="preserve">Voor het bekijken van de resultaten van een reeds doorgerekend </w:t>
      </w:r>
      <w:r w:rsidR="00B21270">
        <w:t xml:space="preserve">of geïmporteerd </w:t>
      </w:r>
      <w:r>
        <w:t>scenario dient de gebruikers achtereenvolgens het gebied, de doorbraaklocatie, het (buitenwater)scenario en het type resultaat op te geven. Dit gebeurt in het linkerdeel van het scherm, van boven naar beneden.</w:t>
      </w:r>
    </w:p>
    <w:p w14:paraId="5C7F677D" w14:textId="77777777" w:rsidR="00194549" w:rsidRDefault="003A40DE" w:rsidP="00194549">
      <w:pPr>
        <w:keepNext/>
      </w:pPr>
      <w:r>
        <w:rPr>
          <w:noProof/>
        </w:rPr>
        <w:drawing>
          <wp:inline distT="0" distB="0" distL="0" distR="0" wp14:anchorId="3946C108" wp14:editId="6A6817C3">
            <wp:extent cx="4495800" cy="2809875"/>
            <wp:effectExtent l="0" t="0" r="0" b="0"/>
            <wp:docPr id="5" name="Picture 5" descr="Selectie 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lectie scenari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1EB21F59" w14:textId="77777777" w:rsidR="00143150" w:rsidRPr="00143150" w:rsidRDefault="00194549" w:rsidP="00194549">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Om de resultaten van doorgerekende scenario's op te vragen maakt de gebruikers stap voor stap keuzes</w:t>
      </w:r>
      <w:r w:rsidR="00517C76">
        <w:t xml:space="preserve"> in gebied, doorbraaklocatie, scenario en type resultaat</w:t>
      </w:r>
    </w:p>
    <w:p w14:paraId="32695341" w14:textId="77777777" w:rsidR="00B810F0" w:rsidRDefault="00B810F0" w:rsidP="00B810F0">
      <w:pPr>
        <w:pStyle w:val="Kop3"/>
      </w:pPr>
      <w:bookmarkStart w:id="17" w:name="_Toc120104252"/>
      <w:r>
        <w:t>Gebied</w:t>
      </w:r>
      <w:bookmarkEnd w:id="17"/>
    </w:p>
    <w:p w14:paraId="0DABA7C1" w14:textId="77777777" w:rsidR="00143150" w:rsidRDefault="00143150" w:rsidP="00143150">
      <w:r>
        <w:t xml:space="preserve">Eerst wordt de keuze gemaakt voor het gebied. Hierin is een mappenstructuur opgenomen, die het navigeren door verschillende dijkringen, polders of beheersgebieden mogelijk maakt. </w:t>
      </w:r>
    </w:p>
    <w:p w14:paraId="0D4F4100" w14:textId="77777777" w:rsidR="00143150" w:rsidRPr="00143150" w:rsidRDefault="00143150" w:rsidP="00143150">
      <w:r>
        <w:t>Zodra een keuze gemaakt is voor een bepaald gebied, zoomt de kaart hier op in.</w:t>
      </w:r>
    </w:p>
    <w:p w14:paraId="347D6515" w14:textId="77777777" w:rsidR="00B810F0" w:rsidRDefault="00B810F0" w:rsidP="00B810F0">
      <w:pPr>
        <w:pStyle w:val="Kop3"/>
      </w:pPr>
      <w:bookmarkStart w:id="18" w:name="_Toc120104253"/>
      <w:r>
        <w:t>Doorbraaklocatie</w:t>
      </w:r>
      <w:bookmarkEnd w:id="18"/>
    </w:p>
    <w:p w14:paraId="499BA66D" w14:textId="77777777" w:rsidR="00F84942" w:rsidRDefault="00F84942" w:rsidP="00F84942">
      <w:r>
        <w:t xml:space="preserve">Na het kiezen van een gebied, komt in het onderstaande menu een mappenstructuur beschikbaar waarin per </w:t>
      </w:r>
      <w:r w:rsidR="005969A8">
        <w:t>buitenwater</w:t>
      </w:r>
      <w:r>
        <w:t xml:space="preserve"> (bijvoorbeeld </w:t>
      </w:r>
      <w:r w:rsidR="005969A8">
        <w:t>W</w:t>
      </w:r>
      <w:r>
        <w:t>addenzee, IJsselmeer of Amstelboezem) een lijst met doorbraaklocaties zichtbaar wordt. De doorbraaklocaties worden ook op de kaart zichtbaar.</w:t>
      </w:r>
    </w:p>
    <w:p w14:paraId="734C8E98" w14:textId="77777777" w:rsidR="00F84942" w:rsidRPr="00F84942" w:rsidRDefault="00F84942" w:rsidP="00F84942">
      <w:r>
        <w:t>De doorbraaklocaties</w:t>
      </w:r>
      <w:r w:rsidR="00A94ADA">
        <w:t>,</w:t>
      </w:r>
      <w:r>
        <w:t xml:space="preserve"> waarbij resultaten van berekeningen beschikbaar zijn, zijn zichtbaar op de kaart en in de lijst. </w:t>
      </w:r>
      <w:r w:rsidR="00A94ADA">
        <w:t>Een doorbraaklocatie kan z</w:t>
      </w:r>
      <w:r>
        <w:t>owel in de lijst, als op de kaart geselecteerd worden</w:t>
      </w:r>
      <w:r w:rsidR="005969A8">
        <w:t>. Op de kaart wordt de naam van de locatie zichtbaar door een ‘mouse-over'</w:t>
      </w:r>
      <w:r>
        <w:t>.</w:t>
      </w:r>
      <w:r w:rsidR="00517C76">
        <w:t xml:space="preserve"> Deze locatie wordt zichtbaar in het kaar</w:t>
      </w:r>
      <w:r w:rsidR="00A94ADA">
        <w:t>t</w:t>
      </w:r>
      <w:r w:rsidR="00517C76">
        <w:t>beeld door een gele stip.</w:t>
      </w:r>
    </w:p>
    <w:p w14:paraId="5B0745BE" w14:textId="77777777" w:rsidR="00B810F0" w:rsidRDefault="00B810F0" w:rsidP="00B810F0">
      <w:pPr>
        <w:pStyle w:val="Kop3"/>
      </w:pPr>
      <w:bookmarkStart w:id="19" w:name="_Toc120104254"/>
      <w:r>
        <w:t>Scenario</w:t>
      </w:r>
      <w:bookmarkEnd w:id="19"/>
    </w:p>
    <w:p w14:paraId="410B72D9" w14:textId="77777777" w:rsidR="00F84942" w:rsidRDefault="00F84942" w:rsidP="00F84942">
      <w:r>
        <w:t>Na de selectie van een doorbraaklocatie wordt in het onderstaande menu een mappenstructuur zichtbaar waarin de scen</w:t>
      </w:r>
      <w:r w:rsidR="008A3579">
        <w:t xml:space="preserve">ario’s zichtbaar worden die per project op </w:t>
      </w:r>
      <w:r>
        <w:t>de</w:t>
      </w:r>
      <w:r w:rsidR="008A3579">
        <w:t xml:space="preserve"> geselecteerde</w:t>
      </w:r>
      <w:r>
        <w:t xml:space="preserve"> locatie doorgerekend zijn.</w:t>
      </w:r>
    </w:p>
    <w:p w14:paraId="6F41CD17" w14:textId="77777777" w:rsidR="00517C76" w:rsidRDefault="00517C76" w:rsidP="00F84942">
      <w:r>
        <w:lastRenderedPageBreak/>
        <w:t>Is er sprake van afsluitingen in de boezem</w:t>
      </w:r>
      <w:r w:rsidR="005969A8">
        <w:t xml:space="preserve"> of in de polder, dan worden deze weergegeven door icoontjes (</w:t>
      </w:r>
      <w:r w:rsidR="008A3579">
        <w:fldChar w:fldCharType="begin"/>
      </w:r>
      <w:r w:rsidR="008A3579">
        <w:instrText xml:space="preserve"> REF _Ref323301521 \h </w:instrText>
      </w:r>
      <w:r w:rsidR="008A3579">
        <w:fldChar w:fldCharType="separate"/>
      </w:r>
      <w:r w:rsidR="004A4C83">
        <w:t xml:space="preserve">Figuur </w:t>
      </w:r>
      <w:r w:rsidR="004A4C83">
        <w:rPr>
          <w:noProof/>
        </w:rPr>
        <w:t>3</w:t>
      </w:r>
      <w:r w:rsidR="004A4C83">
        <w:noBreakHyphen/>
      </w:r>
      <w:r w:rsidR="004A4C83">
        <w:rPr>
          <w:noProof/>
        </w:rPr>
        <w:t>2</w:t>
      </w:r>
      <w:r w:rsidR="008A3579">
        <w:fldChar w:fldCharType="end"/>
      </w:r>
      <w:r w:rsidR="005969A8">
        <w:t>).</w:t>
      </w:r>
    </w:p>
    <w:p w14:paraId="4A65D887" w14:textId="77777777" w:rsidR="00517C76" w:rsidRDefault="003A40DE" w:rsidP="00517C76">
      <w:pPr>
        <w:keepNext/>
      </w:pPr>
      <w:r>
        <w:rPr>
          <w:noProof/>
        </w:rPr>
        <w:drawing>
          <wp:inline distT="0" distB="0" distL="0" distR="0" wp14:anchorId="36648090" wp14:editId="48A4DD4B">
            <wp:extent cx="4495800" cy="2809875"/>
            <wp:effectExtent l="0" t="0" r="0" b="0"/>
            <wp:docPr id="6" name="Picture 6" descr="Tonen bresloc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nen breslocati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40307F8C" w14:textId="77777777" w:rsidR="00517C76" w:rsidRPr="00F84942" w:rsidRDefault="00517C76" w:rsidP="00517C76">
      <w:pPr>
        <w:pStyle w:val="Bijschrift"/>
      </w:pPr>
      <w:bookmarkStart w:id="20" w:name="_Ref323301521"/>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20"/>
      <w:r>
        <w:t>: De doorbraaklocatie wordt in het kaar</w:t>
      </w:r>
      <w:r w:rsidR="008A3579">
        <w:t>t</w:t>
      </w:r>
      <w:r>
        <w:t xml:space="preserve">beeld zichtbaar door een gele stip. In geval van afsluitingen in het boezemstelsel </w:t>
      </w:r>
      <w:r w:rsidR="00CC3609">
        <w:t xml:space="preserve">of in de polder </w:t>
      </w:r>
      <w:r>
        <w:t xml:space="preserve">worden </w:t>
      </w:r>
      <w:r w:rsidR="00CC3609">
        <w:t>deze zichtbaar door rode icoontjes</w:t>
      </w:r>
    </w:p>
    <w:p w14:paraId="1F99E2CC" w14:textId="77777777" w:rsidR="00B810F0" w:rsidRDefault="00B810F0" w:rsidP="00B810F0">
      <w:pPr>
        <w:pStyle w:val="Kop3"/>
      </w:pPr>
      <w:bookmarkStart w:id="21" w:name="_Toc120104255"/>
      <w:r>
        <w:t>Resultaat</w:t>
      </w:r>
      <w:bookmarkEnd w:id="21"/>
    </w:p>
    <w:p w14:paraId="6D9E63C7" w14:textId="77777777" w:rsidR="00B810F0" w:rsidRDefault="00F84942" w:rsidP="00B810F0">
      <w:r>
        <w:t xml:space="preserve">Per gekozen scenario zijn er diverse resultaten beschikbaar. </w:t>
      </w:r>
      <w:r w:rsidR="00A94ADA">
        <w:t>Afhankelijk van de gekozen configuratie kunnen dit zijn</w:t>
      </w:r>
      <w:r>
        <w:t>:</w:t>
      </w:r>
    </w:p>
    <w:p w14:paraId="7066C7EB" w14:textId="77777777" w:rsidR="00F84942" w:rsidRDefault="00F84942" w:rsidP="008C34B6">
      <w:pPr>
        <w:numPr>
          <w:ilvl w:val="0"/>
          <w:numId w:val="28"/>
        </w:numPr>
        <w:tabs>
          <w:tab w:val="clear" w:pos="720"/>
        </w:tabs>
        <w:spacing w:before="60"/>
        <w:ind w:left="284" w:hanging="284"/>
      </w:pPr>
      <w:r>
        <w:t>Maximale waterdiepte</w:t>
      </w:r>
      <w:r w:rsidR="00CC3609">
        <w:t xml:space="preserve"> en stroomsnelheid overstroomd gebied</w:t>
      </w:r>
      <w:r w:rsidR="00AF7A0D">
        <w:t>;</w:t>
      </w:r>
    </w:p>
    <w:p w14:paraId="321081AD" w14:textId="77777777" w:rsidR="00F84942" w:rsidRDefault="00F84942" w:rsidP="008C34B6">
      <w:pPr>
        <w:numPr>
          <w:ilvl w:val="0"/>
          <w:numId w:val="28"/>
        </w:numPr>
        <w:tabs>
          <w:tab w:val="clear" w:pos="720"/>
        </w:tabs>
        <w:spacing w:before="60"/>
        <w:ind w:left="284" w:hanging="284"/>
      </w:pPr>
      <w:r>
        <w:t>Animatie waterdiepte</w:t>
      </w:r>
      <w:r w:rsidR="00CC3609">
        <w:t xml:space="preserve"> en stroomsnelheid overstroomd gebied</w:t>
      </w:r>
      <w:r w:rsidR="00AF7A0D">
        <w:t>;</w:t>
      </w:r>
    </w:p>
    <w:p w14:paraId="3E4B94B4" w14:textId="77777777" w:rsidR="00CC3609" w:rsidRPr="008A3579" w:rsidRDefault="00CC3609" w:rsidP="008C34B6">
      <w:pPr>
        <w:numPr>
          <w:ilvl w:val="0"/>
          <w:numId w:val="28"/>
        </w:numPr>
        <w:tabs>
          <w:tab w:val="clear" w:pos="720"/>
        </w:tabs>
        <w:spacing w:before="60"/>
        <w:ind w:left="284" w:hanging="284"/>
      </w:pPr>
      <w:r w:rsidRPr="008A3579">
        <w:t>Debiet, stroomsnelheid en waterstand in buitenwater (in geval van rivieren of boezemwateren over de gehele lengte van de betreffende waterloop)</w:t>
      </w:r>
    </w:p>
    <w:p w14:paraId="74948279" w14:textId="77777777" w:rsidR="00CC3609" w:rsidRDefault="00CC3609" w:rsidP="008C34B6">
      <w:pPr>
        <w:numPr>
          <w:ilvl w:val="0"/>
          <w:numId w:val="28"/>
        </w:numPr>
        <w:tabs>
          <w:tab w:val="clear" w:pos="720"/>
        </w:tabs>
        <w:spacing w:before="60"/>
        <w:ind w:left="284" w:hanging="284"/>
      </w:pPr>
      <w:r>
        <w:t>Debiet, stroomsnelheid en waterstand in watergangen binnen de getroffen polder;</w:t>
      </w:r>
    </w:p>
    <w:p w14:paraId="005E47EF" w14:textId="77777777" w:rsidR="00F84942" w:rsidRDefault="006B5F3A" w:rsidP="008C34B6">
      <w:pPr>
        <w:numPr>
          <w:ilvl w:val="0"/>
          <w:numId w:val="28"/>
        </w:numPr>
        <w:tabs>
          <w:tab w:val="clear" w:pos="720"/>
        </w:tabs>
        <w:spacing w:before="60"/>
        <w:ind w:left="284" w:hanging="284"/>
      </w:pPr>
      <w:r>
        <w:t>Schade en slachtoffers</w:t>
      </w:r>
      <w:r w:rsidR="00CC3609">
        <w:t xml:space="preserve"> (volgens de HIS Schade- en </w:t>
      </w:r>
      <w:proofErr w:type="spellStart"/>
      <w:r w:rsidR="00CC3609">
        <w:t>slachtoffersmodule</w:t>
      </w:r>
      <w:proofErr w:type="spellEnd"/>
      <w:r w:rsidR="00CC3609">
        <w:t>)</w:t>
      </w:r>
      <w:r w:rsidR="00AF7A0D">
        <w:t>;</w:t>
      </w:r>
    </w:p>
    <w:p w14:paraId="3BFA458F" w14:textId="77777777" w:rsidR="006B5F3A" w:rsidRDefault="006B5F3A" w:rsidP="006B5F3A">
      <w:r>
        <w:t>Bij het aanklikken van het type resultaat wordt het resultaat zichtbaar op het kaartbeeld</w:t>
      </w:r>
      <w:r w:rsidR="008A3579">
        <w:t xml:space="preserve"> (</w:t>
      </w:r>
      <w:r w:rsidR="008A3579">
        <w:fldChar w:fldCharType="begin"/>
      </w:r>
      <w:r w:rsidR="008A3579">
        <w:instrText xml:space="preserve"> REF _Ref323301521 \h </w:instrText>
      </w:r>
      <w:r w:rsidR="008A3579">
        <w:fldChar w:fldCharType="separate"/>
      </w:r>
      <w:r w:rsidR="004A4C83">
        <w:t xml:space="preserve">Figuur </w:t>
      </w:r>
      <w:r w:rsidR="004A4C83">
        <w:rPr>
          <w:noProof/>
        </w:rPr>
        <w:t>3</w:t>
      </w:r>
      <w:r w:rsidR="004A4C83">
        <w:noBreakHyphen/>
      </w:r>
      <w:r w:rsidR="004A4C83">
        <w:rPr>
          <w:noProof/>
        </w:rPr>
        <w:t>2</w:t>
      </w:r>
      <w:r w:rsidR="008A3579">
        <w:fldChar w:fldCharType="end"/>
      </w:r>
      <w:r w:rsidR="008A3579">
        <w:t>)</w:t>
      </w:r>
      <w:r>
        <w:t>. Bij animaties (animatie waterdiepte, animatie stroomsnelheid) komen knoppen beschikbaar om de animatie af te spelen, op pauze te zetten of voor- en achteruit te spoelen</w:t>
      </w:r>
      <w:r w:rsidR="00583B60">
        <w:t xml:space="preserve"> (</w:t>
      </w:r>
      <w:r w:rsidR="00180842">
        <w:t xml:space="preserve">zie </w:t>
      </w:r>
      <w:r w:rsidR="00180842">
        <w:fldChar w:fldCharType="begin"/>
      </w:r>
      <w:r w:rsidR="00180842">
        <w:instrText xml:space="preserve"> REF _Ref242689075 \h </w:instrText>
      </w:r>
      <w:r w:rsidR="00180842">
        <w:fldChar w:fldCharType="separate"/>
      </w:r>
      <w:r w:rsidR="004A4C83">
        <w:t xml:space="preserve">Figuur </w:t>
      </w:r>
      <w:r w:rsidR="004A4C83">
        <w:rPr>
          <w:noProof/>
        </w:rPr>
        <w:t>3</w:t>
      </w:r>
      <w:r w:rsidR="004A4C83">
        <w:noBreakHyphen/>
      </w:r>
      <w:r w:rsidR="004A4C83">
        <w:rPr>
          <w:noProof/>
        </w:rPr>
        <w:t>3</w:t>
      </w:r>
      <w:r w:rsidR="00180842">
        <w:fldChar w:fldCharType="end"/>
      </w:r>
      <w:r w:rsidR="00583B60">
        <w:t>)</w:t>
      </w:r>
      <w:r>
        <w:t>.</w:t>
      </w:r>
    </w:p>
    <w:p w14:paraId="0B4B5F76" w14:textId="77777777" w:rsidR="00583B60" w:rsidRDefault="003A40DE" w:rsidP="00583B60">
      <w:pPr>
        <w:keepNext/>
      </w:pPr>
      <w:r>
        <w:rPr>
          <w:noProof/>
        </w:rPr>
        <w:lastRenderedPageBreak/>
        <w:drawing>
          <wp:inline distT="0" distB="0" distL="0" distR="0" wp14:anchorId="77CA5CEF" wp14:editId="295C4319">
            <wp:extent cx="4495800" cy="3048000"/>
            <wp:effectExtent l="0" t="0" r="0" b="0"/>
            <wp:docPr id="7" name="Picture 7" descr="Tonen anima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nen animati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95800" cy="3048000"/>
                    </a:xfrm>
                    <a:prstGeom prst="rect">
                      <a:avLst/>
                    </a:prstGeom>
                    <a:noFill/>
                    <a:ln>
                      <a:noFill/>
                    </a:ln>
                  </pic:spPr>
                </pic:pic>
              </a:graphicData>
            </a:graphic>
          </wp:inline>
        </w:drawing>
      </w:r>
    </w:p>
    <w:p w14:paraId="6599F1EE" w14:textId="77777777" w:rsidR="00F87C52" w:rsidRDefault="00583B60" w:rsidP="00583B60">
      <w:pPr>
        <w:pStyle w:val="Bijschrift"/>
      </w:pPr>
      <w:bookmarkStart w:id="22" w:name="_Ref242689075"/>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bookmarkEnd w:id="22"/>
      <w:r>
        <w:t xml:space="preserve">: weergave </w:t>
      </w:r>
      <w:r w:rsidR="00CC3609">
        <w:t>resultaten: animatie</w:t>
      </w:r>
    </w:p>
    <w:p w14:paraId="5DE31CEA" w14:textId="77777777" w:rsidR="00180842" w:rsidRPr="00180842" w:rsidRDefault="00180842" w:rsidP="00180842">
      <w:r>
        <w:t xml:space="preserve">Bij de resultaten van debieten, stroomsnelheden en waterstanden in </w:t>
      </w:r>
      <w:r w:rsidR="00F0719F">
        <w:t xml:space="preserve">het </w:t>
      </w:r>
      <w:r>
        <w:t>buitenwater</w:t>
      </w:r>
      <w:r w:rsidR="00B43E27">
        <w:t>model</w:t>
      </w:r>
      <w:r>
        <w:t xml:space="preserve"> </w:t>
      </w:r>
      <w:r w:rsidR="00B43E27">
        <w:t xml:space="preserve">(indien aanwezig) </w:t>
      </w:r>
      <w:r>
        <w:t>wordt, na aanklikken, een ruimtelijk beeld gegeven door icoontjes (</w:t>
      </w:r>
      <w:r>
        <w:fldChar w:fldCharType="begin"/>
      </w:r>
      <w:r>
        <w:instrText xml:space="preserve"> REF _Ref242689192 \h </w:instrText>
      </w:r>
      <w:r>
        <w:fldChar w:fldCharType="separate"/>
      </w:r>
      <w:r w:rsidR="004A4C83">
        <w:t xml:space="preserve">Figuur </w:t>
      </w:r>
      <w:r w:rsidR="004A4C83">
        <w:rPr>
          <w:noProof/>
        </w:rPr>
        <w:t>3</w:t>
      </w:r>
      <w:r w:rsidR="004A4C83">
        <w:noBreakHyphen/>
      </w:r>
      <w:r w:rsidR="004A4C83">
        <w:rPr>
          <w:noProof/>
        </w:rPr>
        <w:t>4</w:t>
      </w:r>
      <w:r>
        <w:fldChar w:fldCharType="end"/>
      </w:r>
      <w:r>
        <w:t>). Bij het aanklikken van de icoontjes wordt een grafiek weergegeven (</w:t>
      </w:r>
      <w:r w:rsidR="005456B6">
        <w:fldChar w:fldCharType="begin"/>
      </w:r>
      <w:r w:rsidR="005456B6">
        <w:instrText xml:space="preserve"> REF _Ref242849238 \h </w:instrText>
      </w:r>
      <w:r w:rsidR="005456B6">
        <w:fldChar w:fldCharType="separate"/>
      </w:r>
      <w:r w:rsidR="004A4C83">
        <w:t xml:space="preserve">Figuur </w:t>
      </w:r>
      <w:r w:rsidR="004A4C83">
        <w:rPr>
          <w:noProof/>
        </w:rPr>
        <w:t>3</w:t>
      </w:r>
      <w:r w:rsidR="004A4C83">
        <w:noBreakHyphen/>
      </w:r>
      <w:r w:rsidR="004A4C83">
        <w:rPr>
          <w:noProof/>
        </w:rPr>
        <w:t>5</w:t>
      </w:r>
      <w:r w:rsidR="005456B6">
        <w:fldChar w:fldCharType="end"/>
      </w:r>
      <w:r>
        <w:t>).</w:t>
      </w:r>
    </w:p>
    <w:p w14:paraId="6CD91499" w14:textId="77777777" w:rsidR="00180842" w:rsidRDefault="003A40DE" w:rsidP="00180842">
      <w:pPr>
        <w:keepNext/>
      </w:pPr>
      <w:r>
        <w:rPr>
          <w:noProof/>
        </w:rPr>
        <w:drawing>
          <wp:inline distT="0" distB="0" distL="0" distR="0" wp14:anchorId="5386DCBD" wp14:editId="77CF2383">
            <wp:extent cx="4343400" cy="2838450"/>
            <wp:effectExtent l="0" t="0" r="0" b="0"/>
            <wp:docPr id="8" name="Picture 8" descr="informatie op boez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formatie op boezem"/>
                    <pic:cNvPicPr>
                      <a:picLocks noChangeAspect="1" noChangeArrowheads="1"/>
                    </pic:cNvPicPr>
                  </pic:nvPicPr>
                  <pic:blipFill>
                    <a:blip r:embed="rId19" cstate="print">
                      <a:extLst>
                        <a:ext uri="{28A0092B-C50C-407E-A947-70E740481C1C}">
                          <a14:useLocalDpi xmlns:a14="http://schemas.microsoft.com/office/drawing/2010/main" val="0"/>
                        </a:ext>
                      </a:extLst>
                    </a:blip>
                    <a:srcRect t="15758" b="2361"/>
                    <a:stretch>
                      <a:fillRect/>
                    </a:stretch>
                  </pic:blipFill>
                  <pic:spPr bwMode="auto">
                    <a:xfrm>
                      <a:off x="0" y="0"/>
                      <a:ext cx="4343400" cy="2838450"/>
                    </a:xfrm>
                    <a:prstGeom prst="rect">
                      <a:avLst/>
                    </a:prstGeom>
                    <a:noFill/>
                    <a:ln>
                      <a:noFill/>
                    </a:ln>
                  </pic:spPr>
                </pic:pic>
              </a:graphicData>
            </a:graphic>
          </wp:inline>
        </w:drawing>
      </w:r>
    </w:p>
    <w:p w14:paraId="5EF81862" w14:textId="77777777" w:rsidR="00CC3609" w:rsidRDefault="00180842" w:rsidP="00180842">
      <w:pPr>
        <w:pStyle w:val="Bijschrift"/>
      </w:pPr>
      <w:bookmarkStart w:id="23" w:name="_Ref242689192"/>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bookmarkEnd w:id="23"/>
      <w:r>
        <w:t xml:space="preserve">: </w:t>
      </w:r>
      <w:r w:rsidR="00F0719F">
        <w:t>W</w:t>
      </w:r>
      <w:r>
        <w:t xml:space="preserve">eergave resultaten in buitenwater doormiddel van icoontjes met kleurencode (In dit geval het debiet in de </w:t>
      </w:r>
      <w:proofErr w:type="spellStart"/>
      <w:r>
        <w:t>Delflandse</w:t>
      </w:r>
      <w:proofErr w:type="spellEnd"/>
      <w:r>
        <w:t xml:space="preserve"> Boezem)</w:t>
      </w:r>
    </w:p>
    <w:p w14:paraId="6ECC4988" w14:textId="77777777" w:rsidR="00F0719F" w:rsidRDefault="003A40DE" w:rsidP="00F0719F">
      <w:pPr>
        <w:keepNext/>
      </w:pPr>
      <w:r>
        <w:rPr>
          <w:noProof/>
        </w:rPr>
        <w:lastRenderedPageBreak/>
        <w:drawing>
          <wp:inline distT="0" distB="0" distL="0" distR="0" wp14:anchorId="60924529" wp14:editId="66741760">
            <wp:extent cx="4495800" cy="2943225"/>
            <wp:effectExtent l="0" t="0" r="0" b="0"/>
            <wp:docPr id="9" name="Picture 9" descr="informatie op boezem met grafi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formatie op boezem met grafiek"/>
                    <pic:cNvPicPr>
                      <a:picLocks noChangeAspect="1" noChangeArrowheads="1"/>
                    </pic:cNvPicPr>
                  </pic:nvPicPr>
                  <pic:blipFill>
                    <a:blip r:embed="rId20" cstate="print">
                      <a:extLst>
                        <a:ext uri="{28A0092B-C50C-407E-A947-70E740481C1C}">
                          <a14:useLocalDpi xmlns:a14="http://schemas.microsoft.com/office/drawing/2010/main" val="0"/>
                        </a:ext>
                      </a:extLst>
                    </a:blip>
                    <a:srcRect t="15643" b="2487"/>
                    <a:stretch>
                      <a:fillRect/>
                    </a:stretch>
                  </pic:blipFill>
                  <pic:spPr bwMode="auto">
                    <a:xfrm>
                      <a:off x="0" y="0"/>
                      <a:ext cx="4495800" cy="2943225"/>
                    </a:xfrm>
                    <a:prstGeom prst="rect">
                      <a:avLst/>
                    </a:prstGeom>
                    <a:noFill/>
                    <a:ln>
                      <a:noFill/>
                    </a:ln>
                  </pic:spPr>
                </pic:pic>
              </a:graphicData>
            </a:graphic>
          </wp:inline>
        </w:drawing>
      </w:r>
    </w:p>
    <w:p w14:paraId="2E2DCFC2" w14:textId="77777777" w:rsidR="00180842" w:rsidRDefault="00F0719F" w:rsidP="00F0719F">
      <w:pPr>
        <w:pStyle w:val="Bijschrift"/>
      </w:pPr>
      <w:bookmarkStart w:id="24" w:name="_Ref242849238"/>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bookmarkEnd w:id="24"/>
      <w:r>
        <w:t>: Door het aanklikken van een icoontje wordt een grafiek zichtbaar met daarin het verloop over de tijd</w:t>
      </w:r>
    </w:p>
    <w:p w14:paraId="2E8807F0" w14:textId="77777777" w:rsidR="00B43E27" w:rsidRDefault="00B43E27" w:rsidP="00180842"/>
    <w:p w14:paraId="33A56073" w14:textId="77777777" w:rsidR="00180842" w:rsidRDefault="00F0719F" w:rsidP="00180842">
      <w:r>
        <w:t>Op dezelfde manier wordt informatie van debieten, stroomsnelheden en waterstanden van watergangen binnen de overstroomde polder getoond (</w:t>
      </w:r>
      <w:r>
        <w:fldChar w:fldCharType="begin"/>
      </w:r>
      <w:r>
        <w:instrText xml:space="preserve"> REF _Ref242689320 \h </w:instrText>
      </w:r>
      <w:r>
        <w:fldChar w:fldCharType="separate"/>
      </w:r>
      <w:r w:rsidR="004A4C83">
        <w:t xml:space="preserve">Figuur </w:t>
      </w:r>
      <w:r w:rsidR="004A4C83">
        <w:rPr>
          <w:noProof/>
        </w:rPr>
        <w:t>3</w:t>
      </w:r>
      <w:r w:rsidR="004A4C83">
        <w:noBreakHyphen/>
      </w:r>
      <w:r w:rsidR="004A4C83">
        <w:rPr>
          <w:noProof/>
        </w:rPr>
        <w:t>6</w:t>
      </w:r>
      <w:r>
        <w:fldChar w:fldCharType="end"/>
      </w:r>
      <w:r>
        <w:t>)</w:t>
      </w:r>
      <w:r w:rsidR="00B43E27">
        <w:t>.</w:t>
      </w:r>
    </w:p>
    <w:p w14:paraId="6A71E295" w14:textId="77777777" w:rsidR="00B43E27" w:rsidRPr="00180842" w:rsidRDefault="00B43E27" w:rsidP="00180842"/>
    <w:p w14:paraId="2E0E60EC" w14:textId="77777777" w:rsidR="00180842" w:rsidRDefault="003A40DE" w:rsidP="00180842">
      <w:pPr>
        <w:keepNext/>
      </w:pPr>
      <w:r>
        <w:rPr>
          <w:noProof/>
        </w:rPr>
        <w:drawing>
          <wp:inline distT="0" distB="0" distL="0" distR="0" wp14:anchorId="0EB1A3C8" wp14:editId="4FE4E455">
            <wp:extent cx="4495800" cy="2933700"/>
            <wp:effectExtent l="0" t="0" r="0" b="0"/>
            <wp:docPr id="3" name="Picture 10" descr="informatie in p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formatie in polder"/>
                    <pic:cNvPicPr>
                      <a:picLocks noChangeAspect="1" noChangeArrowheads="1"/>
                    </pic:cNvPicPr>
                  </pic:nvPicPr>
                  <pic:blipFill>
                    <a:blip r:embed="rId21" cstate="print">
                      <a:extLst>
                        <a:ext uri="{28A0092B-C50C-407E-A947-70E740481C1C}">
                          <a14:useLocalDpi xmlns:a14="http://schemas.microsoft.com/office/drawing/2010/main" val="0"/>
                        </a:ext>
                      </a:extLst>
                    </a:blip>
                    <a:srcRect t="16103" b="2487"/>
                    <a:stretch>
                      <a:fillRect/>
                    </a:stretch>
                  </pic:blipFill>
                  <pic:spPr bwMode="auto">
                    <a:xfrm>
                      <a:off x="0" y="0"/>
                      <a:ext cx="4495800" cy="2933700"/>
                    </a:xfrm>
                    <a:prstGeom prst="rect">
                      <a:avLst/>
                    </a:prstGeom>
                    <a:noFill/>
                    <a:ln>
                      <a:noFill/>
                    </a:ln>
                  </pic:spPr>
                </pic:pic>
              </a:graphicData>
            </a:graphic>
          </wp:inline>
        </w:drawing>
      </w:r>
    </w:p>
    <w:p w14:paraId="78A8FBB2" w14:textId="77777777" w:rsidR="00180842" w:rsidRDefault="00180842" w:rsidP="00180842">
      <w:pPr>
        <w:pStyle w:val="Bijschrift"/>
      </w:pPr>
      <w:bookmarkStart w:id="25" w:name="_Ref242689320"/>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6</w:t>
      </w:r>
      <w:r w:rsidR="0049710F">
        <w:fldChar w:fldCharType="end"/>
      </w:r>
      <w:bookmarkEnd w:id="25"/>
      <w:r>
        <w:t>: Informatie waterstanden/debieten/stroomsnelheden binnen de polder doormiddel van icoontjes en grafieken</w:t>
      </w:r>
    </w:p>
    <w:p w14:paraId="05CCE430" w14:textId="77777777" w:rsidR="00B43E27" w:rsidRDefault="00B43E27" w:rsidP="00B43E27"/>
    <w:p w14:paraId="205AB71E" w14:textId="77777777" w:rsidR="00B43E27" w:rsidRPr="00B43E27" w:rsidRDefault="00B43E27" w:rsidP="00B43E27"/>
    <w:p w14:paraId="532FBDC8" w14:textId="77777777" w:rsidR="00180F6A" w:rsidRDefault="00B810F0" w:rsidP="00180F6A">
      <w:pPr>
        <w:pStyle w:val="Kop2"/>
      </w:pPr>
      <w:bookmarkStart w:id="26" w:name="_Toc120104256"/>
      <w:r>
        <w:lastRenderedPageBreak/>
        <w:t>Kaartlagen</w:t>
      </w:r>
      <w:bookmarkEnd w:id="26"/>
    </w:p>
    <w:p w14:paraId="69909139" w14:textId="77777777" w:rsidR="00FA7334" w:rsidRDefault="009F1844" w:rsidP="009F1844">
      <w:r>
        <w:t xml:space="preserve">Diverse kaartlagen zijn beschikbaar binnen </w:t>
      </w:r>
      <w:proofErr w:type="spellStart"/>
      <w:r>
        <w:t>Lizard-flooding</w:t>
      </w:r>
      <w:proofErr w:type="spellEnd"/>
      <w:r>
        <w:t>. Afhankelijk van de configuratie kunnen dit Google-kaarten</w:t>
      </w:r>
      <w:r w:rsidR="00B43E27">
        <w:t xml:space="preserve">, Open </w:t>
      </w:r>
      <w:proofErr w:type="spellStart"/>
      <w:r w:rsidR="00B43E27">
        <w:t>StreetMap</w:t>
      </w:r>
      <w:proofErr w:type="spellEnd"/>
      <w:r w:rsidR="00B43E27">
        <w:t>-kaarten</w:t>
      </w:r>
      <w:r>
        <w:t xml:space="preserve"> of eigen kaarten zijn. </w:t>
      </w:r>
    </w:p>
    <w:p w14:paraId="6A20234D" w14:textId="77777777" w:rsidR="009F1844" w:rsidRDefault="009F1844" w:rsidP="009F1844">
      <w:r>
        <w:t>Onder ‘</w:t>
      </w:r>
      <w:proofErr w:type="spellStart"/>
      <w:r>
        <w:t>overlays</w:t>
      </w:r>
      <w:proofErr w:type="spellEnd"/>
      <w:r>
        <w:t xml:space="preserve">’ kan gekozen worden voor het zichtbaar of onzichtbaar maken van afsluitlocaties en (geselecteerde) doorbraaklocaties </w:t>
      </w:r>
    </w:p>
    <w:p w14:paraId="6DF73AE1" w14:textId="77777777" w:rsidR="00517C76" w:rsidRDefault="003A40DE" w:rsidP="009F1844">
      <w:r>
        <w:rPr>
          <w:noProof/>
        </w:rPr>
        <w:drawing>
          <wp:inline distT="0" distB="0" distL="0" distR="0" wp14:anchorId="1B185EF5" wp14:editId="10FF9AD3">
            <wp:extent cx="4495800" cy="3276600"/>
            <wp:effectExtent l="0" t="0" r="0" b="0"/>
            <wp:docPr id="11" name="Picture 11" descr="Kaartselec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artselecti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5800" cy="3276600"/>
                    </a:xfrm>
                    <a:prstGeom prst="rect">
                      <a:avLst/>
                    </a:prstGeom>
                    <a:noFill/>
                    <a:ln>
                      <a:noFill/>
                    </a:ln>
                  </pic:spPr>
                </pic:pic>
              </a:graphicData>
            </a:graphic>
          </wp:inline>
        </w:drawing>
      </w:r>
    </w:p>
    <w:p w14:paraId="409AB7E2" w14:textId="77777777" w:rsidR="00194549" w:rsidRPr="00194549" w:rsidRDefault="00517C76" w:rsidP="00517C76">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7</w:t>
      </w:r>
      <w:r w:rsidR="0049710F">
        <w:fldChar w:fldCharType="end"/>
      </w:r>
      <w:r>
        <w:t>: Door op het blauwe symbool, recht in het kaartbeeld, te klikken kan een keuze gemaakt worden</w:t>
      </w:r>
      <w:r w:rsidR="00A94ADA">
        <w:t xml:space="preserve"> voor</w:t>
      </w:r>
      <w:r w:rsidR="00B43E27">
        <w:t xml:space="preserve"> kaartlagen en </w:t>
      </w:r>
      <w:proofErr w:type="spellStart"/>
      <w:r w:rsidR="00B43E27">
        <w:t>overlays</w:t>
      </w:r>
      <w:proofErr w:type="spellEnd"/>
    </w:p>
    <w:p w14:paraId="0A8D338B" w14:textId="77777777" w:rsidR="00B810F0" w:rsidRDefault="00B810F0" w:rsidP="00B810F0">
      <w:pPr>
        <w:pStyle w:val="Kop2"/>
      </w:pPr>
      <w:bookmarkStart w:id="27" w:name="_Toc120104257"/>
      <w:r>
        <w:t>Legenda</w:t>
      </w:r>
      <w:bookmarkEnd w:id="27"/>
    </w:p>
    <w:p w14:paraId="65FF1830" w14:textId="77777777" w:rsidR="00523188" w:rsidRDefault="00523188" w:rsidP="00523188">
      <w:r>
        <w:t xml:space="preserve">Na de keuze voor </w:t>
      </w:r>
      <w:r w:rsidR="00F14C2E">
        <w:t>een scenario komt er een legenda-venster in beeld met daarin, afhankelijk van de gebruikersrechten, één of meerdere van de volgende tabbladen:</w:t>
      </w:r>
    </w:p>
    <w:p w14:paraId="064FC83A" w14:textId="77777777" w:rsidR="00F14C2E" w:rsidRPr="00387FBD" w:rsidRDefault="00F14C2E" w:rsidP="00F14C2E">
      <w:pPr>
        <w:numPr>
          <w:ilvl w:val="0"/>
          <w:numId w:val="37"/>
        </w:numPr>
      </w:pPr>
      <w:r w:rsidRPr="00387FBD">
        <w:t>Info</w:t>
      </w:r>
    </w:p>
    <w:p w14:paraId="3DC103EE" w14:textId="77777777" w:rsidR="00F14C2E" w:rsidRPr="00387FBD" w:rsidRDefault="00F14C2E" w:rsidP="00F14C2E">
      <w:pPr>
        <w:numPr>
          <w:ilvl w:val="0"/>
          <w:numId w:val="37"/>
        </w:numPr>
      </w:pPr>
      <w:r w:rsidRPr="00387FBD">
        <w:t>Legenda</w:t>
      </w:r>
    </w:p>
    <w:p w14:paraId="30C09768" w14:textId="77777777" w:rsidR="00F14C2E" w:rsidRPr="00387FBD" w:rsidRDefault="00F14C2E" w:rsidP="00F14C2E">
      <w:pPr>
        <w:numPr>
          <w:ilvl w:val="0"/>
          <w:numId w:val="37"/>
        </w:numPr>
      </w:pPr>
      <w:r w:rsidRPr="00387FBD">
        <w:t>Opmerkingen</w:t>
      </w:r>
    </w:p>
    <w:p w14:paraId="677D315E" w14:textId="77777777" w:rsidR="00F14C2E" w:rsidRPr="00387FBD" w:rsidRDefault="00F14C2E" w:rsidP="00F14C2E">
      <w:pPr>
        <w:numPr>
          <w:ilvl w:val="0"/>
          <w:numId w:val="37"/>
        </w:numPr>
      </w:pPr>
      <w:r w:rsidRPr="00387FBD">
        <w:t>Goedkeuring</w:t>
      </w:r>
    </w:p>
    <w:p w14:paraId="48DBD304" w14:textId="77777777" w:rsidR="00F14C2E" w:rsidRDefault="00F14C2E" w:rsidP="00F14C2E">
      <w:pPr>
        <w:numPr>
          <w:ilvl w:val="0"/>
          <w:numId w:val="37"/>
        </w:numPr>
      </w:pPr>
      <w:r w:rsidRPr="00387FBD">
        <w:t>Bewerken</w:t>
      </w:r>
    </w:p>
    <w:p w14:paraId="343B2190" w14:textId="77777777" w:rsidR="00EE5066" w:rsidRPr="00387FBD" w:rsidRDefault="00EE5066" w:rsidP="00F14C2E">
      <w:pPr>
        <w:numPr>
          <w:ilvl w:val="0"/>
          <w:numId w:val="37"/>
        </w:numPr>
      </w:pPr>
      <w:r>
        <w:t>Archief</w:t>
      </w:r>
    </w:p>
    <w:p w14:paraId="5B83545F" w14:textId="77777777" w:rsidR="00387FBD" w:rsidRDefault="00387FBD" w:rsidP="00387FBD">
      <w:r w:rsidRPr="00387FBD">
        <w:t>Deze tabbladen worden in onderstaande paragra</w:t>
      </w:r>
      <w:r w:rsidR="001E5FC3">
        <w:t>f</w:t>
      </w:r>
      <w:r w:rsidRPr="00387FBD">
        <w:t>en verder toegelicht.</w:t>
      </w:r>
    </w:p>
    <w:p w14:paraId="5848B027" w14:textId="77777777" w:rsidR="00387FBD" w:rsidRDefault="00387FBD" w:rsidP="00387FBD">
      <w:pPr>
        <w:pStyle w:val="Kop3"/>
      </w:pPr>
      <w:bookmarkStart w:id="28" w:name="_Toc120104258"/>
      <w:r>
        <w:t>Info</w:t>
      </w:r>
      <w:bookmarkEnd w:id="28"/>
    </w:p>
    <w:p w14:paraId="779ABABB" w14:textId="77777777" w:rsidR="00387FBD" w:rsidRDefault="00387FBD" w:rsidP="00387FBD">
      <w:r>
        <w:t>In het tabblad ‘info’ zijn de volgende eigenschappen van het scenario weergegeven:</w:t>
      </w:r>
    </w:p>
    <w:p w14:paraId="05FA8DBA" w14:textId="77777777" w:rsidR="00387FBD" w:rsidRDefault="00387FBD" w:rsidP="00387FBD">
      <w:pPr>
        <w:numPr>
          <w:ilvl w:val="0"/>
          <w:numId w:val="38"/>
        </w:numPr>
      </w:pPr>
      <w:r>
        <w:t>Algemene eigenschappen zoals de scenarionaam,</w:t>
      </w:r>
      <w:r w:rsidR="001E5FC3">
        <w:t xml:space="preserve"> breslocaties</w:t>
      </w:r>
      <w:r>
        <w:t xml:space="preserve"> het gebied en het project;</w:t>
      </w:r>
    </w:p>
    <w:p w14:paraId="781BBA5C" w14:textId="77777777" w:rsidR="00387FBD" w:rsidRDefault="00387FBD" w:rsidP="00387FBD">
      <w:pPr>
        <w:numPr>
          <w:ilvl w:val="0"/>
          <w:numId w:val="38"/>
        </w:numPr>
      </w:pPr>
      <w:r>
        <w:t>Metagegevens zoals de ID in de database en eventuele opmerkingen;</w:t>
      </w:r>
    </w:p>
    <w:p w14:paraId="5AC9588D" w14:textId="77777777" w:rsidR="00387FBD" w:rsidRDefault="00387FBD" w:rsidP="00387FBD">
      <w:pPr>
        <w:numPr>
          <w:ilvl w:val="0"/>
          <w:numId w:val="38"/>
        </w:numPr>
      </w:pPr>
      <w:r>
        <w:lastRenderedPageBreak/>
        <w:t>Gegevens van de doorbraak zoals het buitenwater, eigenschappen van de bresgroei en eigenschappen van het verloop van de buitenwaterstand.</w:t>
      </w:r>
    </w:p>
    <w:p w14:paraId="7957003F" w14:textId="77777777" w:rsidR="00387FBD" w:rsidRDefault="00387FBD" w:rsidP="00387FBD">
      <w:r>
        <w:t xml:space="preserve">In onderstaande tabel is een totaaloverzicht gegeven van de informatie die per scenario zichtbaar kan zijn. Is bepaalde informatie niet bekend, dan wordt dit ‘veld’ ook niet zichtbaar in de legenda. </w:t>
      </w:r>
    </w:p>
    <w:p w14:paraId="19B167BA" w14:textId="77777777" w:rsidR="006611A5" w:rsidRDefault="006611A5" w:rsidP="006611A5">
      <w:pPr>
        <w:pStyle w:val="Bijschrift"/>
        <w:keepNext/>
      </w:pPr>
      <w:bookmarkStart w:id="29" w:name="_Ref242782813"/>
      <w:r>
        <w:t xml:space="preserve">Tabel </w:t>
      </w:r>
      <w:r>
        <w:fldChar w:fldCharType="begin"/>
      </w:r>
      <w:r>
        <w:instrText xml:space="preserve"> STYLEREF 1 \s </w:instrText>
      </w:r>
      <w:r>
        <w:fldChar w:fldCharType="separate"/>
      </w:r>
      <w:r w:rsidR="004A4C83">
        <w:rPr>
          <w:noProof/>
        </w:rPr>
        <w:t>3</w:t>
      </w:r>
      <w:r>
        <w:fldChar w:fldCharType="end"/>
      </w:r>
      <w:r>
        <w:noBreakHyphen/>
      </w:r>
      <w:r>
        <w:fldChar w:fldCharType="begin"/>
      </w:r>
      <w:r>
        <w:instrText xml:space="preserve"> SEQ Tabel \* ARABIC \s 1 </w:instrText>
      </w:r>
      <w:r>
        <w:fldChar w:fldCharType="separate"/>
      </w:r>
      <w:r w:rsidR="004A4C83">
        <w:rPr>
          <w:noProof/>
        </w:rPr>
        <w:t>1</w:t>
      </w:r>
      <w:r>
        <w:fldChar w:fldCharType="end"/>
      </w:r>
      <w:bookmarkEnd w:id="29"/>
      <w:r>
        <w:t>: Overzicht eigenschappen per scenario in tabblad 'info'</w:t>
      </w:r>
    </w:p>
    <w:tbl>
      <w:tblPr>
        <w:tblW w:w="4696" w:type="pct"/>
        <w:tblBorders>
          <w:top w:val="single" w:sz="12" w:space="0" w:color="008000"/>
          <w:bottom w:val="single" w:sz="12" w:space="0" w:color="008000"/>
        </w:tblBorders>
        <w:tblLook w:val="0020" w:firstRow="1" w:lastRow="0" w:firstColumn="0" w:lastColumn="0" w:noHBand="0" w:noVBand="0"/>
      </w:tblPr>
      <w:tblGrid>
        <w:gridCol w:w="1835"/>
        <w:gridCol w:w="4820"/>
      </w:tblGrid>
      <w:tr w:rsidR="006611A5" w:rsidRPr="00282A2D" w14:paraId="013D137D" w14:textId="77777777" w:rsidTr="00282A2D">
        <w:tc>
          <w:tcPr>
            <w:tcW w:w="1376" w:type="pct"/>
            <w:tcBorders>
              <w:bottom w:val="single" w:sz="6" w:space="0" w:color="008000"/>
            </w:tcBorders>
            <w:shd w:val="clear" w:color="auto" w:fill="auto"/>
          </w:tcPr>
          <w:p w14:paraId="45E50158" w14:textId="77777777"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Parameter</w:t>
            </w:r>
          </w:p>
        </w:tc>
        <w:tc>
          <w:tcPr>
            <w:tcW w:w="3624" w:type="pct"/>
            <w:tcBorders>
              <w:bottom w:val="single" w:sz="6" w:space="0" w:color="008000"/>
            </w:tcBorders>
            <w:shd w:val="clear" w:color="auto" w:fill="auto"/>
          </w:tcPr>
          <w:p w14:paraId="7D715E56" w14:textId="77777777" w:rsidR="006611A5" w:rsidRPr="00282A2D" w:rsidRDefault="006611A5" w:rsidP="00282A2D">
            <w:pPr>
              <w:spacing w:before="100" w:beforeAutospacing="1" w:line="240" w:lineRule="auto"/>
              <w:rPr>
                <w:rFonts w:ascii="Times New Roman" w:hAnsi="Times New Roman"/>
                <w:sz w:val="24"/>
                <w:szCs w:val="24"/>
              </w:rPr>
            </w:pPr>
            <w:r w:rsidRPr="00282A2D">
              <w:rPr>
                <w:b/>
                <w:bCs/>
                <w:color w:val="000000"/>
                <w:sz w:val="16"/>
                <w:szCs w:val="16"/>
              </w:rPr>
              <w:t>Eenheid</w:t>
            </w:r>
          </w:p>
        </w:tc>
      </w:tr>
      <w:tr w:rsidR="001E5FC3" w:rsidRPr="00282A2D" w14:paraId="54EDEB63" w14:textId="77777777" w:rsidTr="00C46FB5">
        <w:tc>
          <w:tcPr>
            <w:tcW w:w="1376" w:type="pct"/>
            <w:shd w:val="clear" w:color="auto" w:fill="auto"/>
          </w:tcPr>
          <w:p w14:paraId="1F215AD5" w14:textId="77777777"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Scenarionaam</w:t>
            </w:r>
          </w:p>
        </w:tc>
        <w:tc>
          <w:tcPr>
            <w:tcW w:w="3624" w:type="pct"/>
            <w:shd w:val="clear" w:color="auto" w:fill="auto"/>
          </w:tcPr>
          <w:p w14:paraId="5DA66E9A" w14:textId="77777777"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Een aanduiding die beschrijft met welk buitenwaterscenario de overstromingsinformatie is gegenereerd. Bijvoorbeeld: '</w:t>
            </w:r>
            <w:proofErr w:type="spellStart"/>
            <w:r w:rsidRPr="00282A2D">
              <w:rPr>
                <w:color w:val="000000"/>
                <w:sz w:val="16"/>
                <w:szCs w:val="16"/>
              </w:rPr>
              <w:t>toetspeil</w:t>
            </w:r>
            <w:proofErr w:type="spellEnd"/>
            <w:r w:rsidRPr="00282A2D">
              <w:rPr>
                <w:color w:val="000000"/>
                <w:sz w:val="16"/>
                <w:szCs w:val="16"/>
              </w:rPr>
              <w:t xml:space="preserve"> of maatgevende afvoer'</w:t>
            </w:r>
          </w:p>
        </w:tc>
      </w:tr>
      <w:tr w:rsidR="001E5FC3" w:rsidRPr="00282A2D" w14:paraId="4957B80D" w14:textId="77777777" w:rsidTr="00C46FB5">
        <w:tc>
          <w:tcPr>
            <w:tcW w:w="1376" w:type="pct"/>
            <w:shd w:val="clear" w:color="auto" w:fill="auto"/>
          </w:tcPr>
          <w:p w14:paraId="466C2A9A" w14:textId="77777777"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Breslocatienaam</w:t>
            </w:r>
          </w:p>
        </w:tc>
        <w:tc>
          <w:tcPr>
            <w:tcW w:w="3624" w:type="pct"/>
            <w:shd w:val="clear" w:color="auto" w:fill="auto"/>
          </w:tcPr>
          <w:p w14:paraId="3EAB3687" w14:textId="77777777"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Een aan het buitenwater of kering gelinkte aanduiding voor de locatie van bres</w:t>
            </w:r>
          </w:p>
        </w:tc>
      </w:tr>
      <w:tr w:rsidR="001E5FC3" w:rsidRPr="00282A2D" w14:paraId="347BE802" w14:textId="77777777" w:rsidTr="00C46FB5">
        <w:tc>
          <w:tcPr>
            <w:tcW w:w="1376" w:type="pct"/>
            <w:shd w:val="clear" w:color="auto" w:fill="auto"/>
          </w:tcPr>
          <w:p w14:paraId="453CB0DA" w14:textId="77777777"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Gebiedsnaam</w:t>
            </w:r>
          </w:p>
        </w:tc>
        <w:tc>
          <w:tcPr>
            <w:tcW w:w="3624" w:type="pct"/>
            <w:shd w:val="clear" w:color="auto" w:fill="auto"/>
          </w:tcPr>
          <w:p w14:paraId="445964C6" w14:textId="77777777" w:rsidR="001E5FC3" w:rsidRPr="00282A2D" w:rsidRDefault="001E5FC3" w:rsidP="00C46FB5">
            <w:pPr>
              <w:spacing w:before="100" w:beforeAutospacing="1" w:line="240" w:lineRule="auto"/>
              <w:rPr>
                <w:rFonts w:ascii="Times New Roman" w:hAnsi="Times New Roman"/>
                <w:sz w:val="24"/>
                <w:szCs w:val="24"/>
              </w:rPr>
            </w:pPr>
            <w:r w:rsidRPr="00282A2D">
              <w:rPr>
                <w:color w:val="000000"/>
                <w:sz w:val="16"/>
                <w:szCs w:val="16"/>
              </w:rPr>
              <w:t>Naam van dijkring, polder of stroomgebied (bij vrij-afwaterende gebieden)</w:t>
            </w:r>
          </w:p>
        </w:tc>
      </w:tr>
      <w:tr w:rsidR="006611A5" w:rsidRPr="00282A2D" w14:paraId="4ABCEAF9" w14:textId="77777777" w:rsidTr="00282A2D">
        <w:tc>
          <w:tcPr>
            <w:tcW w:w="1376" w:type="pct"/>
            <w:shd w:val="clear" w:color="auto" w:fill="auto"/>
          </w:tcPr>
          <w:p w14:paraId="108053AB"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Projectnaam</w:t>
            </w:r>
          </w:p>
        </w:tc>
        <w:tc>
          <w:tcPr>
            <w:tcW w:w="3624" w:type="pct"/>
            <w:shd w:val="clear" w:color="auto" w:fill="auto"/>
          </w:tcPr>
          <w:p w14:paraId="261690C7"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van het project waaruit de informatie komt</w:t>
            </w:r>
          </w:p>
        </w:tc>
      </w:tr>
      <w:tr w:rsidR="00FD3209" w:rsidRPr="00282A2D" w14:paraId="659AF9D4" w14:textId="77777777" w:rsidTr="00C46FB5">
        <w:tc>
          <w:tcPr>
            <w:tcW w:w="1376" w:type="pct"/>
            <w:shd w:val="clear" w:color="auto" w:fill="auto"/>
          </w:tcPr>
          <w:p w14:paraId="4C8F33A3" w14:textId="77777777" w:rsidR="00FD3209" w:rsidRPr="00282A2D" w:rsidRDefault="00FD3209" w:rsidP="00C46FB5">
            <w:pPr>
              <w:spacing w:before="100" w:beforeAutospacing="1" w:line="240" w:lineRule="auto"/>
              <w:rPr>
                <w:color w:val="000000"/>
                <w:sz w:val="16"/>
                <w:szCs w:val="16"/>
              </w:rPr>
            </w:pPr>
            <w:r>
              <w:rPr>
                <w:color w:val="000000"/>
                <w:sz w:val="16"/>
                <w:szCs w:val="16"/>
              </w:rPr>
              <w:t>Scenario ID</w:t>
            </w:r>
          </w:p>
        </w:tc>
        <w:tc>
          <w:tcPr>
            <w:tcW w:w="3624" w:type="pct"/>
            <w:shd w:val="clear" w:color="auto" w:fill="auto"/>
          </w:tcPr>
          <w:p w14:paraId="2CBCE49C" w14:textId="77777777" w:rsidR="00FD3209" w:rsidRPr="00282A2D" w:rsidRDefault="00FD3209" w:rsidP="00C46FB5">
            <w:pPr>
              <w:spacing w:before="100" w:beforeAutospacing="1" w:line="240" w:lineRule="auto"/>
              <w:rPr>
                <w:color w:val="000000"/>
                <w:sz w:val="16"/>
                <w:szCs w:val="16"/>
              </w:rPr>
            </w:pPr>
            <w:r>
              <w:rPr>
                <w:color w:val="000000"/>
                <w:sz w:val="16"/>
                <w:szCs w:val="16"/>
              </w:rPr>
              <w:t>Het identificatienummer van het scenario, zoals in de database aanwezig</w:t>
            </w:r>
          </w:p>
        </w:tc>
      </w:tr>
      <w:tr w:rsidR="00FD3209" w:rsidRPr="00282A2D" w14:paraId="013D6433" w14:textId="77777777" w:rsidTr="00C46FB5">
        <w:tc>
          <w:tcPr>
            <w:tcW w:w="1376" w:type="pct"/>
            <w:shd w:val="clear" w:color="auto" w:fill="auto"/>
          </w:tcPr>
          <w:p w14:paraId="056F2CF6" w14:textId="77777777" w:rsidR="00FD3209" w:rsidRPr="00282A2D" w:rsidRDefault="00FD3209" w:rsidP="00C46FB5">
            <w:pPr>
              <w:spacing w:before="100" w:beforeAutospacing="1" w:line="240" w:lineRule="auto"/>
              <w:rPr>
                <w:color w:val="000000"/>
                <w:sz w:val="16"/>
                <w:szCs w:val="16"/>
              </w:rPr>
            </w:pPr>
            <w:r>
              <w:rPr>
                <w:color w:val="000000"/>
                <w:sz w:val="16"/>
                <w:szCs w:val="16"/>
              </w:rPr>
              <w:t>Scenario opmerkingen</w:t>
            </w:r>
          </w:p>
        </w:tc>
        <w:tc>
          <w:tcPr>
            <w:tcW w:w="3624" w:type="pct"/>
            <w:shd w:val="clear" w:color="auto" w:fill="auto"/>
          </w:tcPr>
          <w:p w14:paraId="151C7EE9" w14:textId="77777777" w:rsidR="00FD3209" w:rsidRPr="00282A2D" w:rsidRDefault="00FD3209" w:rsidP="00C46FB5">
            <w:pPr>
              <w:spacing w:before="100" w:beforeAutospacing="1" w:line="240" w:lineRule="auto"/>
              <w:rPr>
                <w:color w:val="000000"/>
                <w:sz w:val="16"/>
                <w:szCs w:val="16"/>
              </w:rPr>
            </w:pPr>
            <w:r>
              <w:rPr>
                <w:color w:val="000000"/>
                <w:sz w:val="16"/>
                <w:szCs w:val="16"/>
              </w:rPr>
              <w:t>Extra opmerkingen toevoegingen te plaatsen bij scenario</w:t>
            </w:r>
          </w:p>
        </w:tc>
      </w:tr>
      <w:tr w:rsidR="006611A5" w:rsidRPr="00282A2D" w14:paraId="4F71C3E9" w14:textId="77777777" w:rsidTr="00282A2D">
        <w:tc>
          <w:tcPr>
            <w:tcW w:w="1376" w:type="pct"/>
            <w:shd w:val="clear" w:color="auto" w:fill="auto"/>
          </w:tcPr>
          <w:p w14:paraId="2B39AACE" w14:textId="77777777" w:rsidR="006611A5" w:rsidRPr="00282A2D" w:rsidRDefault="001E5FC3" w:rsidP="00282A2D">
            <w:pPr>
              <w:spacing w:before="100" w:beforeAutospacing="1" w:line="240" w:lineRule="auto"/>
              <w:rPr>
                <w:rFonts w:ascii="Times New Roman" w:hAnsi="Times New Roman"/>
                <w:sz w:val="24"/>
                <w:szCs w:val="24"/>
              </w:rPr>
            </w:pPr>
            <w:r>
              <w:rPr>
                <w:color w:val="000000"/>
                <w:sz w:val="16"/>
                <w:szCs w:val="16"/>
              </w:rPr>
              <w:t>Scenario</w:t>
            </w:r>
            <w:r w:rsidR="006611A5" w:rsidRPr="00282A2D">
              <w:rPr>
                <w:color w:val="000000"/>
                <w:sz w:val="16"/>
                <w:szCs w:val="16"/>
              </w:rPr>
              <w:t>datum</w:t>
            </w:r>
          </w:p>
        </w:tc>
        <w:tc>
          <w:tcPr>
            <w:tcW w:w="3624" w:type="pct"/>
            <w:shd w:val="clear" w:color="auto" w:fill="auto"/>
          </w:tcPr>
          <w:p w14:paraId="5E5A761B"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Datum wanneer het scenario is gemaakt</w:t>
            </w:r>
          </w:p>
        </w:tc>
      </w:tr>
      <w:tr w:rsidR="006611A5" w:rsidRPr="00282A2D" w14:paraId="50C00B7F" w14:textId="77777777" w:rsidTr="00282A2D">
        <w:tc>
          <w:tcPr>
            <w:tcW w:w="1376" w:type="pct"/>
            <w:shd w:val="clear" w:color="auto" w:fill="auto"/>
          </w:tcPr>
          <w:p w14:paraId="5A75988F"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Doel</w:t>
            </w:r>
          </w:p>
        </w:tc>
        <w:tc>
          <w:tcPr>
            <w:tcW w:w="3624" w:type="pct"/>
            <w:shd w:val="clear" w:color="auto" w:fill="auto"/>
          </w:tcPr>
          <w:p w14:paraId="6C6A9AC3"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Beschrijving waarom dit scenario is gemaakt</w:t>
            </w:r>
          </w:p>
        </w:tc>
      </w:tr>
      <w:tr w:rsidR="006611A5" w:rsidRPr="00282A2D" w14:paraId="79AC9961" w14:textId="77777777" w:rsidTr="00282A2D">
        <w:tc>
          <w:tcPr>
            <w:tcW w:w="1376" w:type="pct"/>
            <w:shd w:val="clear" w:color="auto" w:fill="auto"/>
          </w:tcPr>
          <w:p w14:paraId="7285ED43"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Eigenaar overstromingsinformatie</w:t>
            </w:r>
          </w:p>
        </w:tc>
        <w:tc>
          <w:tcPr>
            <w:tcW w:w="3624" w:type="pct"/>
            <w:shd w:val="clear" w:color="auto" w:fill="auto"/>
          </w:tcPr>
          <w:p w14:paraId="16EC1349"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 xml:space="preserve">Naam van </w:t>
            </w:r>
            <w:proofErr w:type="spellStart"/>
            <w:r w:rsidRPr="00282A2D">
              <w:rPr>
                <w:color w:val="000000"/>
                <w:sz w:val="16"/>
                <w:szCs w:val="16"/>
              </w:rPr>
              <w:t>rijkswaterstaat</w:t>
            </w:r>
            <w:proofErr w:type="spellEnd"/>
            <w:r w:rsidRPr="00282A2D">
              <w:rPr>
                <w:color w:val="000000"/>
                <w:sz w:val="16"/>
                <w:szCs w:val="16"/>
              </w:rPr>
              <w:t>, provincie of waterschap</w:t>
            </w:r>
          </w:p>
        </w:tc>
      </w:tr>
      <w:tr w:rsidR="006611A5" w:rsidRPr="00282A2D" w14:paraId="00921155" w14:textId="77777777" w:rsidTr="00282A2D">
        <w:tc>
          <w:tcPr>
            <w:tcW w:w="1376" w:type="pct"/>
            <w:shd w:val="clear" w:color="auto" w:fill="auto"/>
          </w:tcPr>
          <w:p w14:paraId="6D85117A"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Startmoment bresgroei</w:t>
            </w:r>
          </w:p>
        </w:tc>
        <w:tc>
          <w:tcPr>
            <w:tcW w:w="3624" w:type="pct"/>
            <w:shd w:val="clear" w:color="auto" w:fill="auto"/>
          </w:tcPr>
          <w:p w14:paraId="24FC5D3F"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De tijd in uren tussen het begin van de simulatie en de start van de bres</w:t>
            </w:r>
          </w:p>
        </w:tc>
      </w:tr>
      <w:tr w:rsidR="006611A5" w:rsidRPr="00282A2D" w14:paraId="0934F35D" w14:textId="77777777" w:rsidTr="00282A2D">
        <w:tc>
          <w:tcPr>
            <w:tcW w:w="1376" w:type="pct"/>
            <w:shd w:val="clear" w:color="auto" w:fill="auto"/>
          </w:tcPr>
          <w:p w14:paraId="7EAF9C61"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Buitenwater</w:t>
            </w:r>
          </w:p>
        </w:tc>
        <w:tc>
          <w:tcPr>
            <w:tcW w:w="3624" w:type="pct"/>
            <w:shd w:val="clear" w:color="auto" w:fill="auto"/>
          </w:tcPr>
          <w:p w14:paraId="320F1F6A"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De naam van het buitenwater. Bijvoorbeeld: Noordzee of Amstelmeerboezem</w:t>
            </w:r>
          </w:p>
        </w:tc>
      </w:tr>
      <w:tr w:rsidR="006611A5" w:rsidRPr="00282A2D" w14:paraId="7E5C9FE4" w14:textId="77777777" w:rsidTr="00282A2D">
        <w:tc>
          <w:tcPr>
            <w:tcW w:w="1376" w:type="pct"/>
            <w:shd w:val="clear" w:color="auto" w:fill="auto"/>
          </w:tcPr>
          <w:p w14:paraId="4F68DFB2"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Herhalingstijd van scenario</w:t>
            </w:r>
          </w:p>
        </w:tc>
        <w:tc>
          <w:tcPr>
            <w:tcW w:w="3624" w:type="pct"/>
            <w:shd w:val="clear" w:color="auto" w:fill="auto"/>
          </w:tcPr>
          <w:p w14:paraId="055A9040"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Aanduiding van de kans van voorkomen. Bijvoorbeeld: 1:1250 jaar of 1:4000 jaar</w:t>
            </w:r>
          </w:p>
        </w:tc>
      </w:tr>
      <w:tr w:rsidR="00FD3209" w:rsidRPr="00282A2D" w14:paraId="49C00F18" w14:textId="77777777" w:rsidTr="00282A2D">
        <w:trPr>
          <w:trHeight w:val="270"/>
        </w:trPr>
        <w:tc>
          <w:tcPr>
            <w:tcW w:w="1376" w:type="pct"/>
            <w:shd w:val="clear" w:color="auto" w:fill="auto"/>
          </w:tcPr>
          <w:p w14:paraId="426EFA52" w14:textId="77777777" w:rsidR="00FD3209" w:rsidRPr="00282A2D" w:rsidRDefault="00FD3209" w:rsidP="00FD3209">
            <w:pPr>
              <w:spacing w:before="100" w:beforeAutospacing="1" w:line="240" w:lineRule="auto"/>
              <w:rPr>
                <w:color w:val="000000"/>
                <w:sz w:val="16"/>
                <w:szCs w:val="16"/>
              </w:rPr>
            </w:pPr>
            <w:r w:rsidRPr="00282A2D">
              <w:rPr>
                <w:color w:val="000000"/>
                <w:sz w:val="16"/>
                <w:szCs w:val="16"/>
              </w:rPr>
              <w:t xml:space="preserve">Modelleersoftware </w:t>
            </w:r>
          </w:p>
        </w:tc>
        <w:tc>
          <w:tcPr>
            <w:tcW w:w="3624" w:type="pct"/>
            <w:shd w:val="clear" w:color="auto" w:fill="auto"/>
          </w:tcPr>
          <w:p w14:paraId="3685E572" w14:textId="77777777" w:rsidR="00FD3209" w:rsidRPr="00282A2D" w:rsidRDefault="00FD3209" w:rsidP="00282A2D">
            <w:pPr>
              <w:spacing w:before="0" w:line="240" w:lineRule="auto"/>
              <w:rPr>
                <w:color w:val="000000"/>
                <w:sz w:val="16"/>
                <w:szCs w:val="16"/>
              </w:rPr>
            </w:pPr>
            <w:r>
              <w:rPr>
                <w:color w:val="000000"/>
                <w:sz w:val="16"/>
                <w:szCs w:val="16"/>
              </w:rPr>
              <w:t>Gebruikte sof</w:t>
            </w:r>
            <w:r w:rsidRPr="00282A2D">
              <w:rPr>
                <w:color w:val="000000"/>
                <w:sz w:val="16"/>
                <w:szCs w:val="16"/>
              </w:rPr>
              <w:t xml:space="preserve">(bijvoorbeeld </w:t>
            </w:r>
            <w:proofErr w:type="spellStart"/>
            <w:r w:rsidRPr="00282A2D">
              <w:rPr>
                <w:color w:val="000000"/>
                <w:sz w:val="16"/>
                <w:szCs w:val="16"/>
              </w:rPr>
              <w:t>Sobek</w:t>
            </w:r>
            <w:proofErr w:type="spellEnd"/>
            <w:r w:rsidRPr="00282A2D">
              <w:rPr>
                <w:color w:val="000000"/>
                <w:sz w:val="16"/>
                <w:szCs w:val="16"/>
              </w:rPr>
              <w:t xml:space="preserve"> 2.11)</w:t>
            </w:r>
          </w:p>
        </w:tc>
      </w:tr>
      <w:tr w:rsidR="00FD3209" w:rsidRPr="00282A2D" w14:paraId="0E6FE671" w14:textId="77777777" w:rsidTr="00282A2D">
        <w:trPr>
          <w:trHeight w:val="270"/>
        </w:trPr>
        <w:tc>
          <w:tcPr>
            <w:tcW w:w="1376" w:type="pct"/>
            <w:shd w:val="clear" w:color="auto" w:fill="auto"/>
          </w:tcPr>
          <w:p w14:paraId="680FECE6" w14:textId="77777777" w:rsidR="00FD3209" w:rsidRPr="00282A2D" w:rsidRDefault="005243FC" w:rsidP="00282A2D">
            <w:pPr>
              <w:spacing w:before="100" w:beforeAutospacing="1" w:line="240" w:lineRule="auto"/>
              <w:rPr>
                <w:color w:val="000000"/>
                <w:sz w:val="16"/>
                <w:szCs w:val="16"/>
              </w:rPr>
            </w:pPr>
            <w:r>
              <w:rPr>
                <w:color w:val="000000"/>
                <w:sz w:val="16"/>
                <w:szCs w:val="16"/>
              </w:rPr>
              <w:t>Modelversie</w:t>
            </w:r>
          </w:p>
        </w:tc>
        <w:tc>
          <w:tcPr>
            <w:tcW w:w="3624" w:type="pct"/>
            <w:shd w:val="clear" w:color="auto" w:fill="auto"/>
          </w:tcPr>
          <w:p w14:paraId="460023F2" w14:textId="77777777" w:rsidR="00FD3209" w:rsidRPr="00282A2D" w:rsidRDefault="005243FC" w:rsidP="00282A2D">
            <w:pPr>
              <w:spacing w:before="0" w:line="240" w:lineRule="auto"/>
              <w:rPr>
                <w:color w:val="000000"/>
                <w:sz w:val="16"/>
                <w:szCs w:val="16"/>
              </w:rPr>
            </w:pPr>
            <w:r>
              <w:rPr>
                <w:color w:val="000000"/>
                <w:sz w:val="16"/>
                <w:szCs w:val="16"/>
              </w:rPr>
              <w:t>Versienummer</w:t>
            </w:r>
          </w:p>
        </w:tc>
      </w:tr>
      <w:tr w:rsidR="00FD3209" w:rsidRPr="00282A2D" w14:paraId="6E001B4C" w14:textId="77777777" w:rsidTr="00282A2D">
        <w:trPr>
          <w:trHeight w:val="270"/>
        </w:trPr>
        <w:tc>
          <w:tcPr>
            <w:tcW w:w="1376" w:type="pct"/>
            <w:shd w:val="clear" w:color="auto" w:fill="auto"/>
          </w:tcPr>
          <w:p w14:paraId="75E82343" w14:textId="77777777" w:rsidR="00FD3209" w:rsidRPr="00282A2D" w:rsidRDefault="005243FC" w:rsidP="00282A2D">
            <w:pPr>
              <w:spacing w:before="100" w:beforeAutospacing="1" w:line="240" w:lineRule="auto"/>
              <w:rPr>
                <w:color w:val="000000"/>
                <w:sz w:val="16"/>
                <w:szCs w:val="16"/>
              </w:rPr>
            </w:pPr>
            <w:r>
              <w:rPr>
                <w:color w:val="000000"/>
                <w:sz w:val="16"/>
                <w:szCs w:val="16"/>
              </w:rPr>
              <w:t xml:space="preserve">Datum </w:t>
            </w:r>
            <w:proofErr w:type="spellStart"/>
            <w:r>
              <w:rPr>
                <w:color w:val="000000"/>
                <w:sz w:val="16"/>
                <w:szCs w:val="16"/>
              </w:rPr>
              <w:t>modelschematisatie</w:t>
            </w:r>
            <w:proofErr w:type="spellEnd"/>
          </w:p>
        </w:tc>
        <w:tc>
          <w:tcPr>
            <w:tcW w:w="3624" w:type="pct"/>
            <w:shd w:val="clear" w:color="auto" w:fill="auto"/>
          </w:tcPr>
          <w:p w14:paraId="659DB39B" w14:textId="77777777" w:rsidR="00FD3209" w:rsidRPr="00282A2D" w:rsidRDefault="005243FC" w:rsidP="00282A2D">
            <w:pPr>
              <w:spacing w:before="0" w:line="240" w:lineRule="auto"/>
              <w:rPr>
                <w:color w:val="000000"/>
                <w:sz w:val="16"/>
                <w:szCs w:val="16"/>
              </w:rPr>
            </w:pPr>
            <w:r>
              <w:rPr>
                <w:color w:val="000000"/>
                <w:sz w:val="16"/>
                <w:szCs w:val="16"/>
              </w:rPr>
              <w:t>Datum van maken model</w:t>
            </w:r>
          </w:p>
        </w:tc>
      </w:tr>
      <w:tr w:rsidR="00FD3209" w:rsidRPr="00282A2D" w14:paraId="404E13C0" w14:textId="77777777" w:rsidTr="00282A2D">
        <w:trPr>
          <w:trHeight w:val="270"/>
        </w:trPr>
        <w:tc>
          <w:tcPr>
            <w:tcW w:w="1376" w:type="pct"/>
            <w:shd w:val="clear" w:color="auto" w:fill="auto"/>
          </w:tcPr>
          <w:p w14:paraId="15241239" w14:textId="77777777" w:rsidR="00FD3209" w:rsidRPr="00282A2D" w:rsidRDefault="005243FC" w:rsidP="00282A2D">
            <w:pPr>
              <w:spacing w:before="100" w:beforeAutospacing="1" w:line="240" w:lineRule="auto"/>
              <w:rPr>
                <w:color w:val="000000"/>
                <w:sz w:val="16"/>
                <w:szCs w:val="16"/>
              </w:rPr>
            </w:pPr>
            <w:r>
              <w:rPr>
                <w:color w:val="000000"/>
                <w:sz w:val="16"/>
                <w:szCs w:val="16"/>
              </w:rPr>
              <w:t>Modelvariant</w:t>
            </w:r>
          </w:p>
        </w:tc>
        <w:tc>
          <w:tcPr>
            <w:tcW w:w="3624" w:type="pct"/>
            <w:shd w:val="clear" w:color="auto" w:fill="auto"/>
          </w:tcPr>
          <w:p w14:paraId="23DBBF7E" w14:textId="77777777" w:rsidR="00FD3209" w:rsidRPr="00282A2D" w:rsidRDefault="005243FC" w:rsidP="00282A2D">
            <w:pPr>
              <w:spacing w:before="0" w:line="240" w:lineRule="auto"/>
              <w:rPr>
                <w:color w:val="000000"/>
                <w:sz w:val="16"/>
                <w:szCs w:val="16"/>
              </w:rPr>
            </w:pPr>
            <w:r>
              <w:rPr>
                <w:color w:val="000000"/>
                <w:sz w:val="16"/>
                <w:szCs w:val="16"/>
              </w:rPr>
              <w:t xml:space="preserve">Beschrijving </w:t>
            </w:r>
            <w:proofErr w:type="spellStart"/>
            <w:r>
              <w:rPr>
                <w:color w:val="000000"/>
                <w:sz w:val="16"/>
                <w:szCs w:val="16"/>
              </w:rPr>
              <w:t>modelschematisatie</w:t>
            </w:r>
            <w:proofErr w:type="spellEnd"/>
          </w:p>
        </w:tc>
      </w:tr>
      <w:tr w:rsidR="006611A5" w:rsidRPr="00282A2D" w14:paraId="2EB681B7" w14:textId="77777777" w:rsidTr="00282A2D">
        <w:trPr>
          <w:trHeight w:val="1236"/>
        </w:trPr>
        <w:tc>
          <w:tcPr>
            <w:tcW w:w="1376" w:type="pct"/>
            <w:shd w:val="clear" w:color="auto" w:fill="auto"/>
          </w:tcPr>
          <w:p w14:paraId="0E587176"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Bresgroei-eigenschappen</w:t>
            </w:r>
          </w:p>
        </w:tc>
        <w:tc>
          <w:tcPr>
            <w:tcW w:w="3624" w:type="pct"/>
            <w:shd w:val="clear" w:color="auto" w:fill="auto"/>
          </w:tcPr>
          <w:p w14:paraId="720584FF"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Diepte van de doorbraak [m NAP];</w:t>
            </w:r>
          </w:p>
          <w:p w14:paraId="58CC0F44"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Type bresgroei (vast of automatisch);</w:t>
            </w:r>
          </w:p>
          <w:p w14:paraId="27727B72"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vast: breedte [m];</w:t>
            </w:r>
          </w:p>
          <w:p w14:paraId="6DF692C9"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Indien automatisch bresgroei: materiaal kering en initiële bresbreedte [m];</w:t>
            </w:r>
          </w:p>
          <w:p w14:paraId="276A2913"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Duur bresgroei in verticale richting [h].</w:t>
            </w:r>
          </w:p>
        </w:tc>
      </w:tr>
      <w:tr w:rsidR="006611A5" w:rsidRPr="00282A2D" w14:paraId="20BDAAAD" w14:textId="77777777" w:rsidTr="00282A2D">
        <w:trPr>
          <w:trHeight w:val="1803"/>
        </w:trPr>
        <w:tc>
          <w:tcPr>
            <w:tcW w:w="1376" w:type="pct"/>
            <w:shd w:val="clear" w:color="auto" w:fill="auto"/>
          </w:tcPr>
          <w:p w14:paraId="2A9B0BB8"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Gebruikte randvoorwaarden buitenwaterstands-verloop</w:t>
            </w:r>
          </w:p>
        </w:tc>
        <w:tc>
          <w:tcPr>
            <w:tcW w:w="3624" w:type="pct"/>
            <w:shd w:val="clear" w:color="auto" w:fill="auto"/>
          </w:tcPr>
          <w:p w14:paraId="191D5B34" w14:textId="77777777" w:rsidR="006611A5" w:rsidRPr="00282A2D" w:rsidRDefault="006611A5" w:rsidP="00282A2D">
            <w:pPr>
              <w:spacing w:before="0" w:line="240" w:lineRule="auto"/>
              <w:rPr>
                <w:color w:val="000000"/>
                <w:sz w:val="16"/>
                <w:szCs w:val="16"/>
              </w:rPr>
            </w:pPr>
            <w:r w:rsidRPr="00282A2D">
              <w:rPr>
                <w:color w:val="000000"/>
                <w:sz w:val="16"/>
                <w:szCs w:val="16"/>
              </w:rPr>
              <w:t>Maximale waterstand en, afhankelijk van buitenwater:</w:t>
            </w:r>
            <w:r w:rsidRPr="00282A2D">
              <w:rPr>
                <w:color w:val="000000"/>
                <w:sz w:val="16"/>
                <w:szCs w:val="16"/>
              </w:rPr>
              <w:br/>
              <w:t>rivieren: maximale afvoeren op de rivieren;</w:t>
            </w:r>
          </w:p>
          <w:p w14:paraId="164086B3" w14:textId="77777777" w:rsidR="006611A5" w:rsidRPr="00282A2D" w:rsidRDefault="006611A5" w:rsidP="00282A2D">
            <w:pPr>
              <w:spacing w:before="0" w:line="240" w:lineRule="auto"/>
              <w:rPr>
                <w:color w:val="000000"/>
                <w:sz w:val="16"/>
                <w:szCs w:val="16"/>
              </w:rPr>
            </w:pPr>
            <w:r w:rsidRPr="00282A2D">
              <w:rPr>
                <w:color w:val="000000"/>
                <w:sz w:val="16"/>
                <w:szCs w:val="16"/>
              </w:rPr>
              <w:t>zeeën: stormduur, piekduur, getijde-eigenschappen;</w:t>
            </w:r>
          </w:p>
          <w:p w14:paraId="447C4C55"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overgangsgebied rivieren naar zee: maximale afvoeren op de rivieren, stormduur, piekduur, getijde-eigenschappen, stormvloedkeringen open of dicht;</w:t>
            </w:r>
          </w:p>
          <w:p w14:paraId="6F892168"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meren: stormduur, piekduur, meerpeil;</w:t>
            </w:r>
          </w:p>
          <w:p w14:paraId="7AD38C63" w14:textId="77777777" w:rsidR="006611A5" w:rsidRPr="00282A2D" w:rsidRDefault="006611A5" w:rsidP="00282A2D">
            <w:pPr>
              <w:spacing w:before="0" w:line="240" w:lineRule="auto"/>
              <w:rPr>
                <w:rFonts w:ascii="Times New Roman" w:hAnsi="Times New Roman"/>
                <w:sz w:val="24"/>
                <w:szCs w:val="24"/>
              </w:rPr>
            </w:pPr>
            <w:r w:rsidRPr="00282A2D">
              <w:rPr>
                <w:color w:val="000000"/>
                <w:sz w:val="16"/>
                <w:szCs w:val="16"/>
              </w:rPr>
              <w:t>Boezem: waterstand in de boezem, compartimentering van de boezem [waar of onwaar].</w:t>
            </w:r>
          </w:p>
        </w:tc>
      </w:tr>
      <w:tr w:rsidR="006611A5" w:rsidRPr="00282A2D" w14:paraId="2EFB640E" w14:textId="77777777" w:rsidTr="00282A2D">
        <w:tc>
          <w:tcPr>
            <w:tcW w:w="1376" w:type="pct"/>
            <w:shd w:val="clear" w:color="auto" w:fill="auto"/>
          </w:tcPr>
          <w:p w14:paraId="27497A4D" w14:textId="77777777" w:rsidR="006611A5" w:rsidRPr="00282A2D" w:rsidRDefault="006611A5" w:rsidP="00282A2D">
            <w:pPr>
              <w:spacing w:before="100" w:beforeAutospacing="1" w:line="240" w:lineRule="auto"/>
              <w:rPr>
                <w:rFonts w:ascii="Times New Roman" w:hAnsi="Times New Roman"/>
                <w:sz w:val="24"/>
                <w:szCs w:val="24"/>
              </w:rPr>
            </w:pPr>
            <w:proofErr w:type="spellStart"/>
            <w:r w:rsidRPr="00282A2D">
              <w:rPr>
                <w:color w:val="000000"/>
                <w:sz w:val="16"/>
                <w:szCs w:val="16"/>
              </w:rPr>
              <w:t>Standzekerheid</w:t>
            </w:r>
            <w:proofErr w:type="spellEnd"/>
            <w:r w:rsidRPr="00282A2D">
              <w:rPr>
                <w:color w:val="000000"/>
                <w:sz w:val="16"/>
                <w:szCs w:val="16"/>
              </w:rPr>
              <w:t xml:space="preserve"> regionale keringen</w:t>
            </w:r>
          </w:p>
        </w:tc>
        <w:tc>
          <w:tcPr>
            <w:tcW w:w="3624" w:type="pct"/>
            <w:shd w:val="clear" w:color="auto" w:fill="auto"/>
          </w:tcPr>
          <w:p w14:paraId="48E5B271" w14:textId="77777777" w:rsidR="006611A5" w:rsidRPr="00282A2D" w:rsidRDefault="006611A5" w:rsidP="00282A2D">
            <w:pPr>
              <w:spacing w:before="100" w:beforeAutospacing="1" w:line="240" w:lineRule="auto"/>
              <w:rPr>
                <w:rFonts w:ascii="Times New Roman" w:hAnsi="Times New Roman"/>
                <w:sz w:val="24"/>
                <w:szCs w:val="24"/>
              </w:rPr>
            </w:pPr>
            <w:r w:rsidRPr="00282A2D">
              <w:rPr>
                <w:color w:val="000000"/>
                <w:sz w:val="16"/>
                <w:szCs w:val="16"/>
              </w:rPr>
              <w:t>Waar of onwaar</w:t>
            </w:r>
          </w:p>
        </w:tc>
      </w:tr>
      <w:tr w:rsidR="005243FC" w:rsidRPr="00282A2D" w14:paraId="07BE91FC" w14:textId="77777777" w:rsidTr="00282A2D">
        <w:tc>
          <w:tcPr>
            <w:tcW w:w="1376" w:type="pct"/>
            <w:shd w:val="clear" w:color="auto" w:fill="auto"/>
          </w:tcPr>
          <w:p w14:paraId="7D3A401A" w14:textId="77777777" w:rsidR="005243FC" w:rsidRPr="00282A2D" w:rsidRDefault="005243FC" w:rsidP="00282A2D">
            <w:pPr>
              <w:spacing w:before="100" w:beforeAutospacing="1" w:line="240" w:lineRule="auto"/>
              <w:rPr>
                <w:color w:val="000000"/>
                <w:sz w:val="16"/>
                <w:szCs w:val="16"/>
              </w:rPr>
            </w:pPr>
            <w:r>
              <w:rPr>
                <w:color w:val="000000"/>
                <w:sz w:val="16"/>
                <w:szCs w:val="16"/>
              </w:rPr>
              <w:t>Bijlage</w:t>
            </w:r>
          </w:p>
        </w:tc>
        <w:tc>
          <w:tcPr>
            <w:tcW w:w="3624" w:type="pct"/>
            <w:shd w:val="clear" w:color="auto" w:fill="auto"/>
          </w:tcPr>
          <w:p w14:paraId="3EBA2F8A" w14:textId="77777777" w:rsidR="005243FC" w:rsidRPr="00282A2D" w:rsidRDefault="005243FC" w:rsidP="00282A2D">
            <w:pPr>
              <w:spacing w:before="100" w:beforeAutospacing="1" w:line="240" w:lineRule="auto"/>
              <w:rPr>
                <w:color w:val="000000"/>
                <w:sz w:val="16"/>
                <w:szCs w:val="16"/>
              </w:rPr>
            </w:pPr>
            <w:r>
              <w:rPr>
                <w:color w:val="000000"/>
                <w:sz w:val="16"/>
                <w:szCs w:val="16"/>
              </w:rPr>
              <w:t>Bestanden, zoals rapportages, die toegevoegd kunnen worden bij een scenario, project, model of buitenwater</w:t>
            </w:r>
          </w:p>
        </w:tc>
      </w:tr>
    </w:tbl>
    <w:p w14:paraId="34F323A6" w14:textId="77777777" w:rsidR="00F14C2E" w:rsidRPr="00523188" w:rsidRDefault="003A40DE" w:rsidP="00523188">
      <w:r>
        <w:rPr>
          <w:noProof/>
        </w:rPr>
        <w:lastRenderedPageBreak/>
        <w:drawing>
          <wp:inline distT="0" distB="0" distL="0" distR="0" wp14:anchorId="38E33E82" wp14:editId="00E1E15D">
            <wp:extent cx="4495800" cy="2314575"/>
            <wp:effectExtent l="0" t="0" r="0" b="0"/>
            <wp:docPr id="12" name="Picture 12" descr="Scenario_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enario_detai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495800" cy="2314575"/>
                    </a:xfrm>
                    <a:prstGeom prst="rect">
                      <a:avLst/>
                    </a:prstGeom>
                    <a:noFill/>
                    <a:ln>
                      <a:noFill/>
                    </a:ln>
                  </pic:spPr>
                </pic:pic>
              </a:graphicData>
            </a:graphic>
          </wp:inline>
        </w:drawing>
      </w:r>
    </w:p>
    <w:p w14:paraId="6EAB6C7F" w14:textId="77777777" w:rsidR="009F1844" w:rsidRDefault="00523188" w:rsidP="00523188">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8</w:t>
      </w:r>
      <w:r w:rsidR="0049710F">
        <w:fldChar w:fldCharType="end"/>
      </w:r>
      <w:r w:rsidR="00F14C2E">
        <w:t>: Tabblad ‘Info’ met scenario details: Algemeen, metagegevens en buitenwater- en doorbraakinformatie</w:t>
      </w:r>
    </w:p>
    <w:p w14:paraId="416E3222" w14:textId="77777777" w:rsidR="006611A5" w:rsidRDefault="006611A5" w:rsidP="006611A5">
      <w:pPr>
        <w:pStyle w:val="Kop3"/>
      </w:pPr>
      <w:bookmarkStart w:id="30" w:name="_Toc120104259"/>
      <w:r>
        <w:t>Legenda</w:t>
      </w:r>
      <w:bookmarkEnd w:id="30"/>
    </w:p>
    <w:p w14:paraId="3B860EB4" w14:textId="77777777" w:rsidR="006611A5" w:rsidRDefault="006611A5" w:rsidP="006611A5">
      <w:r>
        <w:t>Na het kiezen van een resultaat komt het tabblad ‘legenda’ beschikbaar. Hierin wordt, afhankelijk van het gekozen resultaat, een legenda weergegev</w:t>
      </w:r>
      <w:r w:rsidR="00AA5BA2">
        <w:t>en van de afgebeelde informatie (</w:t>
      </w:r>
      <w:r w:rsidR="00AA5BA2">
        <w:fldChar w:fldCharType="begin"/>
      </w:r>
      <w:r w:rsidR="00AA5BA2">
        <w:instrText xml:space="preserve"> REF _Ref242774287 \h </w:instrText>
      </w:r>
      <w:r w:rsidR="00AA5BA2">
        <w:fldChar w:fldCharType="separate"/>
      </w:r>
      <w:r w:rsidR="004A4C83">
        <w:t xml:space="preserve">Figuur </w:t>
      </w:r>
      <w:r w:rsidR="004A4C83">
        <w:rPr>
          <w:noProof/>
        </w:rPr>
        <w:t>3</w:t>
      </w:r>
      <w:r w:rsidR="004A4C83">
        <w:noBreakHyphen/>
      </w:r>
      <w:r w:rsidR="004A4C83">
        <w:rPr>
          <w:noProof/>
        </w:rPr>
        <w:t>9</w:t>
      </w:r>
      <w:r w:rsidR="00AA5BA2">
        <w:fldChar w:fldCharType="end"/>
      </w:r>
      <w:r w:rsidR="00AA5BA2">
        <w:t>).</w:t>
      </w:r>
    </w:p>
    <w:p w14:paraId="20EEECC1" w14:textId="77777777" w:rsidR="00AA5BA2" w:rsidRDefault="00AA5BA2" w:rsidP="006611A5">
      <w:r>
        <w:t>De legenda is volledig configureerbaar in het configuratiescherm</w:t>
      </w:r>
      <w:r w:rsidR="00A70459">
        <w:t>: intervallen, kleuren, icoontjes</w:t>
      </w:r>
      <w:r>
        <w:t xml:space="preserve"> (</w:t>
      </w:r>
      <w:r w:rsidR="00A70459">
        <w:t xml:space="preserve">het configuratiescherm is </w:t>
      </w:r>
      <w:r>
        <w:t xml:space="preserve">alleen toegankelijk voor </w:t>
      </w:r>
      <w:r w:rsidR="00A70459">
        <w:t>de applicatiebeheerder).</w:t>
      </w:r>
    </w:p>
    <w:p w14:paraId="08FD6808" w14:textId="77777777" w:rsidR="00AA5BA2" w:rsidRDefault="003A40DE" w:rsidP="00AA5BA2">
      <w:pPr>
        <w:keepNext/>
      </w:pPr>
      <w:r>
        <w:rPr>
          <w:noProof/>
        </w:rPr>
        <w:drawing>
          <wp:inline distT="0" distB="0" distL="0" distR="0" wp14:anchorId="748F61FB" wp14:editId="3BAED90A">
            <wp:extent cx="3648075" cy="4038600"/>
            <wp:effectExtent l="0" t="0" r="0" b="0"/>
            <wp:docPr id="13" name="Picture 13" descr="Lega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gand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8075" cy="4038600"/>
                    </a:xfrm>
                    <a:prstGeom prst="rect">
                      <a:avLst/>
                    </a:prstGeom>
                    <a:noFill/>
                    <a:ln>
                      <a:noFill/>
                    </a:ln>
                  </pic:spPr>
                </pic:pic>
              </a:graphicData>
            </a:graphic>
          </wp:inline>
        </w:drawing>
      </w:r>
    </w:p>
    <w:p w14:paraId="7C8CAC0E" w14:textId="77777777" w:rsidR="006611A5" w:rsidRDefault="00AA5BA2" w:rsidP="00AA5BA2">
      <w:pPr>
        <w:pStyle w:val="Bijschrift"/>
      </w:pPr>
      <w:bookmarkStart w:id="31" w:name="_Ref242774287"/>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9</w:t>
      </w:r>
      <w:r w:rsidR="0049710F">
        <w:fldChar w:fldCharType="end"/>
      </w:r>
      <w:bookmarkEnd w:id="31"/>
      <w:r>
        <w:t>: Legenda's bij verschillende resultaten</w:t>
      </w:r>
    </w:p>
    <w:p w14:paraId="3BB19B48" w14:textId="77777777" w:rsidR="00A70459" w:rsidRDefault="00A70459" w:rsidP="00A70459">
      <w:pPr>
        <w:pStyle w:val="Kop3"/>
      </w:pPr>
      <w:bookmarkStart w:id="32" w:name="_Toc120104260"/>
      <w:r>
        <w:lastRenderedPageBreak/>
        <w:t>Opmerkingen</w:t>
      </w:r>
      <w:bookmarkEnd w:id="32"/>
    </w:p>
    <w:p w14:paraId="279EFF49" w14:textId="77777777" w:rsidR="00A70459" w:rsidRDefault="00A70459" w:rsidP="00A70459">
      <w:r>
        <w:t>Onder het tabblad ‘opmerkingen’ kunnen opmerkingen geplaatst worden over het betreffende scenario. Deze opmerkingen komen zichtbaar in het info tabblad.</w:t>
      </w:r>
    </w:p>
    <w:p w14:paraId="19B45D1A" w14:textId="77777777" w:rsidR="00A70459" w:rsidRDefault="00A70459" w:rsidP="00A70459">
      <w:pPr>
        <w:pStyle w:val="Kop3"/>
      </w:pPr>
      <w:bookmarkStart w:id="33" w:name="_Toc120104261"/>
      <w:r>
        <w:t>Goedkeuring</w:t>
      </w:r>
      <w:bookmarkEnd w:id="33"/>
    </w:p>
    <w:p w14:paraId="37647029" w14:textId="77777777" w:rsidR="00A70459" w:rsidRDefault="00A70459" w:rsidP="00A70459">
      <w:r>
        <w:t xml:space="preserve">De </w:t>
      </w:r>
      <w:proofErr w:type="spellStart"/>
      <w:r>
        <w:t>projectautorisator</w:t>
      </w:r>
      <w:proofErr w:type="spellEnd"/>
      <w:r>
        <w:t xml:space="preserve"> kan doorgerekende of aangeleverde scenario’s goedkeuren of afkeuren. Voor aangeleverde </w:t>
      </w:r>
      <w:proofErr w:type="spellStart"/>
      <w:r>
        <w:t>senario</w:t>
      </w:r>
      <w:r w:rsidR="005243FC">
        <w:t>’</w:t>
      </w:r>
      <w:r>
        <w:t>s</w:t>
      </w:r>
      <w:proofErr w:type="spellEnd"/>
      <w:r w:rsidR="005243FC">
        <w:t xml:space="preserve"> via de </w:t>
      </w:r>
      <w:proofErr w:type="gramStart"/>
      <w:r w:rsidR="005243FC">
        <w:t>import functie</w:t>
      </w:r>
      <w:proofErr w:type="gramEnd"/>
      <w:r w:rsidR="005243FC">
        <w:t xml:space="preserve"> (zoals beschreven in hoofdstuk 6)</w:t>
      </w:r>
      <w:r>
        <w:t xml:space="preserve"> vindt het grootste gedeelte van de goedkeuring voorafgaand plaats in het zogenaamde ‘voorportaal’ (zie hoofdstuk </w:t>
      </w:r>
      <w:r w:rsidR="005456B6">
        <w:fldChar w:fldCharType="begin"/>
      </w:r>
      <w:r w:rsidR="005456B6">
        <w:instrText xml:space="preserve"> REF _Ref242849377 \r \h </w:instrText>
      </w:r>
      <w:r w:rsidR="005456B6">
        <w:fldChar w:fldCharType="separate"/>
      </w:r>
      <w:r w:rsidR="004A4C83">
        <w:t>6</w:t>
      </w:r>
      <w:r w:rsidR="005456B6">
        <w:fldChar w:fldCharType="end"/>
      </w:r>
      <w:r>
        <w:t>).</w:t>
      </w:r>
    </w:p>
    <w:p w14:paraId="232F93D6" w14:textId="77777777" w:rsidR="00A70459" w:rsidRDefault="00A70459" w:rsidP="00A70459">
      <w:pPr>
        <w:pStyle w:val="Kop3"/>
      </w:pPr>
      <w:bookmarkStart w:id="34" w:name="_Toc120104262"/>
      <w:r>
        <w:t>Bewerken</w:t>
      </w:r>
      <w:bookmarkEnd w:id="34"/>
    </w:p>
    <w:p w14:paraId="73474265" w14:textId="77777777" w:rsidR="00A70459" w:rsidRDefault="00A70459" w:rsidP="00A70459">
      <w:r>
        <w:t xml:space="preserve">Onder het tabblad ‘bewerken’ kan de projectbeheerder het startpunt van de overstromingsanimatie wijzigen. In de toekomst kunnen hier meerdere functies bijkomen. </w:t>
      </w:r>
    </w:p>
    <w:p w14:paraId="0FCB0BBD" w14:textId="77777777" w:rsidR="00C46FB5" w:rsidRDefault="00EE5066" w:rsidP="00C46FB5">
      <w:pPr>
        <w:pStyle w:val="Kop3"/>
      </w:pPr>
      <w:bookmarkStart w:id="35" w:name="_Toc120104263"/>
      <w:r>
        <w:t>Archief</w:t>
      </w:r>
      <w:bookmarkEnd w:id="35"/>
    </w:p>
    <w:p w14:paraId="7B8E0CA0" w14:textId="77777777" w:rsidR="00353077" w:rsidRPr="00EE5066" w:rsidRDefault="00EE5066" w:rsidP="00C46FB5">
      <w:r>
        <w:t>Na een bepaalde tijd kunnen scenario’s onbruikbaar worden. Het is dan mogelijk om die scenario’s te archiveren. Dit is enkel mogelijk voor scenario</w:t>
      </w:r>
      <w:r w:rsidR="00E9392F">
        <w:t>’</w:t>
      </w:r>
      <w:r>
        <w:t>s waarvoor</w:t>
      </w:r>
      <w:r w:rsidR="00E9392F">
        <w:t xml:space="preserve"> de gebruiker beheer</w:t>
      </w:r>
      <w:r>
        <w:t xml:space="preserve">rechten </w:t>
      </w:r>
      <w:r w:rsidR="00E9392F">
        <w:t>heeft</w:t>
      </w:r>
      <w:r>
        <w:t xml:space="preserve">. Bij het archiveren van scenario’s zijn </w:t>
      </w:r>
      <w:r w:rsidR="00E9392F">
        <w:t>die</w:t>
      </w:r>
      <w:r>
        <w:t xml:space="preserve"> niet meer zichtbaar in </w:t>
      </w:r>
      <w:r>
        <w:rPr>
          <w:i/>
        </w:rPr>
        <w:t>Resultaten</w:t>
      </w:r>
      <w:r>
        <w:t xml:space="preserve"> menu. Op de achtergrond blijft het scenario wel bewaard.</w:t>
      </w:r>
    </w:p>
    <w:p w14:paraId="13875475" w14:textId="77777777" w:rsidR="00353077" w:rsidRDefault="00EE5066" w:rsidP="00C46FB5">
      <w:r>
        <w:t xml:space="preserve">Archiveren werkt vanuit de </w:t>
      </w:r>
      <w:r>
        <w:rPr>
          <w:i/>
        </w:rPr>
        <w:t>Legenda</w:t>
      </w:r>
      <w:r>
        <w:t xml:space="preserve"> in het tabblad </w:t>
      </w:r>
      <w:r>
        <w:rPr>
          <w:i/>
        </w:rPr>
        <w:t>Archief</w:t>
      </w:r>
      <w:r>
        <w:t>. Door het vinkje te zetten en op te slaan kan een scenario gearchiveerd worden. Daarbij wordt de datum en uitvoerder geregistreerd.</w:t>
      </w:r>
    </w:p>
    <w:p w14:paraId="49BFC992" w14:textId="77777777" w:rsidR="00353077" w:rsidRPr="00D47289" w:rsidRDefault="00EE5066" w:rsidP="00C46FB5">
      <w:r>
        <w:t>Het is mogelijk om een gearchiveerd scenario te zien. Dit kan</w:t>
      </w:r>
      <w:r w:rsidR="00D47289">
        <w:t xml:space="preserve"> door de zichtbaarheid aan te passen in het </w:t>
      </w:r>
      <w:r w:rsidR="00D47289">
        <w:rPr>
          <w:i/>
        </w:rPr>
        <w:t>Resultaten</w:t>
      </w:r>
      <w:r w:rsidR="00D47289">
        <w:t xml:space="preserve"> menu. Hier wordt in onderstaande paragraaf verder op in gegaan.</w:t>
      </w:r>
    </w:p>
    <w:p w14:paraId="5DA4C14D" w14:textId="77777777" w:rsidR="00B810F0" w:rsidRDefault="00B810F0" w:rsidP="00B810F0">
      <w:pPr>
        <w:pStyle w:val="Kop2"/>
      </w:pPr>
      <w:bookmarkStart w:id="36" w:name="_Toc120104264"/>
      <w:r>
        <w:t>Weergave</w:t>
      </w:r>
      <w:bookmarkEnd w:id="36"/>
    </w:p>
    <w:p w14:paraId="149889F5" w14:textId="77777777" w:rsidR="0019651E" w:rsidRDefault="0019651E" w:rsidP="0019651E">
      <w:r>
        <w:t xml:space="preserve">Boven het kaartbeeld is er de mogelijkheid het doorzicht van de berekeningsresultaten bij te stellen. </w:t>
      </w:r>
    </w:p>
    <w:p w14:paraId="3AF12D75" w14:textId="77777777" w:rsidR="0019651E" w:rsidRDefault="0019651E" w:rsidP="0019651E">
      <w:r>
        <w:t>Afhankelijk van de rechten di</w:t>
      </w:r>
      <w:r w:rsidR="00126644">
        <w:t xml:space="preserve">e een gebruiker heeft is het </w:t>
      </w:r>
      <w:r>
        <w:t>mogelijk een keuze te maken in welke scenario</w:t>
      </w:r>
      <w:r w:rsidR="00126644">
        <w:t>’</w:t>
      </w:r>
      <w:r>
        <w:t xml:space="preserve">s </w:t>
      </w:r>
      <w:r w:rsidR="00126644">
        <w:t>zichtbaar worden</w:t>
      </w:r>
      <w:r>
        <w:t>: allemaal, d</w:t>
      </w:r>
      <w:r w:rsidR="00811FDC">
        <w:t>e goedgekeurde, de afgekeurde,</w:t>
      </w:r>
      <w:r>
        <w:t xml:space="preserve"> de nog te keuren</w:t>
      </w:r>
      <w:r w:rsidR="00811FDC">
        <w:t xml:space="preserve"> en de gearchiveerde</w:t>
      </w:r>
      <w:r>
        <w:t xml:space="preserve"> scenario’s.</w:t>
      </w:r>
    </w:p>
    <w:p w14:paraId="5169B6D9" w14:textId="77777777" w:rsidR="0019651E" w:rsidRDefault="003A40DE" w:rsidP="0019651E">
      <w:pPr>
        <w:keepNext/>
      </w:pPr>
      <w:r>
        <w:rPr>
          <w:noProof/>
        </w:rPr>
        <w:drawing>
          <wp:inline distT="0" distB="0" distL="0" distR="0" wp14:anchorId="3DC92794" wp14:editId="69003586">
            <wp:extent cx="4495800" cy="1590675"/>
            <wp:effectExtent l="0" t="0" r="0" b="0"/>
            <wp:docPr id="14" name="Picture 14" descr="Zichtbaarheid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ichtbaarheid scenario'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95800" cy="1590675"/>
                    </a:xfrm>
                    <a:prstGeom prst="rect">
                      <a:avLst/>
                    </a:prstGeom>
                    <a:noFill/>
                    <a:ln>
                      <a:noFill/>
                    </a:ln>
                  </pic:spPr>
                </pic:pic>
              </a:graphicData>
            </a:graphic>
          </wp:inline>
        </w:drawing>
      </w:r>
    </w:p>
    <w:p w14:paraId="5F987866" w14:textId="77777777" w:rsidR="0019651E" w:rsidRPr="0019651E" w:rsidRDefault="0019651E" w:rsidP="0019651E">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3</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10</w:t>
      </w:r>
      <w:r w:rsidR="0049710F">
        <w:fldChar w:fldCharType="end"/>
      </w:r>
      <w:r>
        <w:t>: Afhankelijk van de rechten van een gebruiker kan gekozen worden welke scenario's zichtbaar zijn</w:t>
      </w:r>
    </w:p>
    <w:p w14:paraId="774FCB86" w14:textId="77777777" w:rsidR="00B810F0" w:rsidRDefault="00B810F0" w:rsidP="00B810F0">
      <w:pPr>
        <w:pStyle w:val="Kop1"/>
      </w:pPr>
      <w:bookmarkStart w:id="37" w:name="_Toc120104265"/>
      <w:r>
        <w:lastRenderedPageBreak/>
        <w:t>Samenstellen nieuwe scenario’s</w:t>
      </w:r>
      <w:bookmarkEnd w:id="37"/>
    </w:p>
    <w:p w14:paraId="4B3FD827" w14:textId="77777777" w:rsidR="006E3E85" w:rsidRDefault="006E3E85" w:rsidP="00F41C8F">
      <w:r>
        <w:t xml:space="preserve">Afhankelijk van de rechten van de gebruiker is in de hoofdnavigatie (zie </w:t>
      </w:r>
      <w:r>
        <w:fldChar w:fldCharType="begin"/>
      </w:r>
      <w:r>
        <w:instrText xml:space="preserve"> REF _Ref216000892 \h </w:instrText>
      </w:r>
      <w:r>
        <w:fldChar w:fldCharType="separate"/>
      </w:r>
      <w:r w:rsidR="004A4C83" w:rsidRPr="005351D3">
        <w:t xml:space="preserve">Figuur </w:t>
      </w:r>
      <w:r w:rsidR="004A4C83">
        <w:rPr>
          <w:noProof/>
        </w:rPr>
        <w:t>1</w:t>
      </w:r>
      <w:r w:rsidR="004A4C83">
        <w:noBreakHyphen/>
      </w:r>
      <w:r w:rsidR="004A4C83">
        <w:rPr>
          <w:noProof/>
        </w:rPr>
        <w:t>1</w:t>
      </w:r>
      <w:r>
        <w:fldChar w:fldCharType="end"/>
      </w:r>
      <w:r>
        <w:t>) de optie ‘nieuw’ beschikbaar.</w:t>
      </w:r>
      <w:r w:rsidR="00F41C8F">
        <w:t xml:space="preserve"> Hiermee kan een nieuw scenario worden ingevoerd en doorgerekend. De resultaten komen </w:t>
      </w:r>
      <w:r w:rsidR="005456B6">
        <w:t>na doorrekenen</w:t>
      </w:r>
      <w:r w:rsidR="00F41C8F">
        <w:t xml:space="preserve"> beschikbaar onder ‘resultaten’ in de hoofdnavigati</w:t>
      </w:r>
      <w:smartTag w:uri="urn:schemas-microsoft-com:office:smarttags" w:element="PersonName">
        <w:r w:rsidR="00F41C8F">
          <w:t>e.</w:t>
        </w:r>
      </w:smartTag>
    </w:p>
    <w:p w14:paraId="6B542F66" w14:textId="77777777" w:rsidR="004202B7" w:rsidRDefault="004202B7" w:rsidP="004202B7">
      <w:pPr>
        <w:pStyle w:val="Kop2"/>
      </w:pPr>
      <w:bookmarkStart w:id="38" w:name="_Toc120104266"/>
      <w:r>
        <w:t>Stappenplan</w:t>
      </w:r>
      <w:bookmarkEnd w:id="38"/>
    </w:p>
    <w:p w14:paraId="17AB5717" w14:textId="77777777" w:rsidR="00F41C8F" w:rsidRDefault="00F41C8F" w:rsidP="00F41C8F">
      <w:r>
        <w:t>Het volgende stappenplan dient doorlopen te worden voor het aanmaken van een nieuw scenario</w:t>
      </w:r>
      <w:r w:rsidR="006E23DA">
        <w:t>. Deze zijn in het linker venster in de vorm van tabbladen opgenomen</w:t>
      </w:r>
      <w:r>
        <w:t>:</w:t>
      </w:r>
    </w:p>
    <w:p w14:paraId="2338CAB9" w14:textId="77777777" w:rsidR="00F41C8F" w:rsidRDefault="00F41C8F" w:rsidP="00F41C8F">
      <w:r>
        <w:t>Stap 1: Kiezen van gebied en doorbraaklocatie;</w:t>
      </w:r>
    </w:p>
    <w:p w14:paraId="54C5EBFB" w14:textId="77777777" w:rsidR="00F41C8F" w:rsidRDefault="00F41C8F" w:rsidP="00F41C8F">
      <w:r>
        <w:t xml:space="preserve">Stap 2: Keuze voor </w:t>
      </w:r>
      <w:r w:rsidR="005243FC">
        <w:t>inundatiemodel</w:t>
      </w:r>
      <w:r>
        <w:t xml:space="preserve"> en, indien nodig, keuze voor een model van het buitenwater (bijvoorbeeld boezem);</w:t>
      </w:r>
    </w:p>
    <w:p w14:paraId="47FACEAE" w14:textId="77777777" w:rsidR="00F41C8F" w:rsidRDefault="00F41C8F" w:rsidP="00F41C8F">
      <w:r>
        <w:t>Stap 3: Kiezen afsluitlocaties (boezem of polder) en kiezen instellingen (naamgeving, eigenschappen buitenwater, eigenschappen bres)</w:t>
      </w:r>
    </w:p>
    <w:p w14:paraId="7BD7C286" w14:textId="77777777" w:rsidR="009B4932" w:rsidRDefault="009B4932" w:rsidP="00F41C8F">
      <w:r w:rsidRPr="005243FC">
        <w:t>Stap 4: Aanmaken van moge</w:t>
      </w:r>
      <w:r w:rsidR="005243FC">
        <w:t>lijke maatregelen als dijkophoging</w:t>
      </w:r>
      <w:r w:rsidR="00A06213">
        <w:t>/verlaging of schematiseren van een nieuwe dijk via tekentool.</w:t>
      </w:r>
      <w:r w:rsidR="005243FC">
        <w:t xml:space="preserve"> </w:t>
      </w:r>
    </w:p>
    <w:p w14:paraId="1F4E7C4D" w14:textId="77777777" w:rsidR="00F41C8F" w:rsidRDefault="00F41C8F" w:rsidP="00F41C8F">
      <w:r>
        <w:t>Onderstaande figuren geven een toelichting op dit stappenplan.</w:t>
      </w:r>
    </w:p>
    <w:p w14:paraId="210365EC" w14:textId="77777777" w:rsidR="004C0F0D" w:rsidRDefault="003A40DE" w:rsidP="004C0F0D">
      <w:pPr>
        <w:keepNext/>
      </w:pPr>
      <w:r>
        <w:rPr>
          <w:noProof/>
        </w:rPr>
        <w:drawing>
          <wp:inline distT="0" distB="0" distL="0" distR="0" wp14:anchorId="481250F0" wp14:editId="01B7D950">
            <wp:extent cx="4495800" cy="2809875"/>
            <wp:effectExtent l="0" t="0" r="0" b="0"/>
            <wp:docPr id="15" name="Picture 15" descr="Nieuw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ieuwScenari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1A69E14F" w14:textId="77777777" w:rsidR="00F41C8F" w:rsidRDefault="004C0F0D" w:rsidP="004C0F0D">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Stap 1 bestaat uit het kiezen van een gebied/regio en vervolgens een doorbraaklocati</w:t>
      </w:r>
      <w:smartTag w:uri="urn:schemas-microsoft-com:office:smarttags" w:element="PersonName">
        <w:r>
          <w:t>e.</w:t>
        </w:r>
      </w:smartTag>
      <w:r w:rsidR="006E23DA">
        <w:t xml:space="preserve"> De doorbraaklocatie kan zowel in de lijst als op de kaart worden geselecteerd. </w:t>
      </w:r>
      <w:r>
        <w:t xml:space="preserve"> De keuze wordt bevestigd met de button 'OK'</w:t>
      </w:r>
    </w:p>
    <w:p w14:paraId="6AF54D9E" w14:textId="77777777" w:rsidR="004C0F0D" w:rsidRDefault="003A40DE" w:rsidP="004C0F0D">
      <w:pPr>
        <w:keepNext/>
      </w:pPr>
      <w:r>
        <w:rPr>
          <w:noProof/>
        </w:rPr>
        <w:lastRenderedPageBreak/>
        <w:drawing>
          <wp:inline distT="0" distB="0" distL="0" distR="0" wp14:anchorId="0518888A" wp14:editId="193ACBA3">
            <wp:extent cx="4495800" cy="2809875"/>
            <wp:effectExtent l="0" t="0" r="0" b="0"/>
            <wp:docPr id="16" name="Picture 16" descr="NieuwScenarioSt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ieuwScenarioStap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5FAF8FE5" w14:textId="77777777" w:rsidR="00F3559D" w:rsidRDefault="004C0F0D" w:rsidP="004C0F0D">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r>
        <w:t>: In stap 2 wordt het inundatiemodel en het buitenwatermodel gekozen. Bij doorbraken vanuit zeeën en grote meren wordt geen gebruik gemaakt van een buitenwatermodel. De keuzes in stap 2 worden bevestigd door te klikken op de button 'OK'</w:t>
      </w:r>
    </w:p>
    <w:p w14:paraId="6D303ACD" w14:textId="77777777" w:rsidR="004C0F0D" w:rsidRDefault="003A40DE" w:rsidP="004C0F0D">
      <w:pPr>
        <w:keepNext/>
      </w:pPr>
      <w:r>
        <w:rPr>
          <w:noProof/>
        </w:rPr>
        <w:drawing>
          <wp:inline distT="0" distB="0" distL="0" distR="0" wp14:anchorId="7FA2EAD8" wp14:editId="28184BBB">
            <wp:extent cx="4495800" cy="2809875"/>
            <wp:effectExtent l="0" t="0" r="0" b="0"/>
            <wp:docPr id="2" name="Picture 17" descr="NieuwScenarioSt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ieuwScenarioStap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6E4CB8EA" w14:textId="77777777" w:rsidR="004C0F0D" w:rsidRDefault="004C0F0D" w:rsidP="004C0F0D">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r>
        <w:t>: In stap 3 wordt eerst een keuze gemaakt voor afsluitlocaties. Dit betreft afsluitlocaties in de boezem (indien het buitenwater een boezemstelsel betreft) of afsluitingen in de polder, zoals fietstunnels (indien dit geconfigureerd is). De locaties waar kunstwerken zijn</w:t>
      </w:r>
      <w:r w:rsidR="006E23DA">
        <w:t xml:space="preserve"> die het afsluiten kunnen vergemakkelijken</w:t>
      </w:r>
      <w:r>
        <w:t>, zijn aangegeven door een ander icoontj</w:t>
      </w:r>
      <w:smartTag w:uri="urn:schemas-microsoft-com:office:smarttags" w:element="PersonName">
        <w:r>
          <w:t>e.</w:t>
        </w:r>
      </w:smartTag>
      <w:r>
        <w:t xml:space="preserve"> De tijd tot afsluiting kan worden ingesteld in het scherm ‘geselecteerde afsluitlocaties</w:t>
      </w:r>
      <w:r w:rsidR="006E23DA">
        <w:t>’</w:t>
      </w:r>
      <w:r>
        <w:t xml:space="preserve">. In het scherm ‘locatie set’ kunnen </w:t>
      </w:r>
      <w:proofErr w:type="spellStart"/>
      <w:r>
        <w:t>voorgedefinieerde</w:t>
      </w:r>
      <w:proofErr w:type="spellEnd"/>
      <w:r>
        <w:t xml:space="preserve"> afsluitscenario’s worden opgeslagen</w:t>
      </w:r>
    </w:p>
    <w:p w14:paraId="105EDF53" w14:textId="77777777" w:rsidR="009B4932" w:rsidRDefault="009B4932" w:rsidP="009B4932"/>
    <w:p w14:paraId="22AA1F70" w14:textId="77777777" w:rsidR="00A06213" w:rsidRDefault="003A40DE" w:rsidP="00A06213">
      <w:pPr>
        <w:keepNext/>
      </w:pPr>
      <w:r>
        <w:rPr>
          <w:noProof/>
        </w:rPr>
        <w:lastRenderedPageBreak/>
        <w:drawing>
          <wp:inline distT="0" distB="0" distL="0" distR="0" wp14:anchorId="471E0C57" wp14:editId="66CC436A">
            <wp:extent cx="4495800" cy="2809875"/>
            <wp:effectExtent l="0" t="0" r="0" b="0"/>
            <wp:docPr id="18" name="Picture 18" descr="NieuwScenarioSta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ieuwScenarioStap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7384CC93" w14:textId="77777777" w:rsidR="009B4932" w:rsidRPr="009B4932" w:rsidRDefault="00A06213" w:rsidP="00A06213">
      <w:pPr>
        <w:pStyle w:val="Bijschrift"/>
      </w:pPr>
      <w:r>
        <w:t xml:space="preserve">Figuur </w:t>
      </w:r>
      <w:r>
        <w:fldChar w:fldCharType="begin"/>
      </w:r>
      <w:r>
        <w:instrText xml:space="preserve"> STYLEREF 1 \s </w:instrText>
      </w:r>
      <w:r>
        <w:fldChar w:fldCharType="separate"/>
      </w:r>
      <w:r w:rsidR="004A4C83">
        <w:rPr>
          <w:noProof/>
        </w:rPr>
        <w:t>4</w:t>
      </w:r>
      <w:r>
        <w:fldChar w:fldCharType="end"/>
      </w:r>
      <w:r>
        <w:t>-4:In stap 4 is het mogelijk om nieuwe maatregelen in te tekenen. Via een tekentool kan een nieuwe dijk geschematiseerd worden en een hoogte worden opgegeven. Ook kunnen bestaande dijken worden aangepast naar de gewenste hoogte om maatregelen te simuleren.</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p>
    <w:p w14:paraId="48A908C8" w14:textId="77777777" w:rsidR="004C0F0D" w:rsidRDefault="003A40DE" w:rsidP="004C0F0D">
      <w:pPr>
        <w:keepNext/>
      </w:pPr>
      <w:r>
        <w:rPr>
          <w:noProof/>
        </w:rPr>
        <w:drawing>
          <wp:inline distT="0" distB="0" distL="0" distR="0" wp14:anchorId="4543233B" wp14:editId="3BAB7396">
            <wp:extent cx="4495800" cy="2809875"/>
            <wp:effectExtent l="0" t="0" r="0" b="0"/>
            <wp:docPr id="19" name="Picture 19" descr="NieuwScenarioOpsla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ieuwScenarioOpslaa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17C2B15B" w14:textId="77777777" w:rsidR="00F750E8" w:rsidRDefault="004C0F0D" w:rsidP="004C0F0D">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r>
        <w:t xml:space="preserve">: Na de keuze voor de afsluitlocaties </w:t>
      </w:r>
      <w:r w:rsidR="00F750E8">
        <w:t xml:space="preserve">worden de scenario-, buitenwaterstand, bres en modelinstellingen opgegeven door </w:t>
      </w:r>
      <w:r w:rsidR="00902083">
        <w:t xml:space="preserve">te klikken </w:t>
      </w:r>
      <w:r w:rsidR="00F750E8">
        <w:t xml:space="preserve">op de button </w:t>
      </w:r>
      <w:r>
        <w:t>‘instellingen en opslaan’</w:t>
      </w:r>
    </w:p>
    <w:p w14:paraId="231ABB97" w14:textId="77777777" w:rsidR="00A06213" w:rsidRPr="00A06213" w:rsidRDefault="00A06213" w:rsidP="00A06213"/>
    <w:p w14:paraId="539B46ED" w14:textId="77777777" w:rsidR="000E2DA2" w:rsidRDefault="004C0F0D" w:rsidP="004202B7">
      <w:pPr>
        <w:pStyle w:val="Kop2"/>
      </w:pPr>
      <w:bookmarkStart w:id="39" w:name="_Toc120104267"/>
      <w:r>
        <w:t>Instellingen nieuw scenario</w:t>
      </w:r>
      <w:bookmarkEnd w:id="39"/>
    </w:p>
    <w:p w14:paraId="06FCDF59" w14:textId="77777777" w:rsidR="00902083" w:rsidRDefault="004202B7" w:rsidP="00902083">
      <w:r>
        <w:t xml:space="preserve">Na de keuze voor de afsluitlocaties worden de instellingen voor de berekening van de achterliggende </w:t>
      </w:r>
      <w:proofErr w:type="spellStart"/>
      <w:r>
        <w:t>Sobek</w:t>
      </w:r>
      <w:proofErr w:type="spellEnd"/>
      <w:r>
        <w:t>-simulatie gekozen.</w:t>
      </w:r>
    </w:p>
    <w:p w14:paraId="2E11065E" w14:textId="77777777" w:rsidR="004202B7" w:rsidRDefault="004202B7" w:rsidP="00902083">
      <w:r>
        <w:t>Dit betreft algemene instellingen, instellingen voor de buitenwaterstand en instellingen voor de gesimuleerde bresgroei.</w:t>
      </w:r>
      <w:r w:rsidR="006E23DA">
        <w:t xml:space="preserve"> In de onderstaande </w:t>
      </w:r>
      <w:proofErr w:type="spellStart"/>
      <w:r w:rsidR="006E23DA">
        <w:t>subparagrafen</w:t>
      </w:r>
      <w:proofErr w:type="spellEnd"/>
      <w:r w:rsidR="006E23DA">
        <w:t xml:space="preserve"> wordt dit verder toegelicht.</w:t>
      </w:r>
    </w:p>
    <w:p w14:paraId="5E2DFDFE" w14:textId="77777777" w:rsidR="004202B7" w:rsidRDefault="004202B7" w:rsidP="004202B7">
      <w:pPr>
        <w:pStyle w:val="Kop3"/>
      </w:pPr>
      <w:bookmarkStart w:id="40" w:name="_Toc120104268"/>
      <w:r>
        <w:lastRenderedPageBreak/>
        <w:t>Algemene instellingen</w:t>
      </w:r>
      <w:bookmarkEnd w:id="40"/>
    </w:p>
    <w:p w14:paraId="2575DBCE" w14:textId="77777777" w:rsidR="008D304E" w:rsidRDefault="008D304E" w:rsidP="004F1A78">
      <w:pPr>
        <w:numPr>
          <w:ilvl w:val="0"/>
          <w:numId w:val="31"/>
        </w:numPr>
        <w:tabs>
          <w:tab w:val="clear" w:pos="720"/>
        </w:tabs>
        <w:spacing w:before="60"/>
        <w:ind w:left="284" w:hanging="284"/>
      </w:pPr>
      <w:r>
        <w:t>Scenario naam (</w:t>
      </w:r>
      <w:r w:rsidR="00A06213">
        <w:t xml:space="preserve">Deze naam mag geen leesteken bevatten, zoals </w:t>
      </w:r>
      <w:r w:rsidR="00A06213" w:rsidRPr="00A06213">
        <w:rPr>
          <w:rFonts w:eastAsia="Times New Roman" w:cs="Arial"/>
          <w:lang w:eastAsia="ja-JP"/>
        </w:rPr>
        <w:t>ë</w:t>
      </w:r>
      <w:r w:rsidR="00946C0C">
        <w:rPr>
          <w:rFonts w:eastAsia="Times New Roman" w:cs="Arial"/>
          <w:lang w:eastAsia="ja-JP"/>
        </w:rPr>
        <w:t xml:space="preserve">, omdat anders een export </w:t>
      </w:r>
      <w:proofErr w:type="spellStart"/>
      <w:r w:rsidR="00946C0C">
        <w:rPr>
          <w:rFonts w:eastAsia="Times New Roman" w:cs="Arial"/>
          <w:lang w:eastAsia="ja-JP"/>
        </w:rPr>
        <w:t>csv</w:t>
      </w:r>
      <w:proofErr w:type="spellEnd"/>
      <w:r w:rsidR="00946C0C">
        <w:rPr>
          <w:rFonts w:eastAsia="Times New Roman" w:cs="Arial"/>
          <w:lang w:eastAsia="ja-JP"/>
        </w:rPr>
        <w:t xml:space="preserve"> in de tabel tab niet mogelijk is</w:t>
      </w:r>
      <w:r>
        <w:t>);</w:t>
      </w:r>
    </w:p>
    <w:p w14:paraId="357E4235" w14:textId="77777777" w:rsidR="008D304E" w:rsidRDefault="008D304E" w:rsidP="004F1A78">
      <w:pPr>
        <w:numPr>
          <w:ilvl w:val="0"/>
          <w:numId w:val="31"/>
        </w:numPr>
        <w:tabs>
          <w:tab w:val="clear" w:pos="720"/>
        </w:tabs>
        <w:spacing w:before="60"/>
        <w:ind w:left="284" w:hanging="284"/>
      </w:pPr>
      <w:r>
        <w:t>Scenariobeschrijving: ruimte voor een toelichting</w:t>
      </w:r>
      <w:r w:rsidR="00946C0C">
        <w:t xml:space="preserve"> (Deze naam mag geen leesteken bevatten, zoals </w:t>
      </w:r>
      <w:r w:rsidR="00946C0C" w:rsidRPr="00A06213">
        <w:rPr>
          <w:rFonts w:eastAsia="Times New Roman" w:cs="Arial"/>
          <w:lang w:eastAsia="ja-JP"/>
        </w:rPr>
        <w:t>ë</w:t>
      </w:r>
      <w:r w:rsidR="00946C0C">
        <w:rPr>
          <w:rFonts w:eastAsia="Times New Roman" w:cs="Arial"/>
          <w:lang w:eastAsia="ja-JP"/>
        </w:rPr>
        <w:t xml:space="preserve">, omdat anders een export </w:t>
      </w:r>
      <w:proofErr w:type="spellStart"/>
      <w:r w:rsidR="00946C0C">
        <w:rPr>
          <w:rFonts w:eastAsia="Times New Roman" w:cs="Arial"/>
          <w:lang w:eastAsia="ja-JP"/>
        </w:rPr>
        <w:t>csv</w:t>
      </w:r>
      <w:proofErr w:type="spellEnd"/>
      <w:r w:rsidR="00946C0C">
        <w:rPr>
          <w:rFonts w:eastAsia="Times New Roman" w:cs="Arial"/>
          <w:lang w:eastAsia="ja-JP"/>
        </w:rPr>
        <w:t xml:space="preserve"> in de tabel tab niet mogelijk is</w:t>
      </w:r>
      <w:r w:rsidR="00946C0C">
        <w:t>)</w:t>
      </w:r>
      <w:r>
        <w:t>;</w:t>
      </w:r>
    </w:p>
    <w:p w14:paraId="47BEB2F6" w14:textId="77777777" w:rsidR="008D304E" w:rsidRDefault="008D304E" w:rsidP="004F1A78">
      <w:pPr>
        <w:numPr>
          <w:ilvl w:val="0"/>
          <w:numId w:val="31"/>
        </w:numPr>
        <w:tabs>
          <w:tab w:val="clear" w:pos="720"/>
        </w:tabs>
        <w:spacing w:before="60"/>
        <w:ind w:left="284" w:hanging="284"/>
      </w:pPr>
      <w:r>
        <w:t xml:space="preserve">Project: doormiddel van een pull-down menu kan gekozen worden onder welk project de resultaten ondergebracht worden. Bij het </w:t>
      </w:r>
      <w:r w:rsidR="006E23DA">
        <w:t xml:space="preserve">later </w:t>
      </w:r>
      <w:r>
        <w:t xml:space="preserve">bekijken van de resultaten in het resultatenscherm wordt onder ‘scenario’ dezelfde </w:t>
      </w:r>
      <w:r w:rsidR="006E23DA">
        <w:t>projectnaam</w:t>
      </w:r>
      <w:r>
        <w:t xml:space="preserve"> weergegeven;</w:t>
      </w:r>
    </w:p>
    <w:p w14:paraId="79E45AAF" w14:textId="77777777" w:rsidR="008D304E" w:rsidRDefault="008D304E" w:rsidP="004F1A78">
      <w:pPr>
        <w:numPr>
          <w:ilvl w:val="0"/>
          <w:numId w:val="31"/>
        </w:numPr>
        <w:tabs>
          <w:tab w:val="clear" w:pos="720"/>
        </w:tabs>
        <w:spacing w:before="60"/>
        <w:ind w:left="284" w:hanging="284"/>
      </w:pPr>
      <w:r>
        <w:t>Simulatieduur: de duur van de berekening;</w:t>
      </w:r>
    </w:p>
    <w:p w14:paraId="4877EB2D" w14:textId="77777777" w:rsidR="008D304E" w:rsidRPr="00902083" w:rsidRDefault="008D304E" w:rsidP="004F1A78">
      <w:pPr>
        <w:numPr>
          <w:ilvl w:val="0"/>
          <w:numId w:val="31"/>
        </w:numPr>
        <w:tabs>
          <w:tab w:val="clear" w:pos="720"/>
        </w:tabs>
        <w:spacing w:before="60"/>
        <w:ind w:left="284" w:hanging="284"/>
      </w:pPr>
      <w:r>
        <w:t>Doorrekenprioriteit: in de afhandeling van de berekeningen worden de scenario’s met de hoogste prioriteit eerst gedaan.</w:t>
      </w:r>
    </w:p>
    <w:p w14:paraId="3B860413" w14:textId="77777777" w:rsidR="000E2DA2" w:rsidRDefault="000E2DA2" w:rsidP="000E2DA2">
      <w:pPr>
        <w:pStyle w:val="Kop3"/>
      </w:pPr>
      <w:bookmarkStart w:id="41" w:name="_Toc120104269"/>
      <w:r>
        <w:t>Buitenwaterstand</w:t>
      </w:r>
      <w:bookmarkEnd w:id="41"/>
    </w:p>
    <w:p w14:paraId="1F5727DE" w14:textId="77777777" w:rsidR="008D304E" w:rsidRPr="00046058" w:rsidRDefault="00FC1303" w:rsidP="008D304E">
      <w:r>
        <w:t>Instellingen b</w:t>
      </w:r>
      <w:r w:rsidR="008D304E" w:rsidRPr="00046058">
        <w:t>ij boezemsystemen:</w:t>
      </w:r>
    </w:p>
    <w:p w14:paraId="6DA136C1" w14:textId="77777777" w:rsidR="008D304E" w:rsidRDefault="008D304E" w:rsidP="004F1A78">
      <w:pPr>
        <w:numPr>
          <w:ilvl w:val="0"/>
          <w:numId w:val="31"/>
        </w:numPr>
        <w:tabs>
          <w:tab w:val="clear" w:pos="720"/>
        </w:tabs>
        <w:spacing w:before="60"/>
        <w:ind w:left="284" w:hanging="284"/>
      </w:pPr>
      <w:r>
        <w:t>Maximum peil (als default is het streefpeil ingevoerd)</w:t>
      </w:r>
    </w:p>
    <w:p w14:paraId="5CBE7269" w14:textId="77777777" w:rsidR="008D304E" w:rsidRDefault="00FC1303" w:rsidP="008D304E">
      <w:r>
        <w:t xml:space="preserve">Instellingen bij </w:t>
      </w:r>
      <w:r w:rsidR="008D304E">
        <w:t>meren:</w:t>
      </w:r>
    </w:p>
    <w:p w14:paraId="1138205B" w14:textId="77777777" w:rsidR="008D304E" w:rsidRDefault="000F77E6" w:rsidP="004F1A78">
      <w:pPr>
        <w:numPr>
          <w:ilvl w:val="0"/>
          <w:numId w:val="31"/>
        </w:numPr>
        <w:tabs>
          <w:tab w:val="clear" w:pos="720"/>
        </w:tabs>
        <w:spacing w:before="60"/>
        <w:ind w:left="284" w:hanging="284"/>
      </w:pPr>
      <w:r>
        <w:t xml:space="preserve">Maximum peil in combinatie met herhalingstijd: </w:t>
      </w:r>
      <w:r w:rsidR="00B278DF" w:rsidRPr="004F1A78">
        <w:t xml:space="preserve">Het maximum meerpeil wordt bepaald door het meerpeil en de windopzet. Uit de Hydra-M module is het maximale peil per normfrequentie bepaald (Rijkswaterstaat, 2006). </w:t>
      </w:r>
      <w:r>
        <w:t>Als default wordt het maximale peil bij de maatgevende herhalingstijd gegeven;</w:t>
      </w:r>
    </w:p>
    <w:p w14:paraId="313E005A" w14:textId="77777777" w:rsidR="00B278DF" w:rsidRDefault="000F77E6" w:rsidP="004F1A78">
      <w:pPr>
        <w:numPr>
          <w:ilvl w:val="0"/>
          <w:numId w:val="31"/>
        </w:numPr>
        <w:tabs>
          <w:tab w:val="clear" w:pos="720"/>
        </w:tabs>
        <w:spacing w:before="60"/>
        <w:ind w:left="284" w:hanging="284"/>
        <w:rPr>
          <w:rFonts w:ascii="SyntaxLTStd-Roman" w:hAnsi="SyntaxLTStd-Roman" w:cs="SyntaxLTStd-Roman"/>
        </w:rPr>
      </w:pPr>
      <w:r>
        <w:t xml:space="preserve">Meerpeil: </w:t>
      </w:r>
      <w:r w:rsidR="00B278DF" w:rsidRPr="004F1A78">
        <w:t>Het waterstandsverloop wordt bepaald door het uitzakken van dit maximale peil naar het meerpeil. Dit uitzakken is geschematiseerd door een ‘</w:t>
      </w:r>
      <w:proofErr w:type="spellStart"/>
      <w:r w:rsidR="00B278DF" w:rsidRPr="004F1A78">
        <w:t>bakjesschematisatie</w:t>
      </w:r>
      <w:proofErr w:type="spellEnd"/>
      <w:r w:rsidR="00B278DF" w:rsidRPr="004F1A78">
        <w:t>’, zoals verder toegelicht in de bijlag</w:t>
      </w:r>
      <w:smartTag w:uri="urn:schemas-microsoft-com:office:smarttags" w:element="PersonName">
        <w:r w:rsidR="00B278DF" w:rsidRPr="004F1A78">
          <w:t>e.</w:t>
        </w:r>
      </w:smartTag>
      <w:r w:rsidR="00B278DF" w:rsidRPr="004F1A78">
        <w:t xml:space="preserve"> Hoe de aan- en afvoer van water in het meer verloopt is niet gemodelleerd. Aangenomen is dat na 10</w:t>
      </w:r>
      <w:r w:rsidR="00B278DF">
        <w:rPr>
          <w:rFonts w:ascii="SyntaxLTStd-Roman" w:hAnsi="SyntaxLTStd-Roman" w:cs="SyntaxLTStd-Roman"/>
        </w:rPr>
        <w:t xml:space="preserve"> dagen het meerpeil dusdanig is uitgezakt dat het water niet meer door de bres stroomt;</w:t>
      </w:r>
    </w:p>
    <w:p w14:paraId="32A04680" w14:textId="77777777" w:rsidR="000F77E6" w:rsidRDefault="000F77E6" w:rsidP="004F1A78">
      <w:pPr>
        <w:numPr>
          <w:ilvl w:val="0"/>
          <w:numId w:val="31"/>
        </w:numPr>
        <w:tabs>
          <w:tab w:val="clear" w:pos="720"/>
        </w:tabs>
        <w:spacing w:before="60"/>
        <w:ind w:left="284" w:hanging="284"/>
      </w:pPr>
      <w:r>
        <w:t>Stormduur</w:t>
      </w:r>
    </w:p>
    <w:p w14:paraId="49BD731E" w14:textId="77777777" w:rsidR="000F77E6" w:rsidRDefault="000F77E6" w:rsidP="004F1A78">
      <w:pPr>
        <w:numPr>
          <w:ilvl w:val="0"/>
          <w:numId w:val="31"/>
        </w:numPr>
        <w:tabs>
          <w:tab w:val="clear" w:pos="720"/>
        </w:tabs>
        <w:spacing w:before="60"/>
        <w:ind w:left="284" w:hanging="284"/>
      </w:pPr>
      <w:r>
        <w:t xml:space="preserve">Piekduur: volgens de methodiek van het </w:t>
      </w:r>
      <w:r w:rsidR="00F87C52">
        <w:t>h</w:t>
      </w:r>
      <w:r>
        <w:t xml:space="preserve">ydraulisch </w:t>
      </w:r>
      <w:proofErr w:type="spellStart"/>
      <w:r w:rsidR="00F87C52">
        <w:t>r</w:t>
      </w:r>
      <w:r>
        <w:t>andvoorwaardenboek</w:t>
      </w:r>
      <w:proofErr w:type="spellEnd"/>
      <w:r>
        <w:t xml:space="preserve">  (Rijkswaterstaat, 2006)</w:t>
      </w:r>
      <w:r w:rsidR="00046058">
        <w:t>, zie onderstaand figuur.</w:t>
      </w:r>
    </w:p>
    <w:p w14:paraId="03F61ED8" w14:textId="77777777" w:rsidR="00046058" w:rsidRDefault="003A40DE" w:rsidP="00046058">
      <w:pPr>
        <w:autoSpaceDE w:val="0"/>
        <w:autoSpaceDN w:val="0"/>
        <w:adjustRightInd w:val="0"/>
      </w:pPr>
      <w:r>
        <w:rPr>
          <w:rFonts w:ascii="SyntaxLTStd-Roman" w:hAnsi="SyntaxLTStd-Roman" w:cs="SyntaxLTStd-Roman"/>
          <w:noProof/>
        </w:rPr>
        <mc:AlternateContent>
          <mc:Choice Requires="wpg">
            <w:drawing>
              <wp:inline distT="0" distB="0" distL="0" distR="0" wp14:anchorId="3B7E2393" wp14:editId="71278F52">
                <wp:extent cx="4123831" cy="2886070"/>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23831" cy="2886070"/>
                          <a:chOff x="791289" y="1071546"/>
                          <a:chExt cx="7209840" cy="6250939"/>
                        </a:xfrm>
                      </wpg:grpSpPr>
                      <wps:wsp>
                        <wps:cNvPr id="51" name="Straight Connector 51"/>
                        <wps:cNvCnPr/>
                        <wps:spPr>
                          <a:xfrm>
                            <a:off x="1214414" y="5000636"/>
                            <a:ext cx="1285884" cy="158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rot="5400000" flipH="1" flipV="1">
                            <a:off x="1607323" y="2678901"/>
                            <a:ext cx="3214710" cy="1428760"/>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flipV="1">
                            <a:off x="3929058" y="1643050"/>
                            <a:ext cx="642942" cy="14287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rot="16200000" flipV="1">
                            <a:off x="4286248" y="2643182"/>
                            <a:ext cx="3214710" cy="150019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4572000" y="1643050"/>
                            <a:ext cx="571504" cy="142876"/>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6629824" y="5000636"/>
                            <a:ext cx="1285884" cy="1588"/>
                          </a:xfrm>
                          <a:prstGeom prst="line">
                            <a:avLst/>
                          </a:prstGeom>
                          <a:ln w="38100"/>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a:off x="2500298" y="5643578"/>
                            <a:ext cx="4143404"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rot="5400000">
                            <a:off x="2322497" y="5249875"/>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rot="5400000">
                            <a:off x="6465901" y="5249875"/>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rot="5400000">
                            <a:off x="3751257" y="5178437"/>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rot="5400000">
                            <a:off x="2643968" y="3428206"/>
                            <a:ext cx="3857652" cy="1588"/>
                          </a:xfrm>
                          <a:prstGeom prst="line">
                            <a:avLst/>
                          </a:prstGeom>
                          <a:ln>
                            <a:prstDash val="lgDashDot"/>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rot="5400000">
                            <a:off x="5037141" y="5178437"/>
                            <a:ext cx="357190"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Arrow Connector 63"/>
                        <wps:cNvCnPr/>
                        <wps:spPr>
                          <a:xfrm>
                            <a:off x="3929058" y="5214950"/>
                            <a:ext cx="642942"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4572000" y="5214950"/>
                            <a:ext cx="642942"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500298" y="5214950"/>
                            <a:ext cx="1428760"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a:off x="5214942" y="5214950"/>
                            <a:ext cx="1428760"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rot="5400000" flipH="1" flipV="1">
                            <a:off x="-35751" y="3321843"/>
                            <a:ext cx="3357586"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rot="10800000">
                            <a:off x="1428728" y="1643050"/>
                            <a:ext cx="428628"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9" name="Straight Connector 69"/>
                        <wps:cNvCnPr/>
                        <wps:spPr>
                          <a:xfrm rot="10800000">
                            <a:off x="5572132" y="1643050"/>
                            <a:ext cx="428628"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Straight Connector 70"/>
                        <wps:cNvCnPr/>
                        <wps:spPr>
                          <a:xfrm rot="10800000">
                            <a:off x="5572132" y="1785926"/>
                            <a:ext cx="428628" cy="158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1" name="Straight Arrow Connector 71"/>
                        <wps:cNvCnPr/>
                        <wps:spPr>
                          <a:xfrm rot="5400000">
                            <a:off x="5679289" y="1535893"/>
                            <a:ext cx="214314" cy="158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2" name="Straight Arrow Connector 72"/>
                        <wps:cNvCnPr/>
                        <wps:spPr>
                          <a:xfrm rot="5400000" flipH="1" flipV="1">
                            <a:off x="5680083" y="1893083"/>
                            <a:ext cx="213520" cy="79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 name="TextBox 76"/>
                        <wps:cNvSpPr txBox="1"/>
                        <wps:spPr>
                          <a:xfrm>
                            <a:off x="4071934" y="1071546"/>
                            <a:ext cx="1071336" cy="2078148"/>
                          </a:xfrm>
                          <a:prstGeom prst="rect">
                            <a:avLst/>
                          </a:prstGeom>
                          <a:noFill/>
                        </wps:spPr>
                        <wps:txbx>
                          <w:txbxContent>
                            <w:p w14:paraId="55E347DC" w14:textId="77777777" w:rsidR="00D57E93" w:rsidRDefault="00D57E93" w:rsidP="003A40DE">
                              <w:pPr>
                                <w:pStyle w:val="Normaalweb"/>
                                <w:spacing w:before="0" w:beforeAutospacing="0" w:after="0" w:afterAutospacing="0"/>
                                <w:jc w:val="center"/>
                              </w:pPr>
                              <w:proofErr w:type="spellStart"/>
                              <w:r>
                                <w:rPr>
                                  <w:rFonts w:asciiTheme="minorHAnsi" w:hAnsi="Calibri" w:cstheme="minorBidi"/>
                                  <w:color w:val="000000" w:themeColor="text1"/>
                                  <w:kern w:val="24"/>
                                  <w:sz w:val="28"/>
                                  <w:szCs w:val="28"/>
                                </w:rPr>
                                <w:t>Maximale</w:t>
                              </w:r>
                              <w:proofErr w:type="spellEnd"/>
                              <w:r>
                                <w:rPr>
                                  <w:rFonts w:asciiTheme="minorHAnsi" w:hAnsi="Calibri" w:cstheme="minorBidi"/>
                                  <w:color w:val="000000" w:themeColor="text1"/>
                                  <w:kern w:val="24"/>
                                  <w:sz w:val="28"/>
                                  <w:szCs w:val="28"/>
                                </w:rPr>
                                <w:t xml:space="preserve"> </w:t>
                              </w:r>
                              <w:proofErr w:type="spellStart"/>
                              <w:r>
                                <w:rPr>
                                  <w:rFonts w:asciiTheme="minorHAnsi" w:hAnsi="Calibri" w:cstheme="minorBidi"/>
                                  <w:color w:val="000000" w:themeColor="text1"/>
                                  <w:kern w:val="24"/>
                                  <w:sz w:val="28"/>
                                  <w:szCs w:val="28"/>
                                </w:rPr>
                                <w:t>stormopzet</w:t>
                              </w:r>
                              <w:proofErr w:type="spellEnd"/>
                            </w:p>
                          </w:txbxContent>
                        </wps:txbx>
                        <wps:bodyPr wrap="square" rtlCol="0">
                          <a:spAutoFit/>
                        </wps:bodyPr>
                      </wps:wsp>
                      <wps:wsp>
                        <wps:cNvPr id="74" name="TextBox 79"/>
                        <wps:cNvSpPr txBox="1"/>
                        <wps:spPr>
                          <a:xfrm>
                            <a:off x="6786578" y="4429133"/>
                            <a:ext cx="1214551" cy="2078148"/>
                          </a:xfrm>
                          <a:prstGeom prst="rect">
                            <a:avLst/>
                          </a:prstGeom>
                          <a:noFill/>
                        </wps:spPr>
                        <wps:txbx>
                          <w:txbxContent>
                            <w:p w14:paraId="7D8FE10A" w14:textId="77777777" w:rsidR="00D57E93" w:rsidRDefault="00D57E93" w:rsidP="003A40DE">
                              <w:pPr>
                                <w:pStyle w:val="Normaalweb"/>
                                <w:spacing w:before="0" w:beforeAutospacing="0" w:after="0" w:afterAutospacing="0"/>
                                <w:jc w:val="center"/>
                              </w:pPr>
                              <w:proofErr w:type="spellStart"/>
                              <w:r>
                                <w:rPr>
                                  <w:rFonts w:asciiTheme="minorHAnsi" w:hAnsi="Calibri" w:cstheme="minorBidi"/>
                                  <w:color w:val="000000" w:themeColor="text1"/>
                                  <w:kern w:val="24"/>
                                  <w:sz w:val="28"/>
                                  <w:szCs w:val="28"/>
                                </w:rPr>
                                <w:t>Normaal</w:t>
                              </w:r>
                              <w:proofErr w:type="spellEnd"/>
                              <w:r>
                                <w:rPr>
                                  <w:rFonts w:asciiTheme="minorHAnsi" w:hAnsi="Calibri" w:cstheme="minorBidi"/>
                                  <w:color w:val="000000" w:themeColor="text1"/>
                                  <w:kern w:val="24"/>
                                  <w:sz w:val="28"/>
                                  <w:szCs w:val="28"/>
                                </w:rPr>
                                <w:t xml:space="preserve"> </w:t>
                              </w:r>
                              <w:proofErr w:type="spellStart"/>
                              <w:r>
                                <w:rPr>
                                  <w:rFonts w:asciiTheme="minorHAnsi" w:hAnsi="Calibri" w:cstheme="minorBidi"/>
                                  <w:color w:val="000000" w:themeColor="text1"/>
                                  <w:kern w:val="24"/>
                                  <w:sz w:val="28"/>
                                  <w:szCs w:val="28"/>
                                </w:rPr>
                                <w:t>waterniveau</w:t>
                              </w:r>
                              <w:proofErr w:type="spellEnd"/>
                            </w:p>
                          </w:txbxContent>
                        </wps:txbx>
                        <wps:bodyPr wrap="square" rtlCol="0">
                          <a:spAutoFit/>
                        </wps:bodyPr>
                      </wps:wsp>
                      <wps:wsp>
                        <wps:cNvPr id="75" name="TextBox 80"/>
                        <wps:cNvSpPr txBox="1"/>
                        <wps:spPr>
                          <a:xfrm>
                            <a:off x="4071890" y="5714705"/>
                            <a:ext cx="1071336" cy="1607780"/>
                          </a:xfrm>
                          <a:prstGeom prst="rect">
                            <a:avLst/>
                          </a:prstGeom>
                          <a:noFill/>
                        </wps:spPr>
                        <wps:txbx>
                          <w:txbxContent>
                            <w:p w14:paraId="4545A525"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t [</w:t>
                              </w:r>
                              <w:proofErr w:type="spellStart"/>
                              <w:r>
                                <w:rPr>
                                  <w:rFonts w:asciiTheme="minorHAnsi" w:hAnsi="Calibri" w:cstheme="minorBidi"/>
                                  <w:color w:val="000000" w:themeColor="text1"/>
                                  <w:kern w:val="24"/>
                                  <w:sz w:val="28"/>
                                  <w:szCs w:val="28"/>
                                </w:rPr>
                                <w:t>uren</w:t>
                              </w:r>
                              <w:proofErr w:type="spellEnd"/>
                              <w:r>
                                <w:rPr>
                                  <w:rFonts w:asciiTheme="minorHAnsi" w:hAnsi="Calibri" w:cstheme="minorBidi"/>
                                  <w:color w:val="000000" w:themeColor="text1"/>
                                  <w:kern w:val="24"/>
                                  <w:sz w:val="28"/>
                                  <w:szCs w:val="28"/>
                                </w:rPr>
                                <w:t>]</w:t>
                              </w:r>
                            </w:p>
                          </w:txbxContent>
                        </wps:txbx>
                        <wps:bodyPr wrap="square" rtlCol="0">
                          <a:spAutoFit/>
                        </wps:bodyPr>
                      </wps:wsp>
                      <wps:wsp>
                        <wps:cNvPr id="76" name="TextBox 81"/>
                        <wps:cNvSpPr txBox="1"/>
                        <wps:spPr>
                          <a:xfrm>
                            <a:off x="2857461" y="5214046"/>
                            <a:ext cx="642802" cy="1607780"/>
                          </a:xfrm>
                          <a:prstGeom prst="rect">
                            <a:avLst/>
                          </a:prstGeom>
                          <a:noFill/>
                        </wps:spPr>
                        <wps:txbx>
                          <w:txbxContent>
                            <w:p w14:paraId="12D415E5"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7/16 t</w:t>
                              </w:r>
                            </w:p>
                          </w:txbxContent>
                        </wps:txbx>
                        <wps:bodyPr wrap="square" rtlCol="0">
                          <a:spAutoFit/>
                        </wps:bodyPr>
                      </wps:wsp>
                      <wps:wsp>
                        <wps:cNvPr id="77" name="TextBox 82"/>
                        <wps:cNvSpPr txBox="1"/>
                        <wps:spPr>
                          <a:xfrm>
                            <a:off x="5643502" y="5214044"/>
                            <a:ext cx="643912" cy="1607780"/>
                          </a:xfrm>
                          <a:prstGeom prst="rect">
                            <a:avLst/>
                          </a:prstGeom>
                          <a:noFill/>
                        </wps:spPr>
                        <wps:txbx>
                          <w:txbxContent>
                            <w:p w14:paraId="7E902F01"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7/16 t</w:t>
                              </w:r>
                            </w:p>
                          </w:txbxContent>
                        </wps:txbx>
                        <wps:bodyPr wrap="square" rtlCol="0">
                          <a:spAutoFit/>
                        </wps:bodyPr>
                      </wps:wsp>
                      <wps:wsp>
                        <wps:cNvPr id="78" name="TextBox 83"/>
                        <wps:cNvSpPr txBox="1"/>
                        <wps:spPr>
                          <a:xfrm>
                            <a:off x="3929016" y="5214044"/>
                            <a:ext cx="642802" cy="1607780"/>
                          </a:xfrm>
                          <a:prstGeom prst="rect">
                            <a:avLst/>
                          </a:prstGeom>
                          <a:noFill/>
                        </wps:spPr>
                        <wps:txbx>
                          <w:txbxContent>
                            <w:p w14:paraId="42E5DEE9"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1/16 t</w:t>
                              </w:r>
                            </w:p>
                          </w:txbxContent>
                        </wps:txbx>
                        <wps:bodyPr wrap="square" rtlCol="0">
                          <a:spAutoFit/>
                        </wps:bodyPr>
                      </wps:wsp>
                      <wps:wsp>
                        <wps:cNvPr id="79" name="TextBox 84"/>
                        <wps:cNvSpPr txBox="1"/>
                        <wps:spPr>
                          <a:xfrm>
                            <a:off x="4571947" y="5214044"/>
                            <a:ext cx="642802" cy="1607780"/>
                          </a:xfrm>
                          <a:prstGeom prst="rect">
                            <a:avLst/>
                          </a:prstGeom>
                          <a:noFill/>
                        </wps:spPr>
                        <wps:txbx>
                          <w:txbxContent>
                            <w:p w14:paraId="6E047EF6"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1/16 t</w:t>
                              </w:r>
                            </w:p>
                          </w:txbxContent>
                        </wps:txbx>
                        <wps:bodyPr wrap="square" rtlCol="0">
                          <a:spAutoFit/>
                        </wps:bodyPr>
                      </wps:wsp>
                      <wps:wsp>
                        <wps:cNvPr id="80" name="TextBox 85"/>
                        <wps:cNvSpPr txBox="1"/>
                        <wps:spPr>
                          <a:xfrm>
                            <a:off x="6000687" y="1571503"/>
                            <a:ext cx="786017" cy="1607780"/>
                          </a:xfrm>
                          <a:prstGeom prst="rect">
                            <a:avLst/>
                          </a:prstGeom>
                          <a:noFill/>
                        </wps:spPr>
                        <wps:txbx>
                          <w:txbxContent>
                            <w:p w14:paraId="14874D39"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0.10 m</w:t>
                              </w:r>
                            </w:p>
                          </w:txbxContent>
                        </wps:txbx>
                        <wps:bodyPr wrap="square" rtlCol="0">
                          <a:spAutoFit/>
                        </wps:bodyPr>
                      </wps:wsp>
                      <wps:wsp>
                        <wps:cNvPr id="81" name="TextBox 86"/>
                        <wps:cNvSpPr txBox="1"/>
                        <wps:spPr>
                          <a:xfrm rot="16200000">
                            <a:off x="939571" y="3107177"/>
                            <a:ext cx="1001252" cy="1297816"/>
                          </a:xfrm>
                          <a:prstGeom prst="rect">
                            <a:avLst/>
                          </a:prstGeom>
                          <a:noFill/>
                        </wps:spPr>
                        <wps:txbx>
                          <w:txbxContent>
                            <w:p w14:paraId="118C0FCA" w14:textId="77777777" w:rsidR="00D57E93" w:rsidRDefault="00D57E93" w:rsidP="003A40DE">
                              <w:pPr>
                                <w:pStyle w:val="Normaalweb"/>
                                <w:spacing w:before="0" w:beforeAutospacing="0" w:after="0" w:afterAutospacing="0"/>
                                <w:jc w:val="center"/>
                              </w:pPr>
                              <w:proofErr w:type="spellStart"/>
                              <w:r>
                                <w:rPr>
                                  <w:rFonts w:asciiTheme="minorHAnsi" w:hAnsi="Calibri" w:cstheme="minorBidi"/>
                                  <w:color w:val="000000" w:themeColor="text1"/>
                                  <w:kern w:val="24"/>
                                  <w:sz w:val="28"/>
                                  <w:szCs w:val="28"/>
                                </w:rPr>
                                <w:t>Opzet</w:t>
                              </w:r>
                              <w:proofErr w:type="spellEnd"/>
                              <w:r>
                                <w:rPr>
                                  <w:rFonts w:asciiTheme="minorHAnsi" w:hAnsi="Calibri" w:cstheme="minorBidi"/>
                                  <w:color w:val="000000" w:themeColor="text1"/>
                                  <w:kern w:val="24"/>
                                  <w:sz w:val="28"/>
                                  <w:szCs w:val="28"/>
                                </w:rPr>
                                <w:t xml:space="preserve"> [m]</w:t>
                              </w:r>
                            </w:p>
                          </w:txbxContent>
                        </wps:txbx>
                        <wps:bodyPr wrap="square" rtlCol="0">
                          <a:spAutoFit/>
                        </wps:bodyPr>
                      </wps:wsp>
                    </wpg:wgp>
                  </a:graphicData>
                </a:graphic>
              </wp:inline>
            </w:drawing>
          </mc:Choice>
          <mc:Fallback>
            <w:pict>
              <v:group w14:anchorId="3B7E2393" id="Group 50" o:spid="_x0000_s1027" style="width:324.7pt;height:227.25pt;mso-position-horizontal-relative:char;mso-position-vertical-relative:line" coordorigin="7912,10715" coordsize="72098,6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">
                <v:line id="Straight Connector 51" o:spid="_x0000_s1028" style="position:absolute;visibility:visible;mso-wrap-style:square" from="12144,50006" to="25002,50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" strokecolor="#4579b8 [3044]" strokeweight="3pt"/>
                <v:line id="Straight Connector 52" o:spid="_x0000_s1029" style="position:absolute;rotation:90;flip:x y;visibility:visible;mso-wrap-style:square" from="16072,26789" to="48219,41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" strokecolor="#4579b8 [3044]" strokeweight="3pt"/>
                <v:line id="Straight Connector 53" o:spid="_x0000_s1030" style="position:absolute;flip:y;visibility:visible;mso-wrap-style:square" from="39290,16430" to="45720,17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" strokecolor="#4579b8 [3044]" strokeweight="3pt"/>
                <v:line id="Straight Connector 54" o:spid="_x0000_s1031" style="position:absolute;rotation:90;flip:y;visibility:visible;mso-wrap-style:square" from="42862,26432" to="75009,41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" strokecolor="#4579b8 [3044]" strokeweight="3pt"/>
                <v:line id="Straight Connector 55" o:spid="_x0000_s1032" style="position:absolute;visibility:visible;mso-wrap-style:square" from="45720,16430" to="51435,178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" strokecolor="#4579b8 [3044]" strokeweight="3pt"/>
                <v:line id="Straight Connector 56" o:spid="_x0000_s1033" style="position:absolute;visibility:visible;mso-wrap-style:square" from="66298,50006" to="79157,500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" strokecolor="#4579b8 [3044]" strokeweight="3pt"/>
                <v:shapetype id="_x0000_t32" coordsize="21600,21600" o:spt="32" o:oned="t" path="m,l21600,21600e" filled="f">
                  <v:path arrowok="t" fillok="f" o:connecttype="none"/>
                  <o:lock v:ext="edit" shapetype="t"/>
                </v:shapetype>
                <v:shape id="Straight Arrow Connector 57" o:spid="_x0000_s1034" type="#_x0000_t32" style="position:absolute;left:25002;top:56435;width:41435;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" strokecolor="#4579b8 [3044]">
                  <v:stroke startarrow="open" endarrow="open"/>
                </v:shape>
                <v:line id="Straight Connector 58" o:spid="_x0000_s1035" style="position:absolute;rotation:90;visibility:visible;mso-wrap-style:square" from="23224,52498" to="26796,525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" strokecolor="#4579b8 [3044]"/>
                <v:line id="Straight Connector 59" o:spid="_x0000_s1036" style="position:absolute;rotation:90;visibility:visible;mso-wrap-style:square" from="64659,52498" to="68231,52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" strokecolor="#4579b8 [3044]"/>
                <v:line id="Straight Connector 60" o:spid="_x0000_s1037" style="position:absolute;rotation:90;visibility:visible;mso-wrap-style:square" from="37512,51784" to="41084,5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" strokecolor="#4579b8 [3044]"/>
                <v:line id="Straight Connector 61" o:spid="_x0000_s1038" style="position:absolute;rotation:90;visibility:visible;mso-wrap-style:square" from="26439,34282" to="65016,34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" strokecolor="#4579b8 [3044]">
                  <v:stroke dashstyle="longDashDot"/>
                </v:line>
                <v:line id="Straight Connector 62" o:spid="_x0000_s1039" style="position:absolute;rotation:90;visibility:visible;mso-wrap-style:square" from="50371,51784" to="53943,51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" strokecolor="#4579b8 [3044]"/>
                <v:shape id="Straight Arrow Connector 63" o:spid="_x0000_s1040" type="#_x0000_t32" style="position:absolute;left:39290;top:52149;width:643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" strokecolor="#4579b8 [3044]">
                  <v:stroke startarrow="open" endarrow="open"/>
                </v:shape>
                <v:shape id="Straight Arrow Connector 64" o:spid="_x0000_s1041" type="#_x0000_t32" style="position:absolute;left:45720;top:52149;width:6429;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" strokecolor="#4579b8 [3044]">
                  <v:stroke startarrow="open" endarrow="open"/>
                </v:shape>
                <v:shape id="Straight Arrow Connector 65" o:spid="_x0000_s1042" type="#_x0000_t32" style="position:absolute;left:25002;top:52149;width:14288;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" strokecolor="#4579b8 [3044]">
                  <v:stroke startarrow="open" endarrow="open"/>
                </v:shape>
                <v:shape id="Straight Arrow Connector 66" o:spid="_x0000_s1043" type="#_x0000_t32" style="position:absolute;left:52149;top:52149;width:14288;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" strokecolor="#4579b8 [3044]">
                  <v:stroke startarrow="open" endarrow="open"/>
                </v:shape>
                <v:shape id="Straight Arrow Connector 67" o:spid="_x0000_s1044" type="#_x0000_t32" style="position:absolute;left:-358;top:33218;width:33576;height:16;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" strokecolor="#4579b8 [3044]">
                  <v:stroke startarrow="open" endarrow="open"/>
                </v:shape>
                <v:line id="Straight Connector 68" o:spid="_x0000_s1045" style="position:absolute;rotation:180;visibility:visible;mso-wrap-style:square" from="14287,16430" to="18573,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" strokecolor="#4579b8 [3044]"/>
                <v:line id="Straight Connector 69" o:spid="_x0000_s1046" style="position:absolute;rotation:180;visibility:visible;mso-wrap-style:square" from="55721,16430" to="60007,16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" strokecolor="#4579b8 [3044]"/>
                <v:line id="Straight Connector 70" o:spid="_x0000_s1047" style="position:absolute;rotation:180;visibility:visible;mso-wrap-style:square" from="55721,17859" to="60007,17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" strokecolor="#4579b8 [3044]"/>
                <v:shape id="Straight Arrow Connector 71" o:spid="_x0000_s1048" type="#_x0000_t32" style="position:absolute;left:56792;top:15359;width:2143;height:1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" strokecolor="#4579b8 [3044]">
                  <v:stroke endarrow="open"/>
                </v:shape>
                <v:shape id="Straight Arrow Connector 72" o:spid="_x0000_s1049" type="#_x0000_t32" style="position:absolute;left:56800;top:18931;width:2135;height:8;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" strokecolor="#4579b8 [3044]">
                  <v:stroke endarrow="open"/>
                </v:shape>
                <v:shape id="TextBox 76" o:spid="_x0000_s1050" type="#_x0000_t202" style="position:absolute;left:40719;top:10715;width:10713;height:20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zvwgAAANsAAAAPAAAAZHJzL2Rvd25yZXYueG1sRI9Ba8JA&#10;FITvBf/D8oTe6kal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DnjhzvwgAAANsAAAAPAAAA&#10;AAAAAAAAAAAAAAcCAABkcnMvZG93bnJldi54bWxQSwUGAAAAAAMAAwC3AAAA9gIAAAAA&#10;" filled="f" stroked="f">
                  <v:textbox style="mso-fit-shape-to-text:t">
                    <w:txbxContent>
                      <w:p w14:paraId="55E347DC" w14:textId="77777777" w:rsidR="00D57E93" w:rsidRDefault="00D57E93" w:rsidP="003A40DE">
                        <w:pPr>
                          <w:pStyle w:val="Normaalweb"/>
                          <w:spacing w:before="0" w:beforeAutospacing="0" w:after="0" w:afterAutospacing="0"/>
                          <w:jc w:val="center"/>
                        </w:pPr>
                        <w:proofErr w:type="spellStart"/>
                        <w:r>
                          <w:rPr>
                            <w:rFonts w:asciiTheme="minorHAnsi" w:hAnsi="Calibri" w:cstheme="minorBidi"/>
                            <w:color w:val="000000" w:themeColor="text1"/>
                            <w:kern w:val="24"/>
                            <w:sz w:val="28"/>
                            <w:szCs w:val="28"/>
                          </w:rPr>
                          <w:t>Maximale</w:t>
                        </w:r>
                        <w:proofErr w:type="spellEnd"/>
                        <w:r>
                          <w:rPr>
                            <w:rFonts w:asciiTheme="minorHAnsi" w:hAnsi="Calibri" w:cstheme="minorBidi"/>
                            <w:color w:val="000000" w:themeColor="text1"/>
                            <w:kern w:val="24"/>
                            <w:sz w:val="28"/>
                            <w:szCs w:val="28"/>
                          </w:rPr>
                          <w:t xml:space="preserve"> </w:t>
                        </w:r>
                        <w:proofErr w:type="spellStart"/>
                        <w:r>
                          <w:rPr>
                            <w:rFonts w:asciiTheme="minorHAnsi" w:hAnsi="Calibri" w:cstheme="minorBidi"/>
                            <w:color w:val="000000" w:themeColor="text1"/>
                            <w:kern w:val="24"/>
                            <w:sz w:val="28"/>
                            <w:szCs w:val="28"/>
                          </w:rPr>
                          <w:t>stormopzet</w:t>
                        </w:r>
                        <w:proofErr w:type="spellEnd"/>
                      </w:p>
                    </w:txbxContent>
                  </v:textbox>
                </v:shape>
                <v:shape id="TextBox 79" o:spid="_x0000_s1051" type="#_x0000_t202" style="position:absolute;left:67865;top:44291;width:12146;height:20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" filled="f" stroked="f">
                  <v:textbox style="mso-fit-shape-to-text:t">
                    <w:txbxContent>
                      <w:p w14:paraId="7D8FE10A" w14:textId="77777777" w:rsidR="00D57E93" w:rsidRDefault="00D57E93" w:rsidP="003A40DE">
                        <w:pPr>
                          <w:pStyle w:val="Normaalweb"/>
                          <w:spacing w:before="0" w:beforeAutospacing="0" w:after="0" w:afterAutospacing="0"/>
                          <w:jc w:val="center"/>
                        </w:pPr>
                        <w:proofErr w:type="spellStart"/>
                        <w:r>
                          <w:rPr>
                            <w:rFonts w:asciiTheme="minorHAnsi" w:hAnsi="Calibri" w:cstheme="minorBidi"/>
                            <w:color w:val="000000" w:themeColor="text1"/>
                            <w:kern w:val="24"/>
                            <w:sz w:val="28"/>
                            <w:szCs w:val="28"/>
                          </w:rPr>
                          <w:t>Normaal</w:t>
                        </w:r>
                        <w:proofErr w:type="spellEnd"/>
                        <w:r>
                          <w:rPr>
                            <w:rFonts w:asciiTheme="minorHAnsi" w:hAnsi="Calibri" w:cstheme="minorBidi"/>
                            <w:color w:val="000000" w:themeColor="text1"/>
                            <w:kern w:val="24"/>
                            <w:sz w:val="28"/>
                            <w:szCs w:val="28"/>
                          </w:rPr>
                          <w:t xml:space="preserve"> </w:t>
                        </w:r>
                        <w:proofErr w:type="spellStart"/>
                        <w:r>
                          <w:rPr>
                            <w:rFonts w:asciiTheme="minorHAnsi" w:hAnsi="Calibri" w:cstheme="minorBidi"/>
                            <w:color w:val="000000" w:themeColor="text1"/>
                            <w:kern w:val="24"/>
                            <w:sz w:val="28"/>
                            <w:szCs w:val="28"/>
                          </w:rPr>
                          <w:t>waterniveau</w:t>
                        </w:r>
                        <w:proofErr w:type="spellEnd"/>
                      </w:p>
                    </w:txbxContent>
                  </v:textbox>
                </v:shape>
                <v:shape id="TextBox 80" o:spid="_x0000_s1052" type="#_x0000_t202" style="position:absolute;left:40718;top:57147;width:10714;height:16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" filled="f" stroked="f">
                  <v:textbox style="mso-fit-shape-to-text:t">
                    <w:txbxContent>
                      <w:p w14:paraId="4545A525"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t [</w:t>
                        </w:r>
                        <w:proofErr w:type="spellStart"/>
                        <w:r>
                          <w:rPr>
                            <w:rFonts w:asciiTheme="minorHAnsi" w:hAnsi="Calibri" w:cstheme="minorBidi"/>
                            <w:color w:val="000000" w:themeColor="text1"/>
                            <w:kern w:val="24"/>
                            <w:sz w:val="28"/>
                            <w:szCs w:val="28"/>
                          </w:rPr>
                          <w:t>uren</w:t>
                        </w:r>
                        <w:proofErr w:type="spellEnd"/>
                        <w:r>
                          <w:rPr>
                            <w:rFonts w:asciiTheme="minorHAnsi" w:hAnsi="Calibri" w:cstheme="minorBidi"/>
                            <w:color w:val="000000" w:themeColor="text1"/>
                            <w:kern w:val="24"/>
                            <w:sz w:val="28"/>
                            <w:szCs w:val="28"/>
                          </w:rPr>
                          <w:t>]</w:t>
                        </w:r>
                      </w:p>
                    </w:txbxContent>
                  </v:textbox>
                </v:shape>
                <v:shape id="TextBox 81" o:spid="_x0000_s1053" type="#_x0000_t202" style="position:absolute;left:28574;top:52140;width:6428;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" filled="f" stroked="f">
                  <v:textbox style="mso-fit-shape-to-text:t">
                    <w:txbxContent>
                      <w:p w14:paraId="12D415E5"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7/16 t</w:t>
                        </w:r>
                      </w:p>
                    </w:txbxContent>
                  </v:textbox>
                </v:shape>
                <v:shape id="TextBox 82" o:spid="_x0000_s1054" type="#_x0000_t202" style="position:absolute;left:56435;top:52140;width:6439;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" filled="f" stroked="f">
                  <v:textbox style="mso-fit-shape-to-text:t">
                    <w:txbxContent>
                      <w:p w14:paraId="7E902F01"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7/16 t</w:t>
                        </w:r>
                      </w:p>
                    </w:txbxContent>
                  </v:textbox>
                </v:shape>
                <v:shape id="TextBox 83" o:spid="_x0000_s1055" type="#_x0000_t202" style="position:absolute;left:39290;top:52140;width:6428;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" filled="f" stroked="f">
                  <v:textbox style="mso-fit-shape-to-text:t">
                    <w:txbxContent>
                      <w:p w14:paraId="42E5DEE9"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1/16 t</w:t>
                        </w:r>
                      </w:p>
                    </w:txbxContent>
                  </v:textbox>
                </v:shape>
                <v:shape id="TextBox 84" o:spid="_x0000_s1056" type="#_x0000_t202" style="position:absolute;left:45719;top:52140;width:6428;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" filled="f" stroked="f">
                  <v:textbox style="mso-fit-shape-to-text:t">
                    <w:txbxContent>
                      <w:p w14:paraId="6E047EF6"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1/16 t</w:t>
                        </w:r>
                      </w:p>
                    </w:txbxContent>
                  </v:textbox>
                </v:shape>
                <v:shape id="TextBox 85" o:spid="_x0000_s1057" type="#_x0000_t202" style="position:absolute;left:60006;top:15715;width:7861;height:16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" filled="f" stroked="f">
                  <v:textbox style="mso-fit-shape-to-text:t">
                    <w:txbxContent>
                      <w:p w14:paraId="14874D39" w14:textId="77777777" w:rsidR="00D57E93" w:rsidRDefault="00D57E93" w:rsidP="003A40DE">
                        <w:pPr>
                          <w:pStyle w:val="Normaalweb"/>
                          <w:spacing w:before="0" w:beforeAutospacing="0" w:after="0" w:afterAutospacing="0"/>
                          <w:jc w:val="center"/>
                        </w:pPr>
                        <w:r>
                          <w:rPr>
                            <w:rFonts w:asciiTheme="minorHAnsi" w:hAnsi="Calibri" w:cstheme="minorBidi"/>
                            <w:color w:val="000000" w:themeColor="text1"/>
                            <w:kern w:val="24"/>
                            <w:sz w:val="28"/>
                            <w:szCs w:val="28"/>
                          </w:rPr>
                          <w:t>0.10 m</w:t>
                        </w:r>
                      </w:p>
                    </w:txbxContent>
                  </v:textbox>
                </v:shape>
                <v:shape id="TextBox 86" o:spid="_x0000_s1058" type="#_x0000_t202" style="position:absolute;left:9395;top:31071;width:10013;height:129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" filled="f" stroked="f">
                  <v:textbox style="mso-fit-shape-to-text:t">
                    <w:txbxContent>
                      <w:p w14:paraId="118C0FCA" w14:textId="77777777" w:rsidR="00D57E93" w:rsidRDefault="00D57E93" w:rsidP="003A40DE">
                        <w:pPr>
                          <w:pStyle w:val="Normaalweb"/>
                          <w:spacing w:before="0" w:beforeAutospacing="0" w:after="0" w:afterAutospacing="0"/>
                          <w:jc w:val="center"/>
                        </w:pPr>
                        <w:proofErr w:type="spellStart"/>
                        <w:r>
                          <w:rPr>
                            <w:rFonts w:asciiTheme="minorHAnsi" w:hAnsi="Calibri" w:cstheme="minorBidi"/>
                            <w:color w:val="000000" w:themeColor="text1"/>
                            <w:kern w:val="24"/>
                            <w:sz w:val="28"/>
                            <w:szCs w:val="28"/>
                          </w:rPr>
                          <w:t>Opzet</w:t>
                        </w:r>
                        <w:proofErr w:type="spellEnd"/>
                        <w:r>
                          <w:rPr>
                            <w:rFonts w:asciiTheme="minorHAnsi" w:hAnsi="Calibri" w:cstheme="minorBidi"/>
                            <w:color w:val="000000" w:themeColor="text1"/>
                            <w:kern w:val="24"/>
                            <w:sz w:val="28"/>
                            <w:szCs w:val="28"/>
                          </w:rPr>
                          <w:t xml:space="preserve"> [m]</w:t>
                        </w:r>
                      </w:p>
                    </w:txbxContent>
                  </v:textbox>
                </v:shape>
                <w10:anchorlock/>
              </v:group>
            </w:pict>
          </mc:Fallback>
        </mc:AlternateContent>
      </w:r>
    </w:p>
    <w:p w14:paraId="1409E8E3" w14:textId="77777777" w:rsidR="00046058" w:rsidRDefault="00046058" w:rsidP="00046058">
      <w:pPr>
        <w:pStyle w:val="Bijschrift"/>
      </w:pPr>
      <w:bookmarkStart w:id="42" w:name="_Ref167758455"/>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6</w:t>
      </w:r>
      <w:r w:rsidR="0049710F">
        <w:fldChar w:fldCharType="end"/>
      </w:r>
      <w:bookmarkEnd w:id="42"/>
      <w:r>
        <w:t xml:space="preserve"> Windopzet bij storm</w:t>
      </w:r>
    </w:p>
    <w:p w14:paraId="5B380A94" w14:textId="77777777" w:rsidR="00046058" w:rsidRDefault="00FC1303" w:rsidP="00046058">
      <w:r>
        <w:lastRenderedPageBreak/>
        <w:t>Instellingen b</w:t>
      </w:r>
      <w:r w:rsidR="00046058">
        <w:t>ij zeeën</w:t>
      </w:r>
      <w:r w:rsidR="00946C0C">
        <w:t>:</w:t>
      </w:r>
    </w:p>
    <w:p w14:paraId="0FFABFDD" w14:textId="77777777" w:rsidR="00046058" w:rsidRDefault="00046058" w:rsidP="00613035">
      <w:pPr>
        <w:numPr>
          <w:ilvl w:val="0"/>
          <w:numId w:val="31"/>
        </w:numPr>
        <w:tabs>
          <w:tab w:val="clear" w:pos="720"/>
        </w:tabs>
        <w:spacing w:before="60"/>
        <w:ind w:left="284" w:hanging="284"/>
      </w:pPr>
      <w:r>
        <w:t>Maximum peil in combinatie met he</w:t>
      </w:r>
      <w:r w:rsidR="00621F8A">
        <w:t>r</w:t>
      </w:r>
      <w:r>
        <w:t>halingstijd:</w:t>
      </w:r>
      <w:r w:rsidR="00E0558F" w:rsidRPr="00E0558F">
        <w:t xml:space="preserve"> </w:t>
      </w:r>
      <w:r w:rsidR="00E0558F">
        <w:t xml:space="preserve">De maximale waterhoogte wordt ontleend aan het hydraulische </w:t>
      </w:r>
      <w:proofErr w:type="spellStart"/>
      <w:r w:rsidR="00E0558F">
        <w:t>randvoorwaardenboek</w:t>
      </w:r>
      <w:proofErr w:type="spellEnd"/>
      <w:r w:rsidR="00E0558F">
        <w:t xml:space="preserve"> (Rijkswaterstaat, 2006). Voor de koppeling tussen waterstand en herhalingstijd wordt naast de waterhoogte bij de normfrequentie, gebruik gemaakt van de decimeringshoogten (Rijkswaterstaat, 2006). </w:t>
      </w:r>
    </w:p>
    <w:p w14:paraId="219F2A93" w14:textId="77777777" w:rsidR="00046058" w:rsidRDefault="00046058" w:rsidP="00613035">
      <w:pPr>
        <w:numPr>
          <w:ilvl w:val="0"/>
          <w:numId w:val="31"/>
        </w:numPr>
        <w:tabs>
          <w:tab w:val="clear" w:pos="720"/>
        </w:tabs>
        <w:spacing w:before="60"/>
        <w:ind w:left="284" w:hanging="284"/>
      </w:pPr>
      <w:r>
        <w:t>Stormduur:</w:t>
      </w:r>
      <w:r w:rsidR="00E0558F">
        <w:t xml:space="preserve"> het waterstandsverloop wordt bepaald door de windopzet bij storm (zie bovenstaand figuur) en het </w:t>
      </w:r>
      <w:r w:rsidR="00F87C52">
        <w:t>getijdenverloop</w:t>
      </w:r>
      <w:r w:rsidR="00E0558F">
        <w:t xml:space="preserve">. Standaard is de stormduur uit het hydraulische </w:t>
      </w:r>
      <w:proofErr w:type="spellStart"/>
      <w:r w:rsidR="00E0558F">
        <w:t>randvoorwaardenboek</w:t>
      </w:r>
      <w:proofErr w:type="spellEnd"/>
      <w:r w:rsidR="00E0558F">
        <w:t xml:space="preserve"> (Rijkswaterstaat, 2006) aangehouden. </w:t>
      </w:r>
    </w:p>
    <w:p w14:paraId="72310019" w14:textId="77777777" w:rsidR="00046058" w:rsidRDefault="00046058" w:rsidP="00613035">
      <w:pPr>
        <w:numPr>
          <w:ilvl w:val="0"/>
          <w:numId w:val="31"/>
        </w:numPr>
        <w:tabs>
          <w:tab w:val="clear" w:pos="720"/>
        </w:tabs>
        <w:spacing w:before="60"/>
        <w:ind w:left="284" w:hanging="284"/>
      </w:pPr>
      <w:r>
        <w:t>Piekduur:</w:t>
      </w:r>
      <w:r w:rsidR="00E0558F" w:rsidRPr="00E0558F">
        <w:t xml:space="preserve"> </w:t>
      </w:r>
      <w:r w:rsidR="00E0558F">
        <w:t xml:space="preserve">volgens de methodiek van het </w:t>
      </w:r>
      <w:r w:rsidR="00F87C52">
        <w:t>h</w:t>
      </w:r>
      <w:r w:rsidR="00E0558F">
        <w:t xml:space="preserve">ydraulisch </w:t>
      </w:r>
      <w:proofErr w:type="spellStart"/>
      <w:r w:rsidR="00F87C52">
        <w:t>r</w:t>
      </w:r>
      <w:r w:rsidR="00E0558F">
        <w:t>andvoorwaardenboek</w:t>
      </w:r>
      <w:proofErr w:type="spellEnd"/>
      <w:r w:rsidR="00E0558F">
        <w:t xml:space="preserve">  (Rijkswaterstaat, 2006), zie </w:t>
      </w:r>
      <w:r w:rsidR="001376F0">
        <w:t>bovenstaand</w:t>
      </w:r>
      <w:r w:rsidR="00E0558F">
        <w:t xml:space="preserve"> figuur.</w:t>
      </w:r>
    </w:p>
    <w:p w14:paraId="5CDDAFD9" w14:textId="77777777" w:rsidR="00046058" w:rsidRDefault="00046058" w:rsidP="00613035">
      <w:pPr>
        <w:numPr>
          <w:ilvl w:val="0"/>
          <w:numId w:val="31"/>
        </w:numPr>
        <w:tabs>
          <w:tab w:val="clear" w:pos="720"/>
        </w:tabs>
        <w:spacing w:before="60"/>
        <w:ind w:left="284" w:hanging="284"/>
      </w:pPr>
      <w:r>
        <w:t>Getijdenlocatie:</w:t>
      </w:r>
      <w:r w:rsidR="00E0558F">
        <w:t xml:space="preserve"> het waterstandsverloop wordt bepaald door de windopzet bij storm en het </w:t>
      </w:r>
      <w:r w:rsidR="001376F0">
        <w:t>getijdenverloop (zie onderstaand figuur)</w:t>
      </w:r>
      <w:r w:rsidR="00E0558F">
        <w:t>.</w:t>
      </w:r>
      <w:r w:rsidR="001376F0">
        <w:t xml:space="preserve"> Het getijdenverloop wordt op diverse plaatsen gemeten. In dit </w:t>
      </w:r>
      <w:proofErr w:type="spellStart"/>
      <w:r w:rsidR="001376F0">
        <w:t>pulldownmenu</w:t>
      </w:r>
      <w:proofErr w:type="spellEnd"/>
      <w:r w:rsidR="001376F0">
        <w:t xml:space="preserve"> wordt gekozen van welke locatie het getijdenverloop gebruikt wordt. Default staat de dichtstbijzijnde getijdenlocatie ingesteld.</w:t>
      </w:r>
    </w:p>
    <w:p w14:paraId="3FAFFFE8" w14:textId="77777777" w:rsidR="004202B7" w:rsidRDefault="00046058" w:rsidP="004202B7">
      <w:pPr>
        <w:numPr>
          <w:ilvl w:val="0"/>
          <w:numId w:val="31"/>
        </w:numPr>
        <w:tabs>
          <w:tab w:val="clear" w:pos="720"/>
        </w:tabs>
        <w:spacing w:before="60"/>
        <w:ind w:left="284" w:hanging="284"/>
      </w:pPr>
      <w:r>
        <w:t>Tijdsverschuiving piek ten opzichte van g</w:t>
      </w:r>
      <w:r w:rsidR="001376F0">
        <w:t>etij</w:t>
      </w:r>
    </w:p>
    <w:p w14:paraId="5DF94C95" w14:textId="77777777" w:rsidR="00EB061D" w:rsidRDefault="004202B7" w:rsidP="004202B7">
      <w:pPr>
        <w:spacing w:before="60"/>
      </w:pPr>
      <w:r>
        <w:t>De gekozen instellingen resulteren in een waterstandsverloop bij de ingang van de bres. Dit verloop kan grafisch weergegeven worden door te klikken op de button</w:t>
      </w:r>
    </w:p>
    <w:p w14:paraId="3FFBE026" w14:textId="77777777" w:rsidR="004202B7" w:rsidRDefault="004202B7" w:rsidP="004202B7">
      <w:pPr>
        <w:spacing w:before="60"/>
      </w:pPr>
      <w:r>
        <w:t xml:space="preserve"> </w:t>
      </w:r>
      <w:r w:rsidR="003A40DE">
        <w:rPr>
          <w:noProof/>
        </w:rPr>
        <w:drawing>
          <wp:inline distT="0" distB="0" distL="0" distR="0" wp14:anchorId="15B24397" wp14:editId="72D7A2A3">
            <wp:extent cx="876300" cy="190500"/>
            <wp:effectExtent l="0" t="0" r="0" b="0"/>
            <wp:docPr id="21" name="Picture 21" descr="ToonGrafiek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oonGrafiekButt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6300" cy="190500"/>
                    </a:xfrm>
                    <a:prstGeom prst="rect">
                      <a:avLst/>
                    </a:prstGeom>
                    <a:noFill/>
                    <a:ln>
                      <a:noFill/>
                    </a:ln>
                  </pic:spPr>
                </pic:pic>
              </a:graphicData>
            </a:graphic>
          </wp:inline>
        </w:drawing>
      </w:r>
      <w:r>
        <w:t xml:space="preserve"> (</w:t>
      </w:r>
      <w:proofErr w:type="gramStart"/>
      <w:r>
        <w:t>zie</w:t>
      </w:r>
      <w:proofErr w:type="gramEnd"/>
      <w:r>
        <w:t xml:space="preserve"> </w:t>
      </w:r>
      <w:r w:rsidR="00946C0C">
        <w:fldChar w:fldCharType="begin"/>
      </w:r>
      <w:r w:rsidR="00946C0C">
        <w:instrText xml:space="preserve"> REF _Ref323305856 \h </w:instrText>
      </w:r>
      <w:r w:rsidR="00946C0C">
        <w:fldChar w:fldCharType="separate"/>
      </w:r>
      <w:r w:rsidR="004A4C83">
        <w:t xml:space="preserve">Figuur </w:t>
      </w:r>
      <w:r w:rsidR="004A4C83">
        <w:rPr>
          <w:noProof/>
        </w:rPr>
        <w:t>4</w:t>
      </w:r>
      <w:r w:rsidR="004A4C83">
        <w:noBreakHyphen/>
      </w:r>
      <w:r w:rsidR="004A4C83">
        <w:rPr>
          <w:noProof/>
        </w:rPr>
        <w:t>7</w:t>
      </w:r>
      <w:r w:rsidR="00946C0C">
        <w:fldChar w:fldCharType="end"/>
      </w:r>
      <w:r>
        <w:t>)</w:t>
      </w:r>
    </w:p>
    <w:p w14:paraId="3CD2DA7C" w14:textId="77777777" w:rsidR="001376F0" w:rsidRDefault="003A40DE" w:rsidP="001376F0">
      <w:pPr>
        <w:keepNext/>
      </w:pPr>
      <w:r>
        <w:rPr>
          <w:noProof/>
        </w:rPr>
        <w:drawing>
          <wp:inline distT="0" distB="0" distL="0" distR="0" wp14:anchorId="55873C8D" wp14:editId="402AD872">
            <wp:extent cx="4495800" cy="1685925"/>
            <wp:effectExtent l="0" t="0" r="0" b="0"/>
            <wp:docPr id="22" name="Picture 22" descr="WaterstandsverloopBuiten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aterstandsverloopBuitenwat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5800" cy="1685925"/>
                    </a:xfrm>
                    <a:prstGeom prst="rect">
                      <a:avLst/>
                    </a:prstGeom>
                    <a:noFill/>
                    <a:ln>
                      <a:noFill/>
                    </a:ln>
                  </pic:spPr>
                </pic:pic>
              </a:graphicData>
            </a:graphic>
          </wp:inline>
        </w:drawing>
      </w:r>
    </w:p>
    <w:p w14:paraId="0014A83C" w14:textId="77777777" w:rsidR="001376F0" w:rsidRPr="00046058" w:rsidRDefault="001376F0" w:rsidP="001376F0">
      <w:pPr>
        <w:pStyle w:val="Bijschrift"/>
      </w:pPr>
      <w:bookmarkStart w:id="43" w:name="_Ref323305856"/>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7</w:t>
      </w:r>
      <w:r w:rsidR="0049710F">
        <w:fldChar w:fldCharType="end"/>
      </w:r>
      <w:bookmarkEnd w:id="43"/>
      <w:r>
        <w:t>: Waterstandsverloop als combinatie van getijdeverloop en windopzet bij storm</w:t>
      </w:r>
    </w:p>
    <w:p w14:paraId="3386A977" w14:textId="77777777" w:rsidR="000E2DA2" w:rsidRDefault="000E2DA2" w:rsidP="000E2DA2">
      <w:pPr>
        <w:pStyle w:val="Kop3"/>
      </w:pPr>
      <w:bookmarkStart w:id="44" w:name="_Toc120104270"/>
      <w:r>
        <w:t>Bres</w:t>
      </w:r>
      <w:bookmarkEnd w:id="44"/>
    </w:p>
    <w:p w14:paraId="501FFF64" w14:textId="77777777" w:rsidR="00030C98" w:rsidRPr="00030C98" w:rsidRDefault="00030C98" w:rsidP="00030C98">
      <w:r>
        <w:t>Een doorbraak wordt gesimuleerd met een bres volgens de methode Verheij-</w:t>
      </w:r>
      <w:proofErr w:type="spellStart"/>
      <w:r>
        <w:t>VdKnaap</w:t>
      </w:r>
      <w:proofErr w:type="spellEnd"/>
      <w:r>
        <w:t xml:space="preserve">. Deze </w:t>
      </w:r>
      <w:proofErr w:type="spellStart"/>
      <w:r>
        <w:t>bresgroeiformule</w:t>
      </w:r>
      <w:proofErr w:type="spellEnd"/>
      <w:r>
        <w:t xml:space="preserve"> staat beschreven in de </w:t>
      </w:r>
      <w:proofErr w:type="spellStart"/>
      <w:r>
        <w:t>Sobek</w:t>
      </w:r>
      <w:proofErr w:type="spellEnd"/>
      <w:r>
        <w:t>-manual) en is ook toegevoegd als bijlage. Er zijn twee type doorbraken die gesimuleerd kunnen worden. Mogelijke aanpassingen aan de instellingen bij deze twee typen doorbraken staan hieronder beschreven</w:t>
      </w:r>
    </w:p>
    <w:p w14:paraId="7695798A" w14:textId="77777777" w:rsidR="001376F0" w:rsidRDefault="00FC1303" w:rsidP="001376F0">
      <w:r>
        <w:t>Instellingen b</w:t>
      </w:r>
      <w:r w:rsidR="006D0F6F">
        <w:t>ij doorbraken vanuit boezemsystemen en grote meren:</w:t>
      </w:r>
    </w:p>
    <w:p w14:paraId="5F6497A5" w14:textId="77777777" w:rsidR="00046058" w:rsidRDefault="00046058" w:rsidP="00613035">
      <w:pPr>
        <w:numPr>
          <w:ilvl w:val="0"/>
          <w:numId w:val="31"/>
        </w:numPr>
        <w:tabs>
          <w:tab w:val="clear" w:pos="720"/>
        </w:tabs>
        <w:spacing w:before="60"/>
        <w:ind w:left="284" w:hanging="284"/>
      </w:pPr>
      <w:r>
        <w:t>Moment van doorbreken: de tijd tussen doorbreken en maximale waterstand</w:t>
      </w:r>
      <w:r w:rsidR="006E23DA">
        <w:t>, staat default</w:t>
      </w:r>
      <w:r w:rsidR="006D0F6F">
        <w:t xml:space="preserve"> op 0</w:t>
      </w:r>
      <w:r w:rsidR="00FC1303">
        <w:t>;</w:t>
      </w:r>
    </w:p>
    <w:p w14:paraId="311A802A" w14:textId="77777777" w:rsidR="00FC1303" w:rsidRDefault="00046058" w:rsidP="00613035">
      <w:pPr>
        <w:numPr>
          <w:ilvl w:val="0"/>
          <w:numId w:val="31"/>
        </w:numPr>
        <w:tabs>
          <w:tab w:val="clear" w:pos="720"/>
        </w:tabs>
        <w:spacing w:before="60"/>
        <w:ind w:left="284" w:hanging="284"/>
      </w:pPr>
      <w:r>
        <w:t xml:space="preserve">Diepte van de doorbraak: </w:t>
      </w:r>
      <w:r w:rsidR="00FC1303">
        <w:t>als default is het maaiveldniveau achter de dijk ingesteld;</w:t>
      </w:r>
    </w:p>
    <w:p w14:paraId="60B3A253" w14:textId="77777777" w:rsidR="00046058" w:rsidRDefault="00FC1303" w:rsidP="00613035">
      <w:pPr>
        <w:numPr>
          <w:ilvl w:val="0"/>
          <w:numId w:val="31"/>
        </w:numPr>
        <w:tabs>
          <w:tab w:val="clear" w:pos="720"/>
        </w:tabs>
        <w:spacing w:before="60"/>
        <w:ind w:left="284" w:hanging="284"/>
      </w:pPr>
      <w:r>
        <w:t>Niveau wiel: als default is het maaiveldniveau achter de dijk ingesteld.</w:t>
      </w:r>
    </w:p>
    <w:p w14:paraId="66672689" w14:textId="77777777" w:rsidR="00FC1303" w:rsidRDefault="00FC1303" w:rsidP="00FC1303">
      <w:r>
        <w:t>Instellingen bij doorbraken vanuit zeeën</w:t>
      </w:r>
    </w:p>
    <w:p w14:paraId="1E3E548D" w14:textId="77777777" w:rsidR="00FC1303" w:rsidRDefault="00FC1303" w:rsidP="00613035">
      <w:pPr>
        <w:numPr>
          <w:ilvl w:val="0"/>
          <w:numId w:val="31"/>
        </w:numPr>
        <w:tabs>
          <w:tab w:val="clear" w:pos="720"/>
        </w:tabs>
        <w:spacing w:before="60"/>
        <w:ind w:left="284" w:hanging="284"/>
      </w:pPr>
      <w:r>
        <w:t>Moment van doorbreken: keuze uit maximum waterstand, een opgegeven tijdstip of een te bereiken waterstand;</w:t>
      </w:r>
    </w:p>
    <w:p w14:paraId="583E6596" w14:textId="77777777" w:rsidR="00FC1303" w:rsidRDefault="00FC1303" w:rsidP="00613035">
      <w:pPr>
        <w:numPr>
          <w:ilvl w:val="0"/>
          <w:numId w:val="31"/>
        </w:numPr>
        <w:tabs>
          <w:tab w:val="clear" w:pos="720"/>
        </w:tabs>
        <w:spacing w:before="60"/>
        <w:ind w:left="284" w:hanging="284"/>
      </w:pPr>
      <w:r>
        <w:t>Doorbraak bij peil: als voor het moment van doorbreken gekozen is voor een te bereiken waterstand, dan kan in dit veld deze waterstand ingevoerd worden;</w:t>
      </w:r>
    </w:p>
    <w:p w14:paraId="6CCC0674" w14:textId="77777777" w:rsidR="00FC1303" w:rsidRDefault="00FC1303" w:rsidP="00613035">
      <w:pPr>
        <w:numPr>
          <w:ilvl w:val="0"/>
          <w:numId w:val="31"/>
        </w:numPr>
        <w:tabs>
          <w:tab w:val="clear" w:pos="720"/>
        </w:tabs>
        <w:spacing w:before="60"/>
        <w:ind w:left="284" w:hanging="284"/>
      </w:pPr>
      <w:r>
        <w:lastRenderedPageBreak/>
        <w:t>Diepte van de doorbraak: als default is het maaiveldniveau achter de dijk ingesteld;</w:t>
      </w:r>
    </w:p>
    <w:p w14:paraId="6A207D9C" w14:textId="77777777" w:rsidR="00FC1303" w:rsidRDefault="00FC1303" w:rsidP="00613035">
      <w:pPr>
        <w:numPr>
          <w:ilvl w:val="0"/>
          <w:numId w:val="31"/>
        </w:numPr>
        <w:tabs>
          <w:tab w:val="clear" w:pos="720"/>
        </w:tabs>
        <w:spacing w:before="60"/>
        <w:ind w:left="284" w:hanging="284"/>
      </w:pPr>
      <w:r>
        <w:t>Niveau wiel: als default is het maaiveldniveau achter de dijk ingesteld.</w:t>
      </w:r>
    </w:p>
    <w:p w14:paraId="7B7FB20B" w14:textId="77777777" w:rsidR="00CB7DFF" w:rsidRDefault="003A40DE" w:rsidP="00CB7DFF">
      <w:pPr>
        <w:keepNext/>
      </w:pPr>
      <w:r>
        <w:rPr>
          <w:noProof/>
        </w:rPr>
        <w:drawing>
          <wp:inline distT="0" distB="0" distL="0" distR="0" wp14:anchorId="46BE647B" wp14:editId="11219F13">
            <wp:extent cx="3371850" cy="1009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1850" cy="1009650"/>
                    </a:xfrm>
                    <a:prstGeom prst="rect">
                      <a:avLst/>
                    </a:prstGeom>
                    <a:solidFill>
                      <a:srgbClr val="FFFFFF"/>
                    </a:solidFill>
                    <a:ln>
                      <a:noFill/>
                    </a:ln>
                  </pic:spPr>
                </pic:pic>
              </a:graphicData>
            </a:graphic>
          </wp:inline>
        </w:drawing>
      </w:r>
    </w:p>
    <w:p w14:paraId="6CDE512C" w14:textId="77777777" w:rsidR="00CB7DFF" w:rsidRDefault="00CB7DFF" w:rsidP="00CB7DFF">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4</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8</w:t>
      </w:r>
      <w:r w:rsidR="0049710F">
        <w:fldChar w:fldCharType="end"/>
      </w:r>
      <w:r>
        <w:t xml:space="preserve">: </w:t>
      </w:r>
      <w:r w:rsidRPr="007C7F07">
        <w:t xml:space="preserve">Bresgroei modellering in </w:t>
      </w:r>
      <w:proofErr w:type="spellStart"/>
      <w:r w:rsidRPr="007C7F07">
        <w:t>Sobek</w:t>
      </w:r>
      <w:proofErr w:type="spellEnd"/>
      <w:r w:rsidRPr="007C7F07">
        <w:t xml:space="preserve"> (Bron: </w:t>
      </w:r>
      <w:proofErr w:type="spellStart"/>
      <w:r w:rsidRPr="007C7F07">
        <w:t>Sobek</w:t>
      </w:r>
      <w:proofErr w:type="spellEnd"/>
      <w:r w:rsidRPr="007C7F07">
        <w:t>-manual)</w:t>
      </w:r>
    </w:p>
    <w:p w14:paraId="27DCE485" w14:textId="77777777" w:rsidR="00FC1303" w:rsidRDefault="00FC1303" w:rsidP="00FC1303">
      <w:r>
        <w:t>Geavanceerde instellingen:</w:t>
      </w:r>
    </w:p>
    <w:p w14:paraId="60378C92" w14:textId="77777777" w:rsidR="00FC1303" w:rsidRDefault="00FC1303" w:rsidP="00FC1303">
      <w:r>
        <w:t xml:space="preserve">Door het aanklikken van de button </w:t>
      </w:r>
      <w:r w:rsidR="003A40DE">
        <w:rPr>
          <w:noProof/>
        </w:rPr>
        <w:drawing>
          <wp:inline distT="0" distB="0" distL="0" distR="0" wp14:anchorId="51E04DF4" wp14:editId="251B705F">
            <wp:extent cx="981075" cy="190500"/>
            <wp:effectExtent l="0" t="0" r="0" b="0"/>
            <wp:docPr id="24" name="Picture 24" descr="GeavanceerdeSettings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avanceerdeSettings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81075" cy="190500"/>
                    </a:xfrm>
                    <a:prstGeom prst="rect">
                      <a:avLst/>
                    </a:prstGeom>
                    <a:noFill/>
                    <a:ln>
                      <a:noFill/>
                    </a:ln>
                  </pic:spPr>
                </pic:pic>
              </a:graphicData>
            </a:graphic>
          </wp:inline>
        </w:drawing>
      </w:r>
      <w:r>
        <w:t xml:space="preserve"> komen er opties zichtbaar die over het algemeen niet veel worden gebruikt, maar in bepaalde situaties belangrijk zijn:</w:t>
      </w:r>
    </w:p>
    <w:p w14:paraId="4E18971A" w14:textId="77777777" w:rsidR="00FC1303" w:rsidRDefault="00CB7DFF" w:rsidP="003945A5">
      <w:pPr>
        <w:numPr>
          <w:ilvl w:val="0"/>
          <w:numId w:val="31"/>
        </w:numPr>
        <w:tabs>
          <w:tab w:val="clear" w:pos="720"/>
        </w:tabs>
        <w:spacing w:before="60"/>
        <w:ind w:left="284" w:hanging="284"/>
      </w:pPr>
      <w:r>
        <w:t>k</w:t>
      </w:r>
      <w:r w:rsidR="00FC1303">
        <w:t xml:space="preserve">ritieke stroomsnelheid: de stroomsnelheid waarbij de bres gaat uitslijten. De </w:t>
      </w:r>
      <w:proofErr w:type="spellStart"/>
      <w:r w:rsidR="00FC1303">
        <w:t>defaultwaarde</w:t>
      </w:r>
      <w:proofErr w:type="spellEnd"/>
      <w:r w:rsidR="00FC1303">
        <w:t xml:space="preserve"> is afhankelijk van het dijkmateriaal (klei of zand) opgegeven</w:t>
      </w:r>
      <w:r>
        <w:t>. Zie onderstaande tabel voor kritische stroomsnelheden per grondsoort</w:t>
      </w:r>
      <w:r w:rsidR="00FC1303">
        <w:t>;</w:t>
      </w:r>
    </w:p>
    <w:p w14:paraId="2069A706" w14:textId="77777777" w:rsidR="00CB7DFF" w:rsidRDefault="00CB7DFF" w:rsidP="003945A5">
      <w:pPr>
        <w:numPr>
          <w:ilvl w:val="0"/>
          <w:numId w:val="31"/>
        </w:numPr>
        <w:tabs>
          <w:tab w:val="clear" w:pos="720"/>
        </w:tabs>
        <w:spacing w:before="60"/>
        <w:ind w:left="284" w:hanging="284"/>
      </w:pPr>
      <w:r>
        <w:t>initiële bresbreedte: de breedte waarmee de bresgroei in verticale richting groeit, voordat de bres in de breedte gaat groeien (zie bovenstaande figuur)</w:t>
      </w:r>
      <w:r w:rsidR="00A14822">
        <w:t>;</w:t>
      </w:r>
    </w:p>
    <w:p w14:paraId="10395E36" w14:textId="77777777" w:rsidR="00FC1303" w:rsidRDefault="00CB7DFF" w:rsidP="003945A5">
      <w:pPr>
        <w:numPr>
          <w:ilvl w:val="0"/>
          <w:numId w:val="31"/>
        </w:numPr>
        <w:tabs>
          <w:tab w:val="clear" w:pos="720"/>
        </w:tabs>
        <w:spacing w:before="60"/>
        <w:ind w:left="284" w:hanging="284"/>
      </w:pPr>
      <w:r>
        <w:t xml:space="preserve">duur diepte groei: De tijd dat de diepte van de bres bereikt is volgens het verloop in bovenstaande figuur. De </w:t>
      </w:r>
      <w:proofErr w:type="spellStart"/>
      <w:r>
        <w:t>defaultwaarde</w:t>
      </w:r>
      <w:proofErr w:type="spellEnd"/>
      <w:r>
        <w:t xml:space="preserve"> bedraagt 1 uur;</w:t>
      </w:r>
    </w:p>
    <w:p w14:paraId="03DFE69B" w14:textId="77777777" w:rsidR="00CB7DFF" w:rsidRDefault="00CB7DFF" w:rsidP="003945A5">
      <w:pPr>
        <w:numPr>
          <w:ilvl w:val="0"/>
          <w:numId w:val="31"/>
        </w:numPr>
        <w:tabs>
          <w:tab w:val="clear" w:pos="720"/>
        </w:tabs>
        <w:spacing w:before="60"/>
        <w:ind w:left="284" w:hanging="284"/>
      </w:pPr>
      <w:r>
        <w:t>bresgroei factor 1 (</w:t>
      </w:r>
      <w:proofErr w:type="spellStart"/>
      <w:r>
        <w:t>alpha</w:t>
      </w:r>
      <w:proofErr w:type="spellEnd"/>
      <w:r>
        <w:t>): kalibratieparameter: default ingesteld op 1,3</w:t>
      </w:r>
      <w:r w:rsidR="00A14822">
        <w:t>;</w:t>
      </w:r>
    </w:p>
    <w:p w14:paraId="3F9E897F" w14:textId="77777777" w:rsidR="00CB7DFF" w:rsidRDefault="00CB7DFF" w:rsidP="003945A5">
      <w:pPr>
        <w:numPr>
          <w:ilvl w:val="0"/>
          <w:numId w:val="31"/>
        </w:numPr>
        <w:tabs>
          <w:tab w:val="clear" w:pos="720"/>
        </w:tabs>
        <w:spacing w:before="60"/>
        <w:ind w:left="284" w:hanging="284"/>
      </w:pPr>
      <w:r>
        <w:t>bresgroei factor 2 (</w:t>
      </w:r>
      <w:proofErr w:type="spellStart"/>
      <w:r>
        <w:t>beta</w:t>
      </w:r>
      <w:proofErr w:type="spellEnd"/>
      <w:r>
        <w:t>): kalibratieparameter: default ingesteld op 0,04</w:t>
      </w:r>
      <w:r w:rsidR="00A14822">
        <w:t>;</w:t>
      </w:r>
    </w:p>
    <w:p w14:paraId="400DA806" w14:textId="77777777" w:rsidR="00CB7DFF" w:rsidRDefault="00CB7DFF" w:rsidP="003945A5">
      <w:pPr>
        <w:numPr>
          <w:ilvl w:val="0"/>
          <w:numId w:val="31"/>
        </w:numPr>
        <w:tabs>
          <w:tab w:val="clear" w:pos="720"/>
        </w:tabs>
        <w:spacing w:before="60"/>
        <w:ind w:left="284" w:hanging="284"/>
      </w:pPr>
      <w:r>
        <w:t>Afvoercoëffici</w:t>
      </w:r>
      <w:r w:rsidR="00A14822">
        <w:t>ë</w:t>
      </w:r>
      <w:r>
        <w:t xml:space="preserve">nt: </w:t>
      </w:r>
      <w:r w:rsidR="00A14822">
        <w:t>default ingesteld op 1.</w:t>
      </w:r>
    </w:p>
    <w:p w14:paraId="66F3D4AE" w14:textId="77777777" w:rsidR="00CB7DFF" w:rsidRDefault="00A14822" w:rsidP="00CB7DFF">
      <w:pPr>
        <w:pStyle w:val="Bijschrift"/>
        <w:keepNext/>
      </w:pPr>
      <w:bookmarkStart w:id="45" w:name="_Ref206480318"/>
      <w:r>
        <w:br w:type="page"/>
      </w:r>
      <w:r w:rsidR="00CB7DFF">
        <w:lastRenderedPageBreak/>
        <w:t xml:space="preserve">Tabel </w:t>
      </w:r>
      <w:r w:rsidR="00CB7DFF">
        <w:fldChar w:fldCharType="begin"/>
      </w:r>
      <w:r w:rsidR="00CB7DFF">
        <w:instrText xml:space="preserve"> STYLEREF 1 \s </w:instrText>
      </w:r>
      <w:r w:rsidR="00CB7DFF">
        <w:fldChar w:fldCharType="separate"/>
      </w:r>
      <w:r w:rsidR="004A4C83">
        <w:rPr>
          <w:noProof/>
        </w:rPr>
        <w:t>4</w:t>
      </w:r>
      <w:r w:rsidR="00CB7DFF">
        <w:fldChar w:fldCharType="end"/>
      </w:r>
      <w:r w:rsidR="00CB7DFF">
        <w:noBreakHyphen/>
      </w:r>
      <w:bookmarkEnd w:id="45"/>
      <w:r w:rsidR="00CB7DFF">
        <w:t xml:space="preserve">4: </w:t>
      </w:r>
      <w:r w:rsidR="00CB7DFF" w:rsidRPr="00691FD9">
        <w:t>Kritische stroomsnelheden voor de bresgroei</w:t>
      </w:r>
    </w:p>
    <w:tbl>
      <w:tblPr>
        <w:tblW w:w="0" w:type="auto"/>
        <w:tblBorders>
          <w:top w:val="single" w:sz="12" w:space="0" w:color="008000"/>
          <w:bottom w:val="single" w:sz="12" w:space="0" w:color="008000"/>
        </w:tblBorders>
        <w:tblLook w:val="01A0" w:firstRow="1" w:lastRow="0" w:firstColumn="1" w:lastColumn="1" w:noHBand="0" w:noVBand="0"/>
      </w:tblPr>
      <w:tblGrid>
        <w:gridCol w:w="2628"/>
        <w:gridCol w:w="1080"/>
      </w:tblGrid>
      <w:tr w:rsidR="00CB7DFF" w:rsidRPr="00707E01" w14:paraId="12B3FDF8" w14:textId="77777777">
        <w:tc>
          <w:tcPr>
            <w:tcW w:w="2628" w:type="dxa"/>
            <w:tcBorders>
              <w:bottom w:val="single" w:sz="6" w:space="0" w:color="008000"/>
            </w:tcBorders>
            <w:shd w:val="clear" w:color="auto" w:fill="auto"/>
          </w:tcPr>
          <w:p w14:paraId="333303A2" w14:textId="77777777" w:rsidR="00CB7DFF" w:rsidRPr="00707E01" w:rsidRDefault="00CB7DFF" w:rsidP="006D2609">
            <w:pPr>
              <w:rPr>
                <w:sz w:val="16"/>
                <w:szCs w:val="16"/>
              </w:rPr>
            </w:pPr>
            <w:r w:rsidRPr="00707E01">
              <w:rPr>
                <w:sz w:val="16"/>
                <w:szCs w:val="16"/>
              </w:rPr>
              <w:t>Grondsoort</w:t>
            </w:r>
          </w:p>
        </w:tc>
        <w:tc>
          <w:tcPr>
            <w:tcW w:w="1080" w:type="dxa"/>
            <w:tcBorders>
              <w:bottom w:val="single" w:sz="6" w:space="0" w:color="008000"/>
            </w:tcBorders>
            <w:shd w:val="clear" w:color="auto" w:fill="auto"/>
          </w:tcPr>
          <w:p w14:paraId="471F3152" w14:textId="77777777" w:rsidR="00CB7DFF" w:rsidRPr="00707E01" w:rsidRDefault="00CB7DFF" w:rsidP="006D2609">
            <w:pPr>
              <w:rPr>
                <w:sz w:val="16"/>
                <w:szCs w:val="16"/>
              </w:rPr>
            </w:pPr>
            <w:proofErr w:type="spellStart"/>
            <w:r w:rsidRPr="00707E01">
              <w:rPr>
                <w:sz w:val="16"/>
                <w:szCs w:val="16"/>
              </w:rPr>
              <w:t>u</w:t>
            </w:r>
            <w:r w:rsidRPr="00707E01">
              <w:rPr>
                <w:sz w:val="16"/>
                <w:szCs w:val="16"/>
                <w:vertAlign w:val="subscript"/>
              </w:rPr>
              <w:t>c</w:t>
            </w:r>
            <w:proofErr w:type="spellEnd"/>
            <w:r w:rsidRPr="00707E01">
              <w:rPr>
                <w:sz w:val="16"/>
                <w:szCs w:val="16"/>
              </w:rPr>
              <w:t xml:space="preserve"> (m/s)</w:t>
            </w:r>
          </w:p>
        </w:tc>
      </w:tr>
      <w:tr w:rsidR="00CB7DFF" w:rsidRPr="00707E01" w14:paraId="73717AD6" w14:textId="77777777">
        <w:tc>
          <w:tcPr>
            <w:tcW w:w="2628" w:type="dxa"/>
            <w:shd w:val="clear" w:color="auto" w:fill="auto"/>
          </w:tcPr>
          <w:p w14:paraId="1E22CB24" w14:textId="77777777" w:rsidR="00CB7DFF" w:rsidRPr="00707E01" w:rsidRDefault="00CB7DFF" w:rsidP="006D2609">
            <w:pPr>
              <w:rPr>
                <w:sz w:val="16"/>
                <w:szCs w:val="16"/>
              </w:rPr>
            </w:pPr>
            <w:r w:rsidRPr="00707E01">
              <w:rPr>
                <w:sz w:val="16"/>
                <w:szCs w:val="16"/>
              </w:rPr>
              <w:t>Gras (goed)</w:t>
            </w:r>
          </w:p>
        </w:tc>
        <w:tc>
          <w:tcPr>
            <w:tcW w:w="1080" w:type="dxa"/>
            <w:shd w:val="clear" w:color="auto" w:fill="auto"/>
          </w:tcPr>
          <w:p w14:paraId="37D7F8D3" w14:textId="77777777" w:rsidR="00CB7DFF" w:rsidRPr="00707E01" w:rsidRDefault="00CB7DFF" w:rsidP="006D2609">
            <w:pPr>
              <w:jc w:val="right"/>
              <w:rPr>
                <w:sz w:val="16"/>
                <w:szCs w:val="16"/>
              </w:rPr>
            </w:pPr>
            <w:r w:rsidRPr="00707E01">
              <w:rPr>
                <w:sz w:val="16"/>
                <w:szCs w:val="16"/>
              </w:rPr>
              <w:t>7.0</w:t>
            </w:r>
          </w:p>
        </w:tc>
      </w:tr>
      <w:tr w:rsidR="00CB7DFF" w:rsidRPr="00707E01" w14:paraId="16FDD356" w14:textId="77777777">
        <w:tc>
          <w:tcPr>
            <w:tcW w:w="2628" w:type="dxa"/>
            <w:shd w:val="clear" w:color="auto" w:fill="auto"/>
          </w:tcPr>
          <w:p w14:paraId="638248D2" w14:textId="77777777" w:rsidR="00CB7DFF" w:rsidRPr="00707E01" w:rsidRDefault="00CB7DFF" w:rsidP="006D2609">
            <w:pPr>
              <w:rPr>
                <w:sz w:val="16"/>
                <w:szCs w:val="16"/>
              </w:rPr>
            </w:pPr>
            <w:r w:rsidRPr="00707E01">
              <w:rPr>
                <w:sz w:val="16"/>
                <w:szCs w:val="16"/>
              </w:rPr>
              <w:t>Gras (matig)</w:t>
            </w:r>
          </w:p>
        </w:tc>
        <w:tc>
          <w:tcPr>
            <w:tcW w:w="1080" w:type="dxa"/>
            <w:shd w:val="clear" w:color="auto" w:fill="auto"/>
          </w:tcPr>
          <w:p w14:paraId="18307B7B" w14:textId="77777777" w:rsidR="00CB7DFF" w:rsidRPr="00707E01" w:rsidRDefault="00CB7DFF" w:rsidP="006D2609">
            <w:pPr>
              <w:jc w:val="right"/>
              <w:rPr>
                <w:sz w:val="16"/>
                <w:szCs w:val="16"/>
              </w:rPr>
            </w:pPr>
            <w:r w:rsidRPr="00707E01">
              <w:rPr>
                <w:sz w:val="16"/>
                <w:szCs w:val="16"/>
              </w:rPr>
              <w:t>5.0</w:t>
            </w:r>
          </w:p>
        </w:tc>
      </w:tr>
      <w:tr w:rsidR="00CB7DFF" w:rsidRPr="00707E01" w14:paraId="44FA6F48" w14:textId="77777777">
        <w:tc>
          <w:tcPr>
            <w:tcW w:w="2628" w:type="dxa"/>
            <w:shd w:val="clear" w:color="auto" w:fill="auto"/>
          </w:tcPr>
          <w:p w14:paraId="22A13FD1" w14:textId="77777777" w:rsidR="00CB7DFF" w:rsidRPr="00707E01" w:rsidRDefault="00CB7DFF" w:rsidP="006D2609">
            <w:pPr>
              <w:rPr>
                <w:sz w:val="16"/>
                <w:szCs w:val="16"/>
              </w:rPr>
            </w:pPr>
            <w:r w:rsidRPr="00707E01">
              <w:rPr>
                <w:sz w:val="16"/>
                <w:szCs w:val="16"/>
              </w:rPr>
              <w:t>Gras (slecht)</w:t>
            </w:r>
          </w:p>
        </w:tc>
        <w:tc>
          <w:tcPr>
            <w:tcW w:w="1080" w:type="dxa"/>
            <w:shd w:val="clear" w:color="auto" w:fill="auto"/>
          </w:tcPr>
          <w:p w14:paraId="1F1A09E6" w14:textId="77777777" w:rsidR="00CB7DFF" w:rsidRPr="00707E01" w:rsidRDefault="00CB7DFF" w:rsidP="006D2609">
            <w:pPr>
              <w:jc w:val="right"/>
              <w:rPr>
                <w:sz w:val="16"/>
                <w:szCs w:val="16"/>
              </w:rPr>
            </w:pPr>
            <w:r w:rsidRPr="00707E01">
              <w:rPr>
                <w:sz w:val="16"/>
                <w:szCs w:val="16"/>
              </w:rPr>
              <w:t>4.0</w:t>
            </w:r>
          </w:p>
        </w:tc>
      </w:tr>
      <w:tr w:rsidR="00CB7DFF" w:rsidRPr="00707E01" w14:paraId="6C3489BA" w14:textId="77777777">
        <w:tc>
          <w:tcPr>
            <w:tcW w:w="2628" w:type="dxa"/>
            <w:shd w:val="clear" w:color="auto" w:fill="auto"/>
          </w:tcPr>
          <w:p w14:paraId="568BF5DF" w14:textId="77777777" w:rsidR="00CB7DFF" w:rsidRPr="00707E01" w:rsidRDefault="00CB7DFF" w:rsidP="006D2609">
            <w:pPr>
              <w:rPr>
                <w:sz w:val="16"/>
                <w:szCs w:val="16"/>
              </w:rPr>
            </w:pPr>
            <w:r w:rsidRPr="00707E01">
              <w:rPr>
                <w:sz w:val="16"/>
                <w:szCs w:val="16"/>
              </w:rPr>
              <w:t>Klei, zeer goede (compact)</w:t>
            </w:r>
          </w:p>
        </w:tc>
        <w:tc>
          <w:tcPr>
            <w:tcW w:w="1080" w:type="dxa"/>
            <w:shd w:val="clear" w:color="auto" w:fill="auto"/>
          </w:tcPr>
          <w:p w14:paraId="5264483F" w14:textId="77777777" w:rsidR="00CB7DFF" w:rsidRPr="00707E01" w:rsidRDefault="00CB7DFF" w:rsidP="006D2609">
            <w:pPr>
              <w:jc w:val="right"/>
              <w:rPr>
                <w:sz w:val="16"/>
                <w:szCs w:val="16"/>
              </w:rPr>
            </w:pPr>
            <w:r w:rsidRPr="00707E01">
              <w:rPr>
                <w:sz w:val="16"/>
                <w:szCs w:val="16"/>
              </w:rPr>
              <w:t>1.0</w:t>
            </w:r>
          </w:p>
        </w:tc>
      </w:tr>
      <w:tr w:rsidR="00CB7DFF" w:rsidRPr="00707E01" w14:paraId="28A9D75B" w14:textId="77777777">
        <w:tc>
          <w:tcPr>
            <w:tcW w:w="2628" w:type="dxa"/>
            <w:shd w:val="clear" w:color="auto" w:fill="auto"/>
          </w:tcPr>
          <w:p w14:paraId="3694938A" w14:textId="77777777" w:rsidR="00CB7DFF" w:rsidRPr="00707E01" w:rsidRDefault="00CB7DFF" w:rsidP="006D2609">
            <w:pPr>
              <w:rPr>
                <w:sz w:val="16"/>
                <w:szCs w:val="16"/>
              </w:rPr>
            </w:pPr>
            <w:r w:rsidRPr="00707E01">
              <w:rPr>
                <w:sz w:val="16"/>
                <w:szCs w:val="16"/>
              </w:rPr>
              <w:t>Klei met 60% zand (stevig)</w:t>
            </w:r>
          </w:p>
        </w:tc>
        <w:tc>
          <w:tcPr>
            <w:tcW w:w="1080" w:type="dxa"/>
            <w:shd w:val="clear" w:color="auto" w:fill="auto"/>
          </w:tcPr>
          <w:p w14:paraId="7CECEF6B" w14:textId="77777777" w:rsidR="00CB7DFF" w:rsidRPr="00707E01" w:rsidRDefault="00CB7DFF" w:rsidP="006D2609">
            <w:pPr>
              <w:jc w:val="right"/>
              <w:rPr>
                <w:sz w:val="16"/>
                <w:szCs w:val="16"/>
              </w:rPr>
            </w:pPr>
            <w:r w:rsidRPr="00707E01">
              <w:rPr>
                <w:sz w:val="16"/>
                <w:szCs w:val="16"/>
              </w:rPr>
              <w:t>0.80</w:t>
            </w:r>
          </w:p>
        </w:tc>
      </w:tr>
      <w:tr w:rsidR="00CB7DFF" w:rsidRPr="00707E01" w14:paraId="4D4EA332" w14:textId="77777777">
        <w:tc>
          <w:tcPr>
            <w:tcW w:w="2628" w:type="dxa"/>
            <w:shd w:val="clear" w:color="auto" w:fill="auto"/>
          </w:tcPr>
          <w:p w14:paraId="16B77EB9" w14:textId="77777777" w:rsidR="00CB7DFF" w:rsidRPr="00707E01" w:rsidRDefault="00CB7DFF" w:rsidP="006D2609">
            <w:pPr>
              <w:rPr>
                <w:sz w:val="16"/>
                <w:szCs w:val="16"/>
              </w:rPr>
            </w:pPr>
            <w:r w:rsidRPr="00707E01">
              <w:rPr>
                <w:sz w:val="16"/>
                <w:szCs w:val="16"/>
              </w:rPr>
              <w:t>Goede klei met weinig structuur</w:t>
            </w:r>
          </w:p>
        </w:tc>
        <w:tc>
          <w:tcPr>
            <w:tcW w:w="1080" w:type="dxa"/>
            <w:shd w:val="clear" w:color="auto" w:fill="auto"/>
          </w:tcPr>
          <w:p w14:paraId="18854FAF" w14:textId="77777777" w:rsidR="00CB7DFF" w:rsidRPr="00707E01" w:rsidRDefault="00CB7DFF" w:rsidP="006D2609">
            <w:pPr>
              <w:jc w:val="right"/>
              <w:rPr>
                <w:sz w:val="16"/>
                <w:szCs w:val="16"/>
              </w:rPr>
            </w:pPr>
            <w:r w:rsidRPr="00707E01">
              <w:rPr>
                <w:sz w:val="16"/>
                <w:szCs w:val="16"/>
              </w:rPr>
              <w:t>0.70</w:t>
            </w:r>
          </w:p>
        </w:tc>
      </w:tr>
      <w:tr w:rsidR="00CB7DFF" w:rsidRPr="00707E01" w14:paraId="56FCAC5F" w14:textId="77777777">
        <w:tc>
          <w:tcPr>
            <w:tcW w:w="2628" w:type="dxa"/>
            <w:shd w:val="clear" w:color="auto" w:fill="auto"/>
          </w:tcPr>
          <w:p w14:paraId="5CD79EF6" w14:textId="77777777" w:rsidR="00CB7DFF" w:rsidRPr="00707E01" w:rsidRDefault="00CB7DFF" w:rsidP="006D2609">
            <w:pPr>
              <w:rPr>
                <w:sz w:val="16"/>
                <w:szCs w:val="16"/>
              </w:rPr>
            </w:pPr>
            <w:r w:rsidRPr="00707E01">
              <w:rPr>
                <w:sz w:val="16"/>
                <w:szCs w:val="16"/>
              </w:rPr>
              <w:t>Goede klei sterk gestructureerd</w:t>
            </w:r>
          </w:p>
        </w:tc>
        <w:tc>
          <w:tcPr>
            <w:tcW w:w="1080" w:type="dxa"/>
            <w:shd w:val="clear" w:color="auto" w:fill="auto"/>
          </w:tcPr>
          <w:p w14:paraId="56FA2F7D" w14:textId="77777777" w:rsidR="00CB7DFF" w:rsidRPr="00707E01" w:rsidRDefault="00CB7DFF" w:rsidP="006D2609">
            <w:pPr>
              <w:jc w:val="right"/>
              <w:rPr>
                <w:sz w:val="16"/>
                <w:szCs w:val="16"/>
              </w:rPr>
            </w:pPr>
            <w:r w:rsidRPr="00707E01">
              <w:rPr>
                <w:sz w:val="16"/>
                <w:szCs w:val="16"/>
              </w:rPr>
              <w:t>0.60</w:t>
            </w:r>
          </w:p>
        </w:tc>
      </w:tr>
      <w:tr w:rsidR="00CB7DFF" w:rsidRPr="00707E01" w14:paraId="4EB3C000" w14:textId="77777777">
        <w:tc>
          <w:tcPr>
            <w:tcW w:w="2628" w:type="dxa"/>
            <w:shd w:val="clear" w:color="auto" w:fill="auto"/>
          </w:tcPr>
          <w:p w14:paraId="366D89CF" w14:textId="77777777" w:rsidR="00CB7DFF" w:rsidRPr="00707E01" w:rsidRDefault="00CB7DFF" w:rsidP="006D2609">
            <w:pPr>
              <w:rPr>
                <w:sz w:val="16"/>
                <w:szCs w:val="16"/>
              </w:rPr>
            </w:pPr>
            <w:r w:rsidRPr="00707E01">
              <w:rPr>
                <w:sz w:val="16"/>
                <w:szCs w:val="16"/>
              </w:rPr>
              <w:t>Slechte klei (slap)</w:t>
            </w:r>
          </w:p>
        </w:tc>
        <w:tc>
          <w:tcPr>
            <w:tcW w:w="1080" w:type="dxa"/>
            <w:shd w:val="clear" w:color="auto" w:fill="auto"/>
          </w:tcPr>
          <w:p w14:paraId="234CA71D" w14:textId="77777777" w:rsidR="00CB7DFF" w:rsidRPr="00707E01" w:rsidRDefault="00CB7DFF" w:rsidP="006D2609">
            <w:pPr>
              <w:jc w:val="right"/>
              <w:rPr>
                <w:sz w:val="16"/>
                <w:szCs w:val="16"/>
              </w:rPr>
            </w:pPr>
            <w:r w:rsidRPr="00707E01">
              <w:rPr>
                <w:sz w:val="16"/>
                <w:szCs w:val="16"/>
              </w:rPr>
              <w:t>0.40</w:t>
            </w:r>
          </w:p>
        </w:tc>
      </w:tr>
      <w:tr w:rsidR="00CB7DFF" w:rsidRPr="00707E01" w14:paraId="4DE8BEFD" w14:textId="77777777">
        <w:tc>
          <w:tcPr>
            <w:tcW w:w="2628" w:type="dxa"/>
            <w:shd w:val="clear" w:color="auto" w:fill="auto"/>
          </w:tcPr>
          <w:p w14:paraId="60D9B03E" w14:textId="77777777" w:rsidR="00CB7DFF" w:rsidRPr="00707E01" w:rsidRDefault="00CB7DFF" w:rsidP="006D2609">
            <w:pPr>
              <w:rPr>
                <w:sz w:val="16"/>
                <w:szCs w:val="16"/>
              </w:rPr>
            </w:pPr>
            <w:r w:rsidRPr="00707E01">
              <w:rPr>
                <w:sz w:val="16"/>
                <w:szCs w:val="16"/>
              </w:rPr>
              <w:t xml:space="preserve">Zand met 17% </w:t>
            </w:r>
            <w:proofErr w:type="spellStart"/>
            <w:r w:rsidRPr="00707E01">
              <w:rPr>
                <w:sz w:val="16"/>
                <w:szCs w:val="16"/>
              </w:rPr>
              <w:t>silt</w:t>
            </w:r>
            <w:proofErr w:type="spellEnd"/>
          </w:p>
        </w:tc>
        <w:tc>
          <w:tcPr>
            <w:tcW w:w="1080" w:type="dxa"/>
            <w:shd w:val="clear" w:color="auto" w:fill="auto"/>
          </w:tcPr>
          <w:p w14:paraId="1A4B181D" w14:textId="77777777" w:rsidR="00CB7DFF" w:rsidRPr="00707E01" w:rsidRDefault="00CB7DFF" w:rsidP="006D2609">
            <w:pPr>
              <w:jc w:val="right"/>
              <w:rPr>
                <w:sz w:val="16"/>
                <w:szCs w:val="16"/>
              </w:rPr>
            </w:pPr>
            <w:r w:rsidRPr="00707E01">
              <w:rPr>
                <w:sz w:val="16"/>
                <w:szCs w:val="16"/>
              </w:rPr>
              <w:t>0.23</w:t>
            </w:r>
          </w:p>
        </w:tc>
      </w:tr>
      <w:tr w:rsidR="00CB7DFF" w:rsidRPr="00707E01" w14:paraId="0A5B6A3A" w14:textId="77777777">
        <w:tc>
          <w:tcPr>
            <w:tcW w:w="2628" w:type="dxa"/>
            <w:shd w:val="clear" w:color="auto" w:fill="auto"/>
          </w:tcPr>
          <w:p w14:paraId="74F3E16C" w14:textId="77777777" w:rsidR="00CB7DFF" w:rsidRPr="00707E01" w:rsidRDefault="00CB7DFF" w:rsidP="006D2609">
            <w:pPr>
              <w:rPr>
                <w:sz w:val="16"/>
                <w:szCs w:val="16"/>
              </w:rPr>
            </w:pPr>
            <w:r w:rsidRPr="00707E01">
              <w:rPr>
                <w:sz w:val="16"/>
                <w:szCs w:val="16"/>
              </w:rPr>
              <w:t xml:space="preserve">Zand met 10% </w:t>
            </w:r>
            <w:proofErr w:type="spellStart"/>
            <w:r w:rsidRPr="00707E01">
              <w:rPr>
                <w:sz w:val="16"/>
                <w:szCs w:val="16"/>
              </w:rPr>
              <w:t>silt</w:t>
            </w:r>
            <w:proofErr w:type="spellEnd"/>
          </w:p>
        </w:tc>
        <w:tc>
          <w:tcPr>
            <w:tcW w:w="1080" w:type="dxa"/>
            <w:shd w:val="clear" w:color="auto" w:fill="auto"/>
          </w:tcPr>
          <w:p w14:paraId="4B1BF38E" w14:textId="77777777" w:rsidR="00CB7DFF" w:rsidRPr="00707E01" w:rsidRDefault="00CB7DFF" w:rsidP="006D2609">
            <w:pPr>
              <w:jc w:val="right"/>
              <w:rPr>
                <w:sz w:val="16"/>
                <w:szCs w:val="16"/>
              </w:rPr>
            </w:pPr>
            <w:r w:rsidRPr="00707E01">
              <w:rPr>
                <w:sz w:val="16"/>
                <w:szCs w:val="16"/>
              </w:rPr>
              <w:t>0.20</w:t>
            </w:r>
          </w:p>
        </w:tc>
      </w:tr>
      <w:tr w:rsidR="00CB7DFF" w:rsidRPr="00707E01" w14:paraId="7089F2AB" w14:textId="77777777">
        <w:tc>
          <w:tcPr>
            <w:tcW w:w="2628" w:type="dxa"/>
            <w:shd w:val="clear" w:color="auto" w:fill="auto"/>
          </w:tcPr>
          <w:p w14:paraId="7006EC2A" w14:textId="77777777" w:rsidR="00CB7DFF" w:rsidRPr="00707E01" w:rsidRDefault="00CB7DFF" w:rsidP="006D2609">
            <w:pPr>
              <w:rPr>
                <w:sz w:val="16"/>
                <w:szCs w:val="16"/>
              </w:rPr>
            </w:pPr>
            <w:r w:rsidRPr="00707E01">
              <w:rPr>
                <w:sz w:val="16"/>
                <w:szCs w:val="16"/>
              </w:rPr>
              <w:t xml:space="preserve">Zand met 0% </w:t>
            </w:r>
            <w:proofErr w:type="spellStart"/>
            <w:r w:rsidRPr="00707E01">
              <w:rPr>
                <w:sz w:val="16"/>
                <w:szCs w:val="16"/>
              </w:rPr>
              <w:t>silt</w:t>
            </w:r>
            <w:proofErr w:type="spellEnd"/>
          </w:p>
        </w:tc>
        <w:tc>
          <w:tcPr>
            <w:tcW w:w="1080" w:type="dxa"/>
            <w:shd w:val="clear" w:color="auto" w:fill="auto"/>
          </w:tcPr>
          <w:p w14:paraId="549EF0D5" w14:textId="77777777" w:rsidR="00CB7DFF" w:rsidRPr="00707E01" w:rsidRDefault="00CB7DFF" w:rsidP="006D2609">
            <w:pPr>
              <w:jc w:val="right"/>
              <w:rPr>
                <w:sz w:val="16"/>
                <w:szCs w:val="16"/>
              </w:rPr>
            </w:pPr>
            <w:r w:rsidRPr="00707E01">
              <w:rPr>
                <w:sz w:val="16"/>
                <w:szCs w:val="16"/>
              </w:rPr>
              <w:t>0.16</w:t>
            </w:r>
          </w:p>
        </w:tc>
      </w:tr>
    </w:tbl>
    <w:p w14:paraId="772F7B69" w14:textId="77777777" w:rsidR="000E2DA2" w:rsidRPr="000E2DA2" w:rsidRDefault="000E2DA2" w:rsidP="000E2DA2">
      <w:pPr>
        <w:pStyle w:val="Kop3"/>
      </w:pPr>
      <w:bookmarkStart w:id="46" w:name="_Toc120104271"/>
      <w:r>
        <w:t>Opslaan en in wachtrij plaatsen</w:t>
      </w:r>
      <w:bookmarkEnd w:id="46"/>
    </w:p>
    <w:p w14:paraId="739E5D8F" w14:textId="77777777" w:rsidR="00A44EAD" w:rsidRDefault="004202B7" w:rsidP="00B810F0">
      <w:r>
        <w:t xml:space="preserve">Door te klikken op de button </w:t>
      </w:r>
      <w:r w:rsidR="003A40DE">
        <w:rPr>
          <w:noProof/>
        </w:rPr>
        <w:drawing>
          <wp:inline distT="0" distB="0" distL="0" distR="0" wp14:anchorId="28B2A11D" wp14:editId="67DB9CA4">
            <wp:extent cx="971550" cy="200025"/>
            <wp:effectExtent l="0" t="0" r="0" b="0"/>
            <wp:docPr id="25" name="Picture 25" descr="NieuwScenarioOpslaan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ieuwScenarioOpslaanButt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71550" cy="200025"/>
                    </a:xfrm>
                    <a:prstGeom prst="rect">
                      <a:avLst/>
                    </a:prstGeom>
                    <a:noFill/>
                    <a:ln>
                      <a:noFill/>
                    </a:ln>
                  </pic:spPr>
                </pic:pic>
              </a:graphicData>
            </a:graphic>
          </wp:inline>
        </w:drawing>
      </w:r>
      <w:r>
        <w:t xml:space="preserve"> wordt een scenario opgeslagen en in de wachtrij geplaatst voor berekening. Dit wordt bevestigd door de volgende melding:</w:t>
      </w:r>
      <w:r w:rsidR="00B67CCE">
        <w:t xml:space="preserve"> ‘opslaan gelukt’</w:t>
      </w:r>
      <w:r w:rsidR="00946C0C">
        <w:t xml:space="preserve"> en de vermelding van het scenario ID, zoals het in de database wordt verwerkt</w:t>
      </w:r>
      <w:r w:rsidR="00B67CCE">
        <w:t>.</w:t>
      </w:r>
    </w:p>
    <w:p w14:paraId="1D781EE1" w14:textId="77777777" w:rsidR="00B67CCE" w:rsidRPr="00B810F0" w:rsidRDefault="00B67CCE" w:rsidP="00B810F0">
      <w:r>
        <w:t xml:space="preserve">De rekenservers werken scenario’s die in de wachtrij staan voortdurend af. Na enige tijd (afhankelijk van lengte de lengte van de wachtrij en de grootte van de </w:t>
      </w:r>
      <w:proofErr w:type="spellStart"/>
      <w:r>
        <w:t>modelschematisatie</w:t>
      </w:r>
      <w:proofErr w:type="spellEnd"/>
      <w:r>
        <w:t xml:space="preserve">) worden de resultaten voor de </w:t>
      </w:r>
      <w:proofErr w:type="spellStart"/>
      <w:r>
        <w:t>projectautorisator</w:t>
      </w:r>
      <w:proofErr w:type="spellEnd"/>
      <w:r>
        <w:t xml:space="preserve"> zichtbaar en kan hij goedkeuring verlenen waarna de resultaten voor de overige gebruikers zichtbaar worden.</w:t>
      </w:r>
    </w:p>
    <w:p w14:paraId="24454ED1" w14:textId="77777777" w:rsidR="00B810F0" w:rsidRDefault="00420D8C" w:rsidP="000E2DA2">
      <w:pPr>
        <w:pStyle w:val="Kop1"/>
      </w:pPr>
      <w:bookmarkStart w:id="47" w:name="_Toc120104272"/>
      <w:r>
        <w:lastRenderedPageBreak/>
        <w:t>Tabel met o</w:t>
      </w:r>
      <w:r w:rsidR="000E2DA2">
        <w:t>verzicht scenario’s</w:t>
      </w:r>
      <w:bookmarkEnd w:id="47"/>
    </w:p>
    <w:p w14:paraId="11ED80CB" w14:textId="77777777" w:rsidR="00A6321B" w:rsidRDefault="00A6321B" w:rsidP="00A6321B">
      <w:pPr>
        <w:pStyle w:val="Kop2"/>
      </w:pPr>
      <w:bookmarkStart w:id="48" w:name="_Toc120104273"/>
      <w:r>
        <w:t>Zoeken</w:t>
      </w:r>
      <w:bookmarkEnd w:id="48"/>
    </w:p>
    <w:p w14:paraId="5F72AF8E" w14:textId="77777777" w:rsidR="003854CF" w:rsidRDefault="003854CF" w:rsidP="003854CF">
      <w:r>
        <w:t>Alle scenario</w:t>
      </w:r>
      <w:r w:rsidR="009B1B14">
        <w:t>’</w:t>
      </w:r>
      <w:r>
        <w:t xml:space="preserve">s </w:t>
      </w:r>
      <w:r w:rsidR="009B1B14">
        <w:t>en bij</w:t>
      </w:r>
      <w:r w:rsidR="009A580F">
        <w:t>b</w:t>
      </w:r>
      <w:r w:rsidR="009B1B14">
        <w:t xml:space="preserve">ehorende eigenschappen </w:t>
      </w:r>
      <w:r>
        <w:t xml:space="preserve">zijn </w:t>
      </w:r>
      <w:r w:rsidR="009B1B14">
        <w:t>zichtbaar in</w:t>
      </w:r>
      <w:r w:rsidR="00EF223D">
        <w:t xml:space="preserve"> tabel</w:t>
      </w:r>
      <w:r w:rsidR="009B1B14">
        <w:t>vorm</w:t>
      </w:r>
      <w:r w:rsidR="00EF223D">
        <w:t xml:space="preserve"> door in de hoofdnavigatie op ‘tabel’ te klikken. De volgende selecties van scenario</w:t>
      </w:r>
      <w:r w:rsidR="00103391">
        <w:t>’</w:t>
      </w:r>
      <w:r w:rsidR="00EF223D">
        <w:t>s kunnen</w:t>
      </w:r>
      <w:r w:rsidR="00103391">
        <w:t xml:space="preserve"> worden gemaakt:</w:t>
      </w:r>
    </w:p>
    <w:p w14:paraId="4DC5C32F" w14:textId="77777777" w:rsidR="00EF223D" w:rsidRDefault="00103391" w:rsidP="003945A5">
      <w:pPr>
        <w:numPr>
          <w:ilvl w:val="0"/>
          <w:numId w:val="32"/>
        </w:numPr>
        <w:tabs>
          <w:tab w:val="clear" w:pos="720"/>
        </w:tabs>
        <w:spacing w:before="60"/>
        <w:ind w:left="284" w:hanging="284"/>
      </w:pPr>
      <w:r>
        <w:t>Op basis van een zoekterm;</w:t>
      </w:r>
    </w:p>
    <w:p w14:paraId="36DDD1CB" w14:textId="77777777" w:rsidR="00103391" w:rsidRDefault="00103391" w:rsidP="003945A5">
      <w:pPr>
        <w:numPr>
          <w:ilvl w:val="0"/>
          <w:numId w:val="32"/>
        </w:numPr>
        <w:tabs>
          <w:tab w:val="clear" w:pos="720"/>
        </w:tabs>
        <w:spacing w:before="60"/>
        <w:ind w:left="284" w:hanging="284"/>
      </w:pPr>
      <w:r>
        <w:t>Op basis van status (goedgekeurd, afgekeurd, berekend, verwijderd, fout, in wachtrij, niet ingevuld)</w:t>
      </w:r>
    </w:p>
    <w:p w14:paraId="76C62BEA" w14:textId="77777777" w:rsidR="00EF223D" w:rsidRDefault="00103391" w:rsidP="003945A5">
      <w:pPr>
        <w:numPr>
          <w:ilvl w:val="0"/>
          <w:numId w:val="32"/>
        </w:numPr>
        <w:tabs>
          <w:tab w:val="clear" w:pos="720"/>
        </w:tabs>
        <w:spacing w:before="60"/>
        <w:ind w:left="284" w:hanging="284"/>
      </w:pPr>
      <w:r>
        <w:t xml:space="preserve">Op basis van </w:t>
      </w:r>
      <w:proofErr w:type="spellStart"/>
      <w:r>
        <w:t>regioset</w:t>
      </w:r>
      <w:proofErr w:type="spellEnd"/>
      <w:r>
        <w:t xml:space="preserve"> (set van polders of dijkringen binnen een bepaald gebied)</w:t>
      </w:r>
    </w:p>
    <w:p w14:paraId="2B8FA1AD" w14:textId="77777777" w:rsidR="00103391" w:rsidRDefault="00103391" w:rsidP="003945A5">
      <w:pPr>
        <w:numPr>
          <w:ilvl w:val="0"/>
          <w:numId w:val="32"/>
        </w:numPr>
        <w:tabs>
          <w:tab w:val="clear" w:pos="720"/>
        </w:tabs>
        <w:spacing w:before="60"/>
        <w:ind w:left="284" w:hanging="284"/>
      </w:pPr>
      <w:r>
        <w:t>Op basis van regio (polders of dijkringen);</w:t>
      </w:r>
    </w:p>
    <w:p w14:paraId="403A3274" w14:textId="77777777" w:rsidR="00103391" w:rsidRDefault="00103391" w:rsidP="003945A5">
      <w:pPr>
        <w:numPr>
          <w:ilvl w:val="0"/>
          <w:numId w:val="32"/>
        </w:numPr>
        <w:tabs>
          <w:tab w:val="clear" w:pos="720"/>
        </w:tabs>
        <w:spacing w:before="60"/>
        <w:ind w:left="284" w:hanging="284"/>
      </w:pPr>
      <w:r>
        <w:t>Op basis van doorbraaklocatie;</w:t>
      </w:r>
    </w:p>
    <w:p w14:paraId="13AE665B" w14:textId="77777777" w:rsidR="00103391" w:rsidRDefault="00103391" w:rsidP="003945A5">
      <w:pPr>
        <w:numPr>
          <w:ilvl w:val="0"/>
          <w:numId w:val="32"/>
        </w:numPr>
        <w:tabs>
          <w:tab w:val="clear" w:pos="720"/>
        </w:tabs>
        <w:spacing w:before="60"/>
        <w:ind w:left="284" w:hanging="284"/>
      </w:pPr>
      <w:r>
        <w:t>Op basis van waterniveau (de grenzen van deze zoekactie kunnen worden ingevoerd);</w:t>
      </w:r>
    </w:p>
    <w:p w14:paraId="24997F36" w14:textId="77777777" w:rsidR="00103391" w:rsidRDefault="00103391" w:rsidP="003945A5">
      <w:pPr>
        <w:numPr>
          <w:ilvl w:val="0"/>
          <w:numId w:val="32"/>
        </w:numPr>
        <w:tabs>
          <w:tab w:val="clear" w:pos="720"/>
        </w:tabs>
        <w:spacing w:before="60"/>
        <w:ind w:left="284" w:hanging="284"/>
      </w:pPr>
      <w:r>
        <w:t>Op basis van herhalingstijd (de grenzen van deze zoekactie kunnen worden ingevoerd).</w:t>
      </w:r>
    </w:p>
    <w:p w14:paraId="2FB1FF67" w14:textId="77777777" w:rsidR="00103391" w:rsidRDefault="00103391" w:rsidP="00103391">
      <w:pPr>
        <w:spacing w:before="60"/>
      </w:pPr>
      <w:r>
        <w:t xml:space="preserve">Na het klikken op de button </w:t>
      </w:r>
      <w:r w:rsidR="003A40DE">
        <w:rPr>
          <w:noProof/>
        </w:rPr>
        <w:drawing>
          <wp:inline distT="0" distB="0" distL="0" distR="0" wp14:anchorId="6F1527E0" wp14:editId="19A7B696">
            <wp:extent cx="352425" cy="190500"/>
            <wp:effectExtent l="0" t="0" r="0" b="0"/>
            <wp:docPr id="26" name="Picture 26" descr="button zo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utton zoek"/>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 cy="190500"/>
                    </a:xfrm>
                    <a:prstGeom prst="rect">
                      <a:avLst/>
                    </a:prstGeom>
                    <a:noFill/>
                    <a:ln>
                      <a:noFill/>
                    </a:ln>
                  </pic:spPr>
                </pic:pic>
              </a:graphicData>
            </a:graphic>
          </wp:inline>
        </w:drawing>
      </w:r>
      <w:r>
        <w:t xml:space="preserve">wordt de geselecteerde zoekacties uitgevoerd en worden de scenario’s die voldoen aan de zoekactie </w:t>
      </w:r>
      <w:r w:rsidR="00A6321B">
        <w:t xml:space="preserve">in een lijst zichtbaar gemaakt. Door te klikken op de button </w:t>
      </w:r>
      <w:r w:rsidR="003A40DE">
        <w:rPr>
          <w:noProof/>
        </w:rPr>
        <w:drawing>
          <wp:inline distT="0" distB="0" distL="0" distR="0" wp14:anchorId="521455DC" wp14:editId="712EA9B1">
            <wp:extent cx="361950" cy="180975"/>
            <wp:effectExtent l="0" t="0" r="0" b="0"/>
            <wp:docPr id="27" name="Picture 27" descr="button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utton rese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 cy="180975"/>
                    </a:xfrm>
                    <a:prstGeom prst="rect">
                      <a:avLst/>
                    </a:prstGeom>
                    <a:noFill/>
                    <a:ln>
                      <a:noFill/>
                    </a:ln>
                  </pic:spPr>
                </pic:pic>
              </a:graphicData>
            </a:graphic>
          </wp:inline>
        </w:drawing>
      </w:r>
      <w:r w:rsidR="00A6321B">
        <w:t>wordt de zoekactie verwijderd en kan een nieuwe zoekactie gestart worden.</w:t>
      </w:r>
    </w:p>
    <w:p w14:paraId="5A9FE284" w14:textId="77777777" w:rsidR="00A6321B" w:rsidRDefault="003A40DE" w:rsidP="00A6321B">
      <w:pPr>
        <w:keepNext/>
      </w:pPr>
      <w:r>
        <w:rPr>
          <w:noProof/>
        </w:rPr>
        <w:drawing>
          <wp:inline distT="0" distB="0" distL="0" distR="0" wp14:anchorId="2630E429" wp14:editId="3CADD249">
            <wp:extent cx="4495800" cy="2809875"/>
            <wp:effectExtent l="0" t="0" r="0" b="0"/>
            <wp:docPr id="28" name="Picture 28" descr="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abel"/>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42C1C276" w14:textId="77777777" w:rsidR="00A6321B" w:rsidRDefault="00A6321B" w:rsidP="00A6321B">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5</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Overzicht scenario's in tabel</w:t>
      </w:r>
    </w:p>
    <w:p w14:paraId="1E4E00E9" w14:textId="77777777" w:rsidR="00A6321B" w:rsidRDefault="00A6321B" w:rsidP="00A6321B">
      <w:pPr>
        <w:pStyle w:val="Kop2"/>
      </w:pPr>
      <w:bookmarkStart w:id="49" w:name="_Toc120104274"/>
      <w:r>
        <w:t>Eigenschappen overzicht</w:t>
      </w:r>
      <w:bookmarkEnd w:id="49"/>
    </w:p>
    <w:p w14:paraId="3185AE88" w14:textId="77777777" w:rsidR="00EF223D" w:rsidRDefault="00EF223D" w:rsidP="003854CF">
      <w:r>
        <w:t xml:space="preserve">De belangrijkste eigenschappen per scenario zijn </w:t>
      </w:r>
      <w:r w:rsidR="00F87C52">
        <w:t>in de tabel weergegeven</w:t>
      </w:r>
      <w:r>
        <w:t xml:space="preserve">. </w:t>
      </w:r>
      <w:r w:rsidR="00A6321B">
        <w:t xml:space="preserve">Dit betreft: ID, naam, status, project, regio, inundatiemodel, </w:t>
      </w:r>
      <w:r w:rsidR="00946C0C">
        <w:t>breseigenschappen</w:t>
      </w:r>
      <w:r w:rsidR="00A6321B">
        <w:t xml:space="preserve"> en afsluitlocaties.</w:t>
      </w:r>
    </w:p>
    <w:p w14:paraId="7085609C" w14:textId="77777777" w:rsidR="00A6321B" w:rsidRDefault="00A6321B" w:rsidP="003854CF">
      <w:r>
        <w:t>Door te klikken op een naam komt er een overzicht van gegevens beschikbaar. Door te klikken op een project komen alle scenario’s in het betreffende project zichtbaar.</w:t>
      </w:r>
    </w:p>
    <w:p w14:paraId="47D82C45" w14:textId="77777777" w:rsidR="00A6321B" w:rsidRDefault="00A6321B" w:rsidP="003854CF">
      <w:r>
        <w:t>De projectbeheerde</w:t>
      </w:r>
      <w:r w:rsidR="009B1B14">
        <w:t>r</w:t>
      </w:r>
      <w:r>
        <w:t xml:space="preserve"> kan scenario’s verwijderen door te klikken op de rode kruisjes in de laatste kolom.</w:t>
      </w:r>
    </w:p>
    <w:p w14:paraId="4B27269C" w14:textId="77777777" w:rsidR="00A6321B" w:rsidRDefault="00817506" w:rsidP="00817506">
      <w:pPr>
        <w:pStyle w:val="Kop2"/>
      </w:pPr>
      <w:bookmarkStart w:id="50" w:name="_Toc120104275"/>
      <w:r>
        <w:lastRenderedPageBreak/>
        <w:t>Exporteren overzicht</w:t>
      </w:r>
      <w:bookmarkEnd w:id="50"/>
    </w:p>
    <w:p w14:paraId="38011CD1" w14:textId="77777777" w:rsidR="00817506" w:rsidRDefault="00817506" w:rsidP="00817506">
      <w:r>
        <w:t xml:space="preserve">Door te klikken op </w:t>
      </w:r>
      <w:r w:rsidR="003A40DE">
        <w:rPr>
          <w:noProof/>
        </w:rPr>
        <w:drawing>
          <wp:inline distT="0" distB="0" distL="0" distR="0" wp14:anchorId="736908BE" wp14:editId="1F815324">
            <wp:extent cx="1000125" cy="152400"/>
            <wp:effectExtent l="0" t="0" r="0" b="0"/>
            <wp:docPr id="29" name="Picture 29" descr="button export als 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tton export als csv"/>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00125" cy="152400"/>
                    </a:xfrm>
                    <a:prstGeom prst="rect">
                      <a:avLst/>
                    </a:prstGeom>
                    <a:noFill/>
                    <a:ln>
                      <a:noFill/>
                    </a:ln>
                  </pic:spPr>
                </pic:pic>
              </a:graphicData>
            </a:graphic>
          </wp:inline>
        </w:drawing>
      </w:r>
      <w:r>
        <w:t xml:space="preserve">wordt een </w:t>
      </w:r>
      <w:proofErr w:type="spellStart"/>
      <w:r>
        <w:t>csv</w:t>
      </w:r>
      <w:proofErr w:type="spellEnd"/>
      <w:r>
        <w:t>-bestand aangemaakt van de huidige zoekopdracht.</w:t>
      </w:r>
    </w:p>
    <w:p w14:paraId="1DBB5837" w14:textId="77777777" w:rsidR="00817506" w:rsidRPr="00817506" w:rsidRDefault="00817506" w:rsidP="00817506"/>
    <w:p w14:paraId="37340B1A" w14:textId="77777777" w:rsidR="00420D8C" w:rsidRDefault="00420D8C" w:rsidP="00420D8C">
      <w:pPr>
        <w:pStyle w:val="Kop1"/>
      </w:pPr>
      <w:bookmarkStart w:id="51" w:name="_Ref242849377"/>
      <w:bookmarkStart w:id="52" w:name="_Toc120104276"/>
      <w:r>
        <w:lastRenderedPageBreak/>
        <w:t>Importeren van scenario</w:t>
      </w:r>
      <w:r w:rsidR="00F76F1F">
        <w:t>’</w:t>
      </w:r>
      <w:r>
        <w:t>s</w:t>
      </w:r>
      <w:bookmarkEnd w:id="51"/>
      <w:bookmarkEnd w:id="52"/>
    </w:p>
    <w:p w14:paraId="629AA51B" w14:textId="77777777" w:rsidR="00F76F1F" w:rsidRDefault="00F76F1F" w:rsidP="00F76F1F">
      <w:pPr>
        <w:pStyle w:val="Kop2"/>
      </w:pPr>
      <w:bookmarkStart w:id="53" w:name="_Toc120104277"/>
      <w:r>
        <w:t>Import</w:t>
      </w:r>
      <w:r w:rsidR="00761F95">
        <w:t>eren</w:t>
      </w:r>
      <w:bookmarkEnd w:id="53"/>
    </w:p>
    <w:p w14:paraId="61BCF3A5" w14:textId="77777777" w:rsidR="00F76F1F" w:rsidRPr="00F76F1F" w:rsidRDefault="00F76F1F" w:rsidP="00F76F1F">
      <w:r>
        <w:t xml:space="preserve">Het importeren van berekeningsresultaten in de centrale database vindt plaats binnen het importscherm (zie </w:t>
      </w:r>
      <w:r w:rsidR="00946C0C">
        <w:fldChar w:fldCharType="begin"/>
      </w:r>
      <w:r w:rsidR="00946C0C">
        <w:instrText xml:space="preserve"> REF _Ref323306237 \h </w:instrText>
      </w:r>
      <w:r w:rsidR="00946C0C">
        <w:fldChar w:fldCharType="separate"/>
      </w:r>
      <w:r w:rsidR="004A4C83">
        <w:t xml:space="preserve">Figuur </w:t>
      </w:r>
      <w:r w:rsidR="004A4C83">
        <w:rPr>
          <w:noProof/>
        </w:rPr>
        <w:t>6</w:t>
      </w:r>
      <w:r w:rsidR="004A4C83">
        <w:noBreakHyphen/>
      </w:r>
      <w:r w:rsidR="004A4C83">
        <w:rPr>
          <w:noProof/>
        </w:rPr>
        <w:t>1</w:t>
      </w:r>
      <w:r w:rsidR="00946C0C">
        <w:fldChar w:fldCharType="end"/>
      </w:r>
      <w:r>
        <w:t>), dat bereikbaar is door te klikken op ‘import’ in de hoofdnavigati</w:t>
      </w:r>
      <w:smartTag w:uri="urn:schemas-microsoft-com:office:smarttags" w:element="PersonName">
        <w:r>
          <w:t>e.</w:t>
        </w:r>
      </w:smartTag>
    </w:p>
    <w:p w14:paraId="28DBDDEE" w14:textId="77777777" w:rsidR="00420D8C" w:rsidRDefault="00F76F1F" w:rsidP="00420D8C">
      <w:r>
        <w:t xml:space="preserve">Dit importscherm biedt een overzicht van de reeds geïmporteerde scenario’s door de betreffende gebruiker, inclusief de status van goedkeuring. </w:t>
      </w:r>
    </w:p>
    <w:p w14:paraId="15DDB6E6" w14:textId="77777777" w:rsidR="00F76F1F" w:rsidRDefault="003A40DE" w:rsidP="00F76F1F">
      <w:pPr>
        <w:keepNext/>
      </w:pPr>
      <w:r>
        <w:rPr>
          <w:noProof/>
        </w:rPr>
        <w:drawing>
          <wp:inline distT="0" distB="0" distL="0" distR="0" wp14:anchorId="3F5F5821" wp14:editId="47C4D1D7">
            <wp:extent cx="4495800" cy="1485900"/>
            <wp:effectExtent l="0" t="0" r="0" b="0"/>
            <wp:docPr id="30" name="Picture 30" descr="importoverzic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portoverzicht"/>
                    <pic:cNvPicPr>
                      <a:picLocks noChangeAspect="1" noChangeArrowheads="1"/>
                    </pic:cNvPicPr>
                  </pic:nvPicPr>
                  <pic:blipFill>
                    <a:blip r:embed="rId40" cstate="print">
                      <a:extLst>
                        <a:ext uri="{28A0092B-C50C-407E-A947-70E740481C1C}">
                          <a14:useLocalDpi xmlns:a14="http://schemas.microsoft.com/office/drawing/2010/main" val="0"/>
                        </a:ext>
                      </a:extLst>
                    </a:blip>
                    <a:srcRect b="47017"/>
                    <a:stretch>
                      <a:fillRect/>
                    </a:stretch>
                  </pic:blipFill>
                  <pic:spPr bwMode="auto">
                    <a:xfrm>
                      <a:off x="0" y="0"/>
                      <a:ext cx="4495800" cy="1485900"/>
                    </a:xfrm>
                    <a:prstGeom prst="rect">
                      <a:avLst/>
                    </a:prstGeom>
                    <a:noFill/>
                    <a:ln>
                      <a:noFill/>
                    </a:ln>
                  </pic:spPr>
                </pic:pic>
              </a:graphicData>
            </a:graphic>
          </wp:inline>
        </w:drawing>
      </w:r>
      <w:r>
        <w:rPr>
          <w:noProof/>
        </w:rPr>
        <w:drawing>
          <wp:inline distT="0" distB="0" distL="0" distR="0" wp14:anchorId="64B2F580" wp14:editId="40812BE2">
            <wp:extent cx="4495800" cy="542925"/>
            <wp:effectExtent l="0" t="0" r="0" b="0"/>
            <wp:docPr id="31" name="Picture 31" descr="ScenariosImport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enariosImporteren"/>
                    <pic:cNvPicPr>
                      <a:picLocks noChangeAspect="1" noChangeArrowheads="1"/>
                    </pic:cNvPicPr>
                  </pic:nvPicPr>
                  <pic:blipFill>
                    <a:blip r:embed="rId41" cstate="print">
                      <a:extLst>
                        <a:ext uri="{28A0092B-C50C-407E-A947-70E740481C1C}">
                          <a14:useLocalDpi xmlns:a14="http://schemas.microsoft.com/office/drawing/2010/main" val="0"/>
                        </a:ext>
                      </a:extLst>
                    </a:blip>
                    <a:srcRect t="80908"/>
                    <a:stretch>
                      <a:fillRect/>
                    </a:stretch>
                  </pic:blipFill>
                  <pic:spPr bwMode="auto">
                    <a:xfrm>
                      <a:off x="0" y="0"/>
                      <a:ext cx="4495800" cy="542925"/>
                    </a:xfrm>
                    <a:prstGeom prst="rect">
                      <a:avLst/>
                    </a:prstGeom>
                    <a:noFill/>
                    <a:ln>
                      <a:noFill/>
                    </a:ln>
                  </pic:spPr>
                </pic:pic>
              </a:graphicData>
            </a:graphic>
          </wp:inline>
        </w:drawing>
      </w:r>
    </w:p>
    <w:p w14:paraId="75BE5B4F" w14:textId="77777777" w:rsidR="00F76F1F" w:rsidRDefault="00F76F1F" w:rsidP="00F76F1F">
      <w:pPr>
        <w:pStyle w:val="Bijschrift"/>
      </w:pPr>
      <w:bookmarkStart w:id="54" w:name="_Ref323306237"/>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54"/>
      <w:r>
        <w:t>: Importscherm</w:t>
      </w:r>
    </w:p>
    <w:p w14:paraId="22C1EA06" w14:textId="77777777" w:rsidR="00F76F1F" w:rsidRDefault="00F76F1F" w:rsidP="00F76F1F">
      <w:r>
        <w:t xml:space="preserve">Onder het overzicht zijn de volgende twee </w:t>
      </w:r>
      <w:r w:rsidR="00946C0C">
        <w:t>import</w:t>
      </w:r>
      <w:r>
        <w:t>opties beschikbaar:</w:t>
      </w:r>
    </w:p>
    <w:p w14:paraId="043BB9A1" w14:textId="77777777" w:rsidR="00F76F1F" w:rsidRDefault="00F76F1F" w:rsidP="00F76F1F">
      <w:pPr>
        <w:numPr>
          <w:ilvl w:val="0"/>
          <w:numId w:val="48"/>
        </w:numPr>
      </w:pPr>
      <w:r>
        <w:t>Importeer nieuwe scenario</w:t>
      </w:r>
    </w:p>
    <w:p w14:paraId="024D19FA" w14:textId="77777777" w:rsidR="00F76F1F" w:rsidRDefault="00F76F1F" w:rsidP="00F76F1F">
      <w:pPr>
        <w:numPr>
          <w:ilvl w:val="0"/>
          <w:numId w:val="48"/>
        </w:numPr>
      </w:pPr>
      <w:r>
        <w:t>Importeer groep scenario’s</w:t>
      </w:r>
    </w:p>
    <w:p w14:paraId="62EA400B" w14:textId="75517AD6" w:rsidR="00761F95" w:rsidRDefault="00761F95" w:rsidP="00761F95">
      <w:r>
        <w:t xml:space="preserve">In onderstaande twee </w:t>
      </w:r>
      <w:r w:rsidR="00946C0C">
        <w:t>sub-paragrafen</w:t>
      </w:r>
      <w:r>
        <w:t xml:space="preserve"> wordt dit verder toegelicht.</w:t>
      </w:r>
      <w:r w:rsidR="00F93BF1">
        <w:t xml:space="preserve"> Voor het importeren van D-Hydro of </w:t>
      </w:r>
      <w:proofErr w:type="spellStart"/>
      <w:r w:rsidR="00F93BF1">
        <w:t>Tygron</w:t>
      </w:r>
      <w:proofErr w:type="spellEnd"/>
      <w:r w:rsidR="00F93BF1">
        <w:t xml:space="preserve"> is aanvullende informatie toegevoegd in Bijlage </w:t>
      </w:r>
      <w:r w:rsidR="00F93BF1">
        <w:fldChar w:fldCharType="begin"/>
      </w:r>
      <w:r w:rsidR="00F93BF1">
        <w:instrText xml:space="preserve"> REF _Ref120103393 \r \h </w:instrText>
      </w:r>
      <w:r w:rsidR="00F93BF1">
        <w:fldChar w:fldCharType="separate"/>
      </w:r>
      <w:r w:rsidR="00F93BF1">
        <w:t>I</w:t>
      </w:r>
      <w:r w:rsidR="00F93BF1">
        <w:fldChar w:fldCharType="end"/>
      </w:r>
      <w:r w:rsidR="00F93BF1">
        <w:t>.</w:t>
      </w:r>
    </w:p>
    <w:p w14:paraId="4FA7D6FD" w14:textId="77777777" w:rsidR="00F76F1F" w:rsidRDefault="00761F95" w:rsidP="00761F95">
      <w:pPr>
        <w:pStyle w:val="Kop3"/>
      </w:pPr>
      <w:bookmarkStart w:id="55" w:name="_Toc120104278"/>
      <w:r>
        <w:t>Enkel scenario</w:t>
      </w:r>
      <w:bookmarkEnd w:id="55"/>
    </w:p>
    <w:p w14:paraId="74EF9574" w14:textId="77777777" w:rsidR="00761F95" w:rsidRDefault="00761F95" w:rsidP="00761F95">
      <w:r>
        <w:t>Bij het importeren van een enkel scenario wordt een scherm geopend met diverse invoervelden (</w:t>
      </w:r>
      <w:r>
        <w:fldChar w:fldCharType="begin"/>
      </w:r>
      <w:r>
        <w:instrText xml:space="preserve"> REF _Ref242782716 \h </w:instrText>
      </w:r>
      <w:r>
        <w:fldChar w:fldCharType="separate"/>
      </w:r>
      <w:r w:rsidR="004A4C83">
        <w:t xml:space="preserve">Figuur </w:t>
      </w:r>
      <w:r w:rsidR="004A4C83">
        <w:rPr>
          <w:noProof/>
        </w:rPr>
        <w:t>6</w:t>
      </w:r>
      <w:r w:rsidR="004A4C83">
        <w:noBreakHyphen/>
      </w:r>
      <w:r w:rsidR="004A4C83">
        <w:rPr>
          <w:noProof/>
        </w:rPr>
        <w:t>2</w:t>
      </w:r>
      <w:r>
        <w:fldChar w:fldCharType="end"/>
      </w:r>
      <w:r>
        <w:t>).</w:t>
      </w:r>
    </w:p>
    <w:p w14:paraId="26457269" w14:textId="77777777" w:rsidR="00761F95" w:rsidRDefault="00761F95" w:rsidP="00761F95">
      <w:r>
        <w:t xml:space="preserve">Deze invoervelden corresponderen met </w:t>
      </w:r>
      <w:r>
        <w:fldChar w:fldCharType="begin"/>
      </w:r>
      <w:r>
        <w:instrText xml:space="preserve"> REF _Ref242782813 \h </w:instrText>
      </w:r>
      <w:r>
        <w:fldChar w:fldCharType="separate"/>
      </w:r>
      <w:r w:rsidR="004A4C83">
        <w:t xml:space="preserve">Tabel </w:t>
      </w:r>
      <w:r w:rsidR="004A4C83">
        <w:rPr>
          <w:noProof/>
        </w:rPr>
        <w:t>3</w:t>
      </w:r>
      <w:r w:rsidR="004A4C83">
        <w:noBreakHyphen/>
      </w:r>
      <w:r w:rsidR="004A4C83">
        <w:rPr>
          <w:noProof/>
        </w:rPr>
        <w:t>1</w:t>
      </w:r>
      <w:r>
        <w:fldChar w:fldCharType="end"/>
      </w:r>
      <w:r>
        <w:t>. Afhankelijk van keuzes voor type buitenwater en type bresgroei passen de in te voeren velden zich aan (dynamische velden).</w:t>
      </w:r>
    </w:p>
    <w:p w14:paraId="5142F5F1" w14:textId="77777777" w:rsidR="00761F95" w:rsidRPr="00761F95" w:rsidRDefault="00761F95" w:rsidP="00761F95">
      <w:r>
        <w:t xml:space="preserve">Na het invoeren van de velden worden de gegevens opgeslagen door te klikken op de button </w:t>
      </w:r>
      <w:r w:rsidR="003A40DE">
        <w:rPr>
          <w:noProof/>
        </w:rPr>
        <w:drawing>
          <wp:inline distT="0" distB="0" distL="0" distR="0" wp14:anchorId="367D44A9" wp14:editId="7EBFCCC6">
            <wp:extent cx="962025" cy="209550"/>
            <wp:effectExtent l="0" t="0" r="0" b="0"/>
            <wp:docPr id="32" name="Picture 32" descr="GegevensOpslaag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egevensOpslaagButt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2025" cy="209550"/>
                    </a:xfrm>
                    <a:prstGeom prst="rect">
                      <a:avLst/>
                    </a:prstGeom>
                    <a:noFill/>
                    <a:ln>
                      <a:noFill/>
                    </a:ln>
                  </pic:spPr>
                </pic:pic>
              </a:graphicData>
            </a:graphic>
          </wp:inline>
        </w:drawing>
      </w:r>
    </w:p>
    <w:p w14:paraId="10E2098D" w14:textId="77777777" w:rsidR="00761F95" w:rsidRDefault="003A40DE" w:rsidP="00761F95">
      <w:pPr>
        <w:keepNext/>
      </w:pPr>
      <w:r>
        <w:rPr>
          <w:noProof/>
        </w:rPr>
        <w:lastRenderedPageBreak/>
        <w:drawing>
          <wp:inline distT="0" distB="0" distL="0" distR="0" wp14:anchorId="1F1FCFC7" wp14:editId="2272C4E9">
            <wp:extent cx="4495800" cy="2809875"/>
            <wp:effectExtent l="0" t="0" r="0" b="0"/>
            <wp:docPr id="33" name="Picture 33" descr="Individuele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dividueleImpor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4A952862" w14:textId="77777777" w:rsidR="00761F95" w:rsidRDefault="00761F95" w:rsidP="00761F95">
      <w:pPr>
        <w:pStyle w:val="Bijschrift"/>
      </w:pPr>
      <w:bookmarkStart w:id="56" w:name="_Ref242782716"/>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56"/>
      <w:r>
        <w:t>: Importeren enkel scenario</w:t>
      </w:r>
    </w:p>
    <w:p w14:paraId="573B205A" w14:textId="77777777" w:rsidR="00761F95" w:rsidRDefault="00761F95" w:rsidP="00761F95">
      <w:pPr>
        <w:pStyle w:val="Kop3"/>
      </w:pPr>
      <w:bookmarkStart w:id="57" w:name="_Toc120104279"/>
      <w:r>
        <w:t>Groep scenario’s</w:t>
      </w:r>
      <w:bookmarkEnd w:id="57"/>
    </w:p>
    <w:p w14:paraId="1254F3FD" w14:textId="77777777" w:rsidR="00761F95" w:rsidRDefault="00AB2D94" w:rsidP="00761F95">
      <w:r>
        <w:t>Door te klikken op ‘import groep scenario’ wordt er</w:t>
      </w:r>
      <w:r w:rsidR="00030C98">
        <w:t xml:space="preserve"> de mogelijkheid gegeven</w:t>
      </w:r>
      <w:r>
        <w:t xml:space="preserve"> een </w:t>
      </w:r>
      <w:proofErr w:type="spellStart"/>
      <w:r>
        <w:t>excel</w:t>
      </w:r>
      <w:proofErr w:type="spellEnd"/>
      <w:r>
        <w:t xml:space="preserve">-sheet </w:t>
      </w:r>
      <w:r w:rsidR="00030C98">
        <w:t xml:space="preserve">te </w:t>
      </w:r>
      <w:r>
        <w:t>download</w:t>
      </w:r>
      <w:r w:rsidR="00030C98">
        <w:t>en</w:t>
      </w:r>
      <w:r>
        <w:t xml:space="preserve"> waarin de gegevens van meerdere scenario’s tegelijk kunnen worden ingevoerd. Per kolom is een uitleg gegeven van de betreffende data. De bijbehorende files worden opgeslagen in één </w:t>
      </w:r>
      <w:proofErr w:type="spellStart"/>
      <w:r>
        <w:t>zip-fil</w:t>
      </w:r>
      <w:smartTag w:uri="urn:schemas-microsoft-com:office:smarttags" w:element="PersonName">
        <w:r>
          <w:t>e</w:t>
        </w:r>
        <w:proofErr w:type="spellEnd"/>
        <w:r>
          <w:t>.</w:t>
        </w:r>
      </w:smartTag>
      <w:r>
        <w:t xml:space="preserve"> De verwijzingen naar de betreffende files wordt opgenomen in de laatste kolommen in de </w:t>
      </w:r>
      <w:proofErr w:type="spellStart"/>
      <w:r>
        <w:t>excelsheet</w:t>
      </w:r>
      <w:proofErr w:type="spellEnd"/>
      <w:r>
        <w:t>. In onderstaande figuur</w:t>
      </w:r>
      <w:r w:rsidR="00030C98">
        <w:t xml:space="preserve"> (</w:t>
      </w:r>
      <w:r w:rsidR="00030C98">
        <w:fldChar w:fldCharType="begin"/>
      </w:r>
      <w:r w:rsidR="00030C98">
        <w:instrText xml:space="preserve"> REF _Ref323306361 \h </w:instrText>
      </w:r>
      <w:r w:rsidR="00030C98">
        <w:fldChar w:fldCharType="separate"/>
      </w:r>
      <w:r w:rsidR="004A4C83">
        <w:t xml:space="preserve">Figuur </w:t>
      </w:r>
      <w:r w:rsidR="004A4C83">
        <w:rPr>
          <w:noProof/>
        </w:rPr>
        <w:t>6</w:t>
      </w:r>
      <w:r w:rsidR="004A4C83">
        <w:noBreakHyphen/>
      </w:r>
      <w:r w:rsidR="004A4C83">
        <w:rPr>
          <w:noProof/>
        </w:rPr>
        <w:t>3</w:t>
      </w:r>
      <w:r w:rsidR="00030C98">
        <w:fldChar w:fldCharType="end"/>
      </w:r>
      <w:r w:rsidR="00030C98">
        <w:t>)</w:t>
      </w:r>
      <w:r>
        <w:t xml:space="preserve"> worden de invulde tabel en de </w:t>
      </w:r>
      <w:proofErr w:type="spellStart"/>
      <w:r>
        <w:t>zip-file</w:t>
      </w:r>
      <w:proofErr w:type="spellEnd"/>
      <w:r>
        <w:t xml:space="preserve"> ingevoerd en verstuurd.</w:t>
      </w:r>
    </w:p>
    <w:p w14:paraId="6020FBD6" w14:textId="77777777" w:rsidR="00AB2D94" w:rsidRDefault="003A40DE" w:rsidP="00AB2D94">
      <w:pPr>
        <w:keepNext/>
      </w:pPr>
      <w:r>
        <w:rPr>
          <w:noProof/>
        </w:rPr>
        <w:drawing>
          <wp:inline distT="0" distB="0" distL="0" distR="0" wp14:anchorId="27F8DA4A" wp14:editId="10DB12D7">
            <wp:extent cx="3543300" cy="1771650"/>
            <wp:effectExtent l="0" t="0" r="0" b="0"/>
            <wp:docPr id="34" name="Picture 34" descr="Groep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roepimpor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3300" cy="1771650"/>
                    </a:xfrm>
                    <a:prstGeom prst="rect">
                      <a:avLst/>
                    </a:prstGeom>
                    <a:noFill/>
                    <a:ln>
                      <a:noFill/>
                    </a:ln>
                  </pic:spPr>
                </pic:pic>
              </a:graphicData>
            </a:graphic>
          </wp:inline>
        </w:drawing>
      </w:r>
    </w:p>
    <w:p w14:paraId="6C6A3328" w14:textId="77777777" w:rsidR="00761F95" w:rsidRDefault="00AB2D94" w:rsidP="00AB2D94">
      <w:pPr>
        <w:pStyle w:val="Bijschrift"/>
      </w:pPr>
      <w:bookmarkStart w:id="58" w:name="_Ref323306361"/>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bookmarkEnd w:id="58"/>
      <w:r>
        <w:t xml:space="preserve">: Importeren van een groep scenario’s door het invoeren van de ingevulde </w:t>
      </w:r>
      <w:proofErr w:type="spellStart"/>
      <w:r>
        <w:t>excelsheet</w:t>
      </w:r>
      <w:proofErr w:type="spellEnd"/>
      <w:r>
        <w:t xml:space="preserve"> en de resultaten in zip-formaat</w:t>
      </w:r>
    </w:p>
    <w:p w14:paraId="41396D62" w14:textId="77777777" w:rsidR="00F76F1F" w:rsidRDefault="00F76F1F" w:rsidP="00F76F1F">
      <w:pPr>
        <w:pStyle w:val="Kop2"/>
      </w:pPr>
      <w:bookmarkStart w:id="59" w:name="_Toc120104280"/>
      <w:r>
        <w:t xml:space="preserve">Beoordeling aangeleverde data door </w:t>
      </w:r>
      <w:proofErr w:type="spellStart"/>
      <w:r>
        <w:t>autorisator</w:t>
      </w:r>
      <w:bookmarkEnd w:id="59"/>
      <w:proofErr w:type="spellEnd"/>
    </w:p>
    <w:p w14:paraId="53261926" w14:textId="77777777" w:rsidR="00FF419F" w:rsidRDefault="00FF419F" w:rsidP="00F76F1F">
      <w:r>
        <w:t xml:space="preserve">De </w:t>
      </w:r>
      <w:proofErr w:type="spellStart"/>
      <w:r>
        <w:t>autorisator</w:t>
      </w:r>
      <w:proofErr w:type="spellEnd"/>
      <w:r>
        <w:t xml:space="preserve"> doet een check op compleetheid van de geïmporteerde data. Na goedkeuring </w:t>
      </w:r>
      <w:r w:rsidR="006E7D52">
        <w:t>wordt de data definitief in de database ingeladen</w:t>
      </w:r>
      <w:r>
        <w:t xml:space="preserve"> (zie onderstaande figuren)</w:t>
      </w:r>
      <w:r w:rsidR="006E7D52">
        <w:t>.</w:t>
      </w:r>
    </w:p>
    <w:p w14:paraId="779FAAC2" w14:textId="77777777" w:rsidR="00FF419F" w:rsidRDefault="003A40DE" w:rsidP="00FF419F">
      <w:pPr>
        <w:keepNext/>
      </w:pPr>
      <w:r>
        <w:rPr>
          <w:noProof/>
        </w:rPr>
        <w:lastRenderedPageBreak/>
        <w:drawing>
          <wp:inline distT="0" distB="0" distL="0" distR="0" wp14:anchorId="3F6E804C" wp14:editId="0D3CB450">
            <wp:extent cx="4495800" cy="2809875"/>
            <wp:effectExtent l="0" t="0" r="0" b="0"/>
            <wp:docPr id="35" name="Picture 35" descr="KeurenIndividueelImport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eurenIndividueelImportScenari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4366BA28" w14:textId="77777777" w:rsidR="00FF419F" w:rsidRDefault="00FF419F" w:rsidP="00FF419F">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r>
        <w:t>: Per gegeven wordt gecheckt of de data compleet is of kloppend bij het scenario</w:t>
      </w:r>
      <w:r w:rsidR="009B1B14">
        <w:t xml:space="preserve"> en kunnen opmerkingen worden toegevoegd voor andere </w:t>
      </w:r>
      <w:proofErr w:type="spellStart"/>
      <w:r w:rsidR="009B1B14">
        <w:t>autorisators</w:t>
      </w:r>
      <w:proofErr w:type="spellEnd"/>
    </w:p>
    <w:p w14:paraId="570056BD" w14:textId="77777777" w:rsidR="00FF419F" w:rsidRDefault="003A40DE" w:rsidP="00FF419F">
      <w:pPr>
        <w:keepNext/>
      </w:pPr>
      <w:r>
        <w:rPr>
          <w:noProof/>
        </w:rPr>
        <w:drawing>
          <wp:inline distT="0" distB="0" distL="0" distR="0" wp14:anchorId="6CDE0639" wp14:editId="1CA1BC82">
            <wp:extent cx="4495800" cy="2809875"/>
            <wp:effectExtent l="0" t="0" r="0" b="0"/>
            <wp:docPr id="36" name="Picture 36" descr="KeurenImportDefinitiefScen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KeurenImportDefinitiefScenari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430C7211" w14:textId="6F482725" w:rsidR="00FF419F" w:rsidRDefault="00FF419F" w:rsidP="00FF419F">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6</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r>
        <w:t xml:space="preserve">: Na het checken van de verschillende onderdelen verleent de </w:t>
      </w:r>
      <w:proofErr w:type="spellStart"/>
      <w:r>
        <w:t>autorisator</w:t>
      </w:r>
      <w:proofErr w:type="spellEnd"/>
      <w:r>
        <w:t xml:space="preserve"> goedkeuring voor definitieve import in de database</w:t>
      </w:r>
      <w:r w:rsidR="006E7D52">
        <w:t xml:space="preserve"> en kent hij het scenario toe aan een regio, een bestaande of nieuwe doorbraaklocatie en een project</w:t>
      </w:r>
    </w:p>
    <w:p w14:paraId="3E12A5DC" w14:textId="7F02B740" w:rsidR="00AD6E7F" w:rsidRPr="00AD6E7F" w:rsidRDefault="00AD6E7F" w:rsidP="00AD6E7F"/>
    <w:p w14:paraId="4F80D51C" w14:textId="77777777" w:rsidR="00420D8C" w:rsidRDefault="00420D8C" w:rsidP="00420D8C">
      <w:pPr>
        <w:pStyle w:val="Kop1"/>
      </w:pPr>
      <w:bookmarkStart w:id="60" w:name="_Toc120104281"/>
      <w:r>
        <w:lastRenderedPageBreak/>
        <w:t>Exporteren van scenario’s</w:t>
      </w:r>
      <w:bookmarkEnd w:id="60"/>
    </w:p>
    <w:p w14:paraId="1C7C7255" w14:textId="77777777" w:rsidR="00197FED" w:rsidRDefault="00197FED" w:rsidP="00197FED">
      <w:pPr>
        <w:pStyle w:val="Kop2"/>
      </w:pPr>
      <w:bookmarkStart w:id="61" w:name="_Toc120104282"/>
      <w:r>
        <w:t xml:space="preserve">Exporteren van </w:t>
      </w:r>
      <w:r w:rsidR="008F7831">
        <w:t xml:space="preserve">individuele </w:t>
      </w:r>
      <w:r>
        <w:t>resultaten</w:t>
      </w:r>
      <w:bookmarkEnd w:id="61"/>
    </w:p>
    <w:p w14:paraId="6D3AF494" w14:textId="77777777" w:rsidR="00197FED" w:rsidRDefault="00197FED" w:rsidP="00197FED">
      <w:r>
        <w:t xml:space="preserve">Na de selectie van een type resultaat (bijvoorbeeld animatie waterdiepte of maximale waterdiepte) is het mogelijk deze resultaten te exporteren door </w:t>
      </w:r>
      <w:r w:rsidR="00030C98">
        <w:t>het klikken op de knop ‘exporte</w:t>
      </w:r>
      <w:r>
        <w:t>r</w:t>
      </w:r>
      <w:r w:rsidR="00030C98">
        <w:t>en</w:t>
      </w:r>
      <w:r>
        <w:t>’.</w:t>
      </w:r>
      <w:r w:rsidR="009B1B14">
        <w:t xml:space="preserve"> Er wordt vervolgens een zip-bestand gedownloa</w:t>
      </w:r>
      <w:r w:rsidR="00030C98">
        <w:t>d met één of meerdere .</w:t>
      </w:r>
      <w:proofErr w:type="spellStart"/>
      <w:r w:rsidR="00030C98">
        <w:t>asc</w:t>
      </w:r>
      <w:proofErr w:type="spellEnd"/>
      <w:r w:rsidR="00030C98">
        <w:t xml:space="preserve"> of fls.inc bestanden, </w:t>
      </w:r>
      <w:r w:rsidR="009B1B14">
        <w:t xml:space="preserve">die eenvoudig in te laden zijn in andere programma’s, zoals </w:t>
      </w:r>
      <w:proofErr w:type="spellStart"/>
      <w:r w:rsidR="009B1B14">
        <w:t>ArcGIS</w:t>
      </w:r>
      <w:proofErr w:type="spellEnd"/>
      <w:r w:rsidR="009B1B14">
        <w:t>.</w:t>
      </w:r>
    </w:p>
    <w:p w14:paraId="09C5B978" w14:textId="77777777" w:rsidR="00197FED" w:rsidRDefault="003A40DE" w:rsidP="00197FED">
      <w:pPr>
        <w:keepNext/>
      </w:pPr>
      <w:r>
        <w:rPr>
          <w:noProof/>
        </w:rPr>
        <w:drawing>
          <wp:inline distT="0" distB="0" distL="0" distR="0" wp14:anchorId="03C98E30" wp14:editId="66607B70">
            <wp:extent cx="4495800" cy="2809875"/>
            <wp:effectExtent l="0" t="0" r="0" b="0"/>
            <wp:docPr id="37" name="Picture 37" descr="Export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xportGrid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0168F30F" w14:textId="77777777" w:rsidR="00197FED" w:rsidRDefault="00197FED" w:rsidP="00197FED">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r>
        <w:t>: Exporteren van resultaten</w:t>
      </w:r>
    </w:p>
    <w:p w14:paraId="32413E59" w14:textId="77777777" w:rsidR="00420D8C" w:rsidRDefault="008C4028" w:rsidP="006E7D52">
      <w:pPr>
        <w:pStyle w:val="Kop2"/>
      </w:pPr>
      <w:bookmarkStart w:id="62" w:name="_Toc120104283"/>
      <w:r>
        <w:t>Export naar risicokaart</w:t>
      </w:r>
      <w:bookmarkEnd w:id="62"/>
    </w:p>
    <w:p w14:paraId="0C01A325" w14:textId="77777777" w:rsidR="008C4028" w:rsidRDefault="00624522" w:rsidP="008C4028">
      <w:r>
        <w:t>Het export</w:t>
      </w:r>
      <w:r w:rsidR="00030C98">
        <w:t>eren van resultaten ten behoeve</w:t>
      </w:r>
      <w:r>
        <w:t xml:space="preserve"> van de risicokaart vindt plaats in het onderdeel ‘export’ in de hoofdnavigati</w:t>
      </w:r>
      <w:smartTag w:uri="urn:schemas-microsoft-com:office:smarttags" w:element="PersonName">
        <w:r>
          <w:t>e.</w:t>
        </w:r>
      </w:smartTag>
      <w:r w:rsidR="00870385">
        <w:t xml:space="preserve"> Op basis van een selectie van scenario’s wordt er een set bestanden in de database klaargezet die door een automatische GIS-operatie wordt verwerkt tot een </w:t>
      </w:r>
      <w:r w:rsidR="00DF7B23">
        <w:t>geaggregeerd</w:t>
      </w:r>
      <w:r w:rsidR="00870385">
        <w:t xml:space="preserve"> resultaat van waterdieptekaarten</w:t>
      </w:r>
      <w:r w:rsidR="00030C98">
        <w:t xml:space="preserve"> dan wel landelijk,</w:t>
      </w:r>
      <w:r w:rsidR="00DF7B23">
        <w:t xml:space="preserve"> per dijkring</w:t>
      </w:r>
      <w:r w:rsidR="00030C98">
        <w:t>, of</w:t>
      </w:r>
      <w:r w:rsidR="00DF7B23">
        <w:t xml:space="preserve"> provincie (zie </w:t>
      </w:r>
      <w:r w:rsidR="00030C98">
        <w:fldChar w:fldCharType="begin"/>
      </w:r>
      <w:r w:rsidR="00030C98">
        <w:instrText xml:space="preserve"> REF _Ref323306505 \h </w:instrText>
      </w:r>
      <w:r w:rsidR="00030C98">
        <w:fldChar w:fldCharType="separate"/>
      </w:r>
      <w:r w:rsidR="004A4C83">
        <w:t xml:space="preserve">Figuur </w:t>
      </w:r>
      <w:r w:rsidR="004A4C83">
        <w:rPr>
          <w:noProof/>
        </w:rPr>
        <w:t>7</w:t>
      </w:r>
      <w:r w:rsidR="004A4C83">
        <w:noBreakHyphen/>
      </w:r>
      <w:r w:rsidR="004A4C83">
        <w:rPr>
          <w:noProof/>
        </w:rPr>
        <w:t>2</w:t>
      </w:r>
      <w:r w:rsidR="00030C98">
        <w:fldChar w:fldCharType="end"/>
      </w:r>
      <w:r w:rsidR="00030C98">
        <w:t xml:space="preserve"> </w:t>
      </w:r>
      <w:r w:rsidR="00DF7B23">
        <w:t>voor het stroomschema):</w:t>
      </w:r>
    </w:p>
    <w:p w14:paraId="35DC7402" w14:textId="77777777" w:rsidR="00DF7B23" w:rsidRDefault="003A40DE" w:rsidP="00DF7B23">
      <w:pPr>
        <w:keepNext/>
      </w:pPr>
      <w:r>
        <w:rPr>
          <w:noProof/>
        </w:rPr>
        <w:lastRenderedPageBreak/>
        <w:drawing>
          <wp:inline distT="0" distB="0" distL="0" distR="0" wp14:anchorId="1E6C53C7" wp14:editId="3CD6B5D6">
            <wp:extent cx="3057525" cy="3200400"/>
            <wp:effectExtent l="0" t="0" r="0" b="0"/>
            <wp:docPr id="38" name="Picture 38" descr="stroomschema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roomschema tool"/>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7525" cy="3200400"/>
                    </a:xfrm>
                    <a:prstGeom prst="rect">
                      <a:avLst/>
                    </a:prstGeom>
                    <a:noFill/>
                    <a:ln>
                      <a:noFill/>
                    </a:ln>
                  </pic:spPr>
                </pic:pic>
              </a:graphicData>
            </a:graphic>
          </wp:inline>
        </w:drawing>
      </w:r>
    </w:p>
    <w:p w14:paraId="655B3D57" w14:textId="77777777" w:rsidR="00DF7B23" w:rsidRDefault="00DF7B23" w:rsidP="00DF7B23">
      <w:pPr>
        <w:pStyle w:val="Bijschrift"/>
      </w:pPr>
      <w:bookmarkStart w:id="63" w:name="_Ref323306505"/>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63"/>
      <w:r>
        <w:t>: Stroomschema export naar risicokaart</w:t>
      </w:r>
    </w:p>
    <w:p w14:paraId="784D1535" w14:textId="77777777" w:rsidR="00DF7B23" w:rsidRDefault="00DF7B23" w:rsidP="008C4028"/>
    <w:p w14:paraId="403393F5" w14:textId="77777777" w:rsidR="00624522" w:rsidRDefault="00DF7B23" w:rsidP="008C4028">
      <w:r>
        <w:t>Het scherm ‘export’</w:t>
      </w:r>
      <w:r w:rsidR="00624522">
        <w:t xml:space="preserve"> bestaat uit een overzicht van exports die eerder gemaakt zijn en de mogelijkheid een nieuwe export te maken. Door het klikken op ‘nieuwe exportrun’ wordt een nieuw scherm geopend waar, op basis van projecten, scenario’s worden geselecteerd voor een nieuwe exportrun.</w:t>
      </w:r>
    </w:p>
    <w:p w14:paraId="15BFE1AB" w14:textId="77777777" w:rsidR="00624522" w:rsidRDefault="00624522" w:rsidP="008C4028">
      <w:r>
        <w:t>In onderstaande twee figuren wordt dit toegelicht.</w:t>
      </w:r>
    </w:p>
    <w:p w14:paraId="7D41116B" w14:textId="77777777" w:rsidR="00DF7B23" w:rsidRDefault="00DF7B23" w:rsidP="008C4028"/>
    <w:p w14:paraId="44462DD5" w14:textId="77777777" w:rsidR="008C4028" w:rsidRDefault="003A40DE" w:rsidP="008C4028">
      <w:pPr>
        <w:keepNext/>
      </w:pPr>
      <w:r>
        <w:rPr>
          <w:noProof/>
        </w:rPr>
        <w:drawing>
          <wp:inline distT="0" distB="0" distL="0" distR="0" wp14:anchorId="140AA398" wp14:editId="7732B151">
            <wp:extent cx="4495800" cy="2809875"/>
            <wp:effectExtent l="0" t="0" r="0" b="0"/>
            <wp:docPr id="39" name="Picture 39" descr="NieuweExportKa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ieuweExportKaar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535916E0" w14:textId="77777777" w:rsidR="008C4028" w:rsidRDefault="008C4028" w:rsidP="008C4028">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3</w:t>
      </w:r>
      <w:r w:rsidR="0049710F">
        <w:fldChar w:fldCharType="end"/>
      </w:r>
      <w:r>
        <w:t>: Kiezen project van waaruit een export wordt gemaakt</w:t>
      </w:r>
    </w:p>
    <w:p w14:paraId="1BCF68B1" w14:textId="77777777" w:rsidR="008C4028" w:rsidRDefault="003A40DE" w:rsidP="008C4028">
      <w:pPr>
        <w:keepNext/>
      </w:pPr>
      <w:r>
        <w:rPr>
          <w:noProof/>
        </w:rPr>
        <w:lastRenderedPageBreak/>
        <w:drawing>
          <wp:inline distT="0" distB="0" distL="0" distR="0" wp14:anchorId="6EC96BFB" wp14:editId="40406A41">
            <wp:extent cx="4495800" cy="2809875"/>
            <wp:effectExtent l="0" t="0" r="0" b="0"/>
            <wp:docPr id="40" name="Picture 40" descr="ExportKaartScenarioSelec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xportKaartScenarioSelecti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95800" cy="2809875"/>
                    </a:xfrm>
                    <a:prstGeom prst="rect">
                      <a:avLst/>
                    </a:prstGeom>
                    <a:noFill/>
                    <a:ln>
                      <a:noFill/>
                    </a:ln>
                  </pic:spPr>
                </pic:pic>
              </a:graphicData>
            </a:graphic>
          </wp:inline>
        </w:drawing>
      </w:r>
    </w:p>
    <w:p w14:paraId="7EF0158E" w14:textId="77777777" w:rsidR="008C4028" w:rsidRPr="008C4028" w:rsidRDefault="008C4028" w:rsidP="008C4028">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4</w:t>
      </w:r>
      <w:r w:rsidR="0049710F">
        <w:fldChar w:fldCharType="end"/>
      </w:r>
      <w:r>
        <w:t>: Selectie van scenario's die worden geëxporteerd</w:t>
      </w:r>
      <w:r w:rsidR="00624522">
        <w:t xml:space="preserve">. In het </w:t>
      </w:r>
      <w:proofErr w:type="spellStart"/>
      <w:r w:rsidR="00624522">
        <w:t>linkerscherm</w:t>
      </w:r>
      <w:proofErr w:type="spellEnd"/>
      <w:r w:rsidR="00624522">
        <w:t xml:space="preserve"> worden scenario’s aangeklikt die doormiddel van het blauwe pijltje in de verzameling van geselecteerde scenario’s worden geplaatst. Het aanklikken van meerdere scenario’s tegelijk in het linker scherm kan door gebruik te maken van de shift-knop op het toetsenbord. Ook kan worden ‘gesleept’ in plaatst van geklikt op de blauwe pijltjes.</w:t>
      </w:r>
    </w:p>
    <w:p w14:paraId="5B77DED2" w14:textId="77777777" w:rsidR="00870385" w:rsidRDefault="00CB41A6" w:rsidP="006E7D52">
      <w:r>
        <w:t xml:space="preserve">In het onderste deel van het scherm wordt een naam gegeven en een eventuele toelichting. Ook wordt hier de </w:t>
      </w:r>
      <w:proofErr w:type="spellStart"/>
      <w:r>
        <w:t>gridsize</w:t>
      </w:r>
      <w:proofErr w:type="spellEnd"/>
      <w:r>
        <w:t xml:space="preserve"> bepaald van de export. </w:t>
      </w:r>
    </w:p>
    <w:p w14:paraId="20AC1068" w14:textId="77777777" w:rsidR="00870385" w:rsidRDefault="00CB41A6" w:rsidP="006E7D52">
      <w:r>
        <w:t>Na versturen komt de export zichtbaar in het overzicht. Het heeft de status ‘wachtend’</w:t>
      </w:r>
      <w:r w:rsidR="00870385">
        <w:t xml:space="preserve"> totdat het met een automatische GIS-operatie wordt verwerkt tot de vereiste waterdieptekaarten die gebruikt worden in de provinciale risicokaart (frequentie </w:t>
      </w:r>
      <w:r w:rsidR="00DF7B23">
        <w:t xml:space="preserve">circa </w:t>
      </w:r>
      <w:r w:rsidR="00870385">
        <w:t xml:space="preserve">eens per dag). </w:t>
      </w:r>
    </w:p>
    <w:p w14:paraId="03FE31C3" w14:textId="77777777" w:rsidR="006E7D52" w:rsidRDefault="00870385" w:rsidP="006E7D52">
      <w:r>
        <w:t>In dit overzicht kunnen detail van de exports opgevraagd worden door te klikken op de omschrijving (zie onderstaand figuur). In dit overzicht komen ook de resultaten beschikbaar als de automatische GIS-operatie is uitgevoerd.</w:t>
      </w:r>
    </w:p>
    <w:p w14:paraId="49C7C05C" w14:textId="77777777" w:rsidR="00870385" w:rsidRDefault="003A40DE" w:rsidP="00870385">
      <w:pPr>
        <w:keepNext/>
      </w:pPr>
      <w:r>
        <w:rPr>
          <w:noProof/>
        </w:rPr>
        <w:drawing>
          <wp:inline distT="0" distB="0" distL="0" distR="0" wp14:anchorId="02391303" wp14:editId="629B13EF">
            <wp:extent cx="4495800" cy="3086100"/>
            <wp:effectExtent l="0" t="0" r="0" b="0"/>
            <wp:docPr id="41" name="Picture 41" descr="ExportKaart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portKaartDetail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95800" cy="3086100"/>
                    </a:xfrm>
                    <a:prstGeom prst="rect">
                      <a:avLst/>
                    </a:prstGeom>
                    <a:noFill/>
                    <a:ln>
                      <a:noFill/>
                    </a:ln>
                  </pic:spPr>
                </pic:pic>
              </a:graphicData>
            </a:graphic>
          </wp:inline>
        </w:drawing>
      </w:r>
    </w:p>
    <w:p w14:paraId="0F2B5DF2" w14:textId="77777777" w:rsidR="00870385" w:rsidRPr="006E7D52" w:rsidRDefault="00870385" w:rsidP="00870385">
      <w:pPr>
        <w:pStyle w:val="Bijschrift"/>
      </w:pPr>
      <w:r>
        <w:t xml:space="preserve">Figuur </w:t>
      </w:r>
      <w:r w:rsidR="0049710F">
        <w:fldChar w:fldCharType="begin"/>
      </w:r>
      <w:r w:rsidR="0049710F">
        <w:instrText xml:space="preserve"> STYLEREF 1 \s </w:instrText>
      </w:r>
      <w:r w:rsidR="0049710F">
        <w:fldChar w:fldCharType="separate"/>
      </w:r>
      <w:r w:rsidR="004A4C83">
        <w:rPr>
          <w:noProof/>
        </w:rPr>
        <w:t>7</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5</w:t>
      </w:r>
      <w:r w:rsidR="0049710F">
        <w:fldChar w:fldCharType="end"/>
      </w:r>
      <w:r>
        <w:t>: Details export</w:t>
      </w:r>
    </w:p>
    <w:p w14:paraId="0DBFBC32" w14:textId="77777777" w:rsidR="009A580F" w:rsidRDefault="00EE3599" w:rsidP="009A580F">
      <w:pPr>
        <w:pStyle w:val="Kop1"/>
      </w:pPr>
      <w:bookmarkStart w:id="64" w:name="_Toc120104284"/>
      <w:r>
        <w:lastRenderedPageBreak/>
        <w:t>Overzicht</w:t>
      </w:r>
      <w:r w:rsidR="009A580F">
        <w:t xml:space="preserve"> </w:t>
      </w:r>
      <w:proofErr w:type="spellStart"/>
      <w:r w:rsidR="009A580F">
        <w:t>gebiedsdekkende</w:t>
      </w:r>
      <w:proofErr w:type="spellEnd"/>
      <w:r w:rsidR="009A580F">
        <w:t xml:space="preserve"> kaarten</w:t>
      </w:r>
      <w:bookmarkEnd w:id="64"/>
    </w:p>
    <w:p w14:paraId="0FA3953F" w14:textId="77777777" w:rsidR="007A6D78" w:rsidRDefault="00EE3599" w:rsidP="00EE3599">
      <w:r>
        <w:t xml:space="preserve">Scenario’s uit verschillende initiatieven kunnen worden samengevoegd tot </w:t>
      </w:r>
      <w:proofErr w:type="spellStart"/>
      <w:r>
        <w:t>gebiedsdekkende</w:t>
      </w:r>
      <w:proofErr w:type="spellEnd"/>
      <w:r>
        <w:t xml:space="preserve"> kaarten.</w:t>
      </w:r>
      <w:r w:rsidR="007A6D78">
        <w:t xml:space="preserve"> In het onderdeel ‘kaarten’ in de hoofdnavigatie </w:t>
      </w:r>
      <w:r w:rsidR="006B0F5D">
        <w:t xml:space="preserve">staat een overzicht van de verschillende </w:t>
      </w:r>
      <w:proofErr w:type="spellStart"/>
      <w:r w:rsidR="006B0F5D">
        <w:t>gebiedsdekkende</w:t>
      </w:r>
      <w:proofErr w:type="spellEnd"/>
      <w:r w:rsidR="006B0F5D">
        <w:t xml:space="preserve"> kaarten die gemaakt zijn (Figuur 8-1). Hierbij is onderscheid gemaakt per project, bijv. de Risicokaart en de ROR. Door vanuit het overzicht door te klikken per kaart zijn de bijbehorende gegevens</w:t>
      </w:r>
      <w:r w:rsidR="004A28A0">
        <w:t xml:space="preserve"> van de scenario’s</w:t>
      </w:r>
      <w:r w:rsidR="00A51FCC">
        <w:t xml:space="preserve"> in te zien. </w:t>
      </w:r>
      <w:r w:rsidR="00413F64">
        <w:t xml:space="preserve">In een tabel worden per scenario het </w:t>
      </w:r>
      <w:proofErr w:type="spellStart"/>
      <w:r w:rsidR="00413F64">
        <w:t>id</w:t>
      </w:r>
      <w:proofErr w:type="spellEnd"/>
      <w:r w:rsidR="00413F64">
        <w:t xml:space="preserve">, de naam, de projectnaam en de eigenaar weergegeven. Ook is hier de mogelijkheid om de scenario’s te downloaden of via een directe link te bekijken in het resultatenscherm van Lizard-Flooding. </w:t>
      </w:r>
    </w:p>
    <w:p w14:paraId="11A14584" w14:textId="77777777" w:rsidR="00C41B66" w:rsidRDefault="00D57E93" w:rsidP="00EE3599">
      <w:r>
        <w:t>De beheerders kunnen</w:t>
      </w:r>
      <w:r w:rsidR="00C41B66">
        <w:t xml:space="preserve"> via </w:t>
      </w:r>
      <w:r>
        <w:t>de optie</w:t>
      </w:r>
      <w:r w:rsidR="00C41B66">
        <w:t xml:space="preserve"> </w:t>
      </w:r>
      <w:r>
        <w:t xml:space="preserve">“bewerken” </w:t>
      </w:r>
      <w:r w:rsidR="00C41B66">
        <w:t xml:space="preserve">wijzigingen doorvoeren in de scenario’s die behoren bij een specifieke </w:t>
      </w:r>
      <w:proofErr w:type="spellStart"/>
      <w:r w:rsidR="00C41B66">
        <w:t>kaartlaag</w:t>
      </w:r>
      <w:proofErr w:type="spellEnd"/>
      <w:r w:rsidR="00C41B66">
        <w:t xml:space="preserve">. </w:t>
      </w:r>
      <w:r w:rsidR="00B5189F">
        <w:t>Bij het klikken op bewerken komt de lijstweergave in beeld waarmee</w:t>
      </w:r>
      <w:r w:rsidR="00C41B66">
        <w:t xml:space="preserve"> scenario-</w:t>
      </w:r>
      <w:proofErr w:type="spellStart"/>
      <w:r w:rsidR="00C41B66">
        <w:t>id</w:t>
      </w:r>
      <w:r w:rsidR="00B5189F">
        <w:t>’</w:t>
      </w:r>
      <w:r w:rsidR="00C41B66">
        <w:t>s</w:t>
      </w:r>
      <w:proofErr w:type="spellEnd"/>
      <w:r w:rsidR="00C41B66">
        <w:t xml:space="preserve"> </w:t>
      </w:r>
      <w:r w:rsidR="00B5189F">
        <w:t xml:space="preserve">kunnen </w:t>
      </w:r>
      <w:r w:rsidR="00C41B66">
        <w:t xml:space="preserve">worden toegevoegd of verwijderd uit de lijst </w:t>
      </w:r>
    </w:p>
    <w:p w14:paraId="72F49232" w14:textId="77777777" w:rsidR="0049710F" w:rsidRDefault="0049710F" w:rsidP="0049710F">
      <w:pPr>
        <w:keepNext/>
      </w:pPr>
      <w:r>
        <w:rPr>
          <w:noProof/>
        </w:rPr>
        <mc:AlternateContent>
          <mc:Choice Requires="wpg">
            <w:drawing>
              <wp:inline distT="0" distB="0" distL="0" distR="0" wp14:anchorId="72589A5B" wp14:editId="4C26806E">
                <wp:extent cx="4503420" cy="2764790"/>
                <wp:effectExtent l="0" t="0" r="0" b="0"/>
                <wp:docPr id="86" name="Group 86"/>
                <wp:cNvGraphicFramePr/>
                <a:graphic xmlns:a="http://schemas.openxmlformats.org/drawingml/2006/main">
                  <a:graphicData uri="http://schemas.microsoft.com/office/word/2010/wordprocessingGroup">
                    <wpg:wgp>
                      <wpg:cNvGrpSpPr/>
                      <wpg:grpSpPr>
                        <a:xfrm>
                          <a:off x="0" y="0"/>
                          <a:ext cx="4503420" cy="2764790"/>
                          <a:chOff x="0" y="0"/>
                          <a:chExt cx="4503420" cy="2764790"/>
                        </a:xfrm>
                      </wpg:grpSpPr>
                      <pic:pic xmlns:pic="http://schemas.openxmlformats.org/drawingml/2006/picture">
                        <pic:nvPicPr>
                          <pic:cNvPr id="84" name="Picture 84"/>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79520" cy="2042160"/>
                          </a:xfrm>
                          <a:prstGeom prst="rect">
                            <a:avLst/>
                          </a:prstGeom>
                        </pic:spPr>
                      </pic:pic>
                      <pic:pic xmlns:pic="http://schemas.openxmlformats.org/drawingml/2006/picture">
                        <pic:nvPicPr>
                          <pic:cNvPr id="85" name="Picture 8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723900" y="723900"/>
                            <a:ext cx="3779520" cy="2040890"/>
                          </a:xfrm>
                          <a:prstGeom prst="rect">
                            <a:avLst/>
                          </a:prstGeom>
                        </pic:spPr>
                      </pic:pic>
                    </wpg:wgp>
                  </a:graphicData>
                </a:graphic>
              </wp:inline>
            </w:drawing>
          </mc:Choice>
          <mc:Fallback>
            <w:pict>
              <v:group w14:anchorId="029D8B98" id="Group 86" o:spid="_x0000_s1026" style="width:354.6pt;height:217.7pt;mso-position-horizontal-relative:char;mso-position-vertical-relative:line" coordsize="45034,27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27" type="#_x0000_t75" style="position:absolute;width:37795;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">
                  <v:imagedata r:id="rId54" o:title=""/>
                </v:shape>
                <v:shape id="Picture 85" o:spid="_x0000_s1028" type="#_x0000_t75" style="position:absolute;left:7239;top:7239;width:37795;height:2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">
                  <v:imagedata r:id="rId55" o:title=""/>
                </v:shape>
                <w10:anchorlock/>
              </v:group>
            </w:pict>
          </mc:Fallback>
        </mc:AlternateContent>
      </w:r>
    </w:p>
    <w:p w14:paraId="2B997FAD" w14:textId="77777777" w:rsidR="003F58D9" w:rsidRDefault="0049710F" w:rsidP="0049710F">
      <w:pPr>
        <w:pStyle w:val="Bijschrift"/>
      </w:pPr>
      <w:r>
        <w:t xml:space="preserve">Figuur </w:t>
      </w:r>
      <w:r>
        <w:fldChar w:fldCharType="begin"/>
      </w:r>
      <w:r>
        <w:instrText xml:space="preserve"> STYLEREF 1 \s </w:instrText>
      </w:r>
      <w:r>
        <w:fldChar w:fldCharType="separate"/>
      </w:r>
      <w:r w:rsidR="004A4C83">
        <w:rPr>
          <w:noProof/>
        </w:rPr>
        <w:t>8</w:t>
      </w:r>
      <w:r>
        <w:fldChar w:fldCharType="end"/>
      </w:r>
      <w:r>
        <w:noBreakHyphen/>
      </w:r>
      <w:r>
        <w:fldChar w:fldCharType="begin"/>
      </w:r>
      <w:r>
        <w:instrText xml:space="preserve"> SEQ Figuur \* ARABIC \s 1 </w:instrText>
      </w:r>
      <w:r>
        <w:fldChar w:fldCharType="separate"/>
      </w:r>
      <w:r w:rsidR="004A4C83">
        <w:rPr>
          <w:noProof/>
        </w:rPr>
        <w:t>1</w:t>
      </w:r>
      <w:r>
        <w:fldChar w:fldCharType="end"/>
      </w:r>
      <w:r>
        <w:t>: Details</w:t>
      </w:r>
      <w:r w:rsidR="00EE3599">
        <w:t xml:space="preserve"> overzicht</w:t>
      </w:r>
      <w:r>
        <w:t xml:space="preserve"> </w:t>
      </w:r>
      <w:proofErr w:type="spellStart"/>
      <w:r>
        <w:t>gebiedsdekkende</w:t>
      </w:r>
      <w:proofErr w:type="spellEnd"/>
      <w:r>
        <w:t xml:space="preserve"> kaarten</w:t>
      </w:r>
      <w:r w:rsidR="001A0150">
        <w:t>.</w:t>
      </w:r>
    </w:p>
    <w:p w14:paraId="3AC3DEE6" w14:textId="77777777" w:rsidR="003D51E9" w:rsidRPr="003D51E9" w:rsidRDefault="00B5189F" w:rsidP="003D51E9">
      <w:r>
        <w:t xml:space="preserve">Voor deze kaartenfunctionaliteit kunnen specifieke rechten toegekend worden. Rechten om te kijken en om de kaarten te mogen bewerken. </w:t>
      </w:r>
    </w:p>
    <w:p w14:paraId="074AE93C" w14:textId="77777777" w:rsidR="000F77E6" w:rsidRDefault="000F77E6" w:rsidP="009A580F">
      <w:pPr>
        <w:pStyle w:val="Kop1"/>
      </w:pPr>
      <w:bookmarkStart w:id="65" w:name="_Toc120104285"/>
      <w:r>
        <w:lastRenderedPageBreak/>
        <w:t>Literatuur</w:t>
      </w:r>
      <w:bookmarkEnd w:id="65"/>
    </w:p>
    <w:p w14:paraId="5FE267CE" w14:textId="77777777" w:rsidR="000F77E6" w:rsidRDefault="000F77E6" w:rsidP="000F77E6">
      <w:pPr>
        <w:autoSpaceDE w:val="0"/>
        <w:autoSpaceDN w:val="0"/>
        <w:adjustRightInd w:val="0"/>
        <w:spacing w:before="0" w:line="240" w:lineRule="auto"/>
        <w:rPr>
          <w:rFonts w:ascii="SyntaxLTStd-Italic" w:hAnsi="SyntaxLTStd-Italic" w:cs="SyntaxLTStd-Italic"/>
          <w:sz w:val="20"/>
          <w:szCs w:val="20"/>
        </w:rPr>
      </w:pPr>
      <w:r>
        <w:rPr>
          <w:rFonts w:ascii="SyntaxLTStd-Italic" w:hAnsi="SyntaxLTStd-Italic" w:cs="SyntaxLTStd-Italic"/>
          <w:i/>
          <w:iCs/>
        </w:rPr>
        <w:t xml:space="preserve">Hydraulisch </w:t>
      </w:r>
      <w:proofErr w:type="spellStart"/>
      <w:r>
        <w:rPr>
          <w:rFonts w:ascii="SyntaxLTStd-Italic" w:hAnsi="SyntaxLTStd-Italic" w:cs="SyntaxLTStd-Italic"/>
          <w:i/>
          <w:iCs/>
        </w:rPr>
        <w:t>randvoorwaardenboek</w:t>
      </w:r>
      <w:proofErr w:type="spellEnd"/>
      <w:r>
        <w:rPr>
          <w:rFonts w:ascii="SyntaxLTStd-Italic" w:hAnsi="SyntaxLTStd-Italic" w:cs="SyntaxLTStd-Italic"/>
          <w:i/>
          <w:iCs/>
        </w:rPr>
        <w:t xml:space="preserve"> 2006</w:t>
      </w:r>
      <w:r>
        <w:rPr>
          <w:rFonts w:ascii="SyntaxLTStd-Roman" w:hAnsi="SyntaxLTStd-Roman" w:cs="SyntaxLTStd-Roman"/>
        </w:rPr>
        <w:t>, Rijkswaterstaat, 2006</w:t>
      </w:r>
    </w:p>
    <w:p w14:paraId="0BB52ED8" w14:textId="77777777" w:rsidR="000F77E6" w:rsidRPr="000F77E6" w:rsidRDefault="000F77E6" w:rsidP="000F77E6"/>
    <w:p w14:paraId="40D2C240" w14:textId="77777777" w:rsidR="000E2DA2" w:rsidRPr="000E2DA2" w:rsidRDefault="000E2DA2" w:rsidP="000E2DA2"/>
    <w:p w14:paraId="7072EA69" w14:textId="77777777" w:rsidR="00641E85" w:rsidRDefault="00641E85" w:rsidP="00641E85"/>
    <w:p w14:paraId="6424A434" w14:textId="77777777" w:rsidR="00AD6E7F" w:rsidRDefault="00AD6E7F">
      <w:pPr>
        <w:spacing w:before="0" w:line="240" w:lineRule="auto"/>
        <w:rPr>
          <w:b/>
          <w:sz w:val="24"/>
          <w:szCs w:val="20"/>
        </w:rPr>
      </w:pPr>
      <w:bookmarkStart w:id="66" w:name="_Ref206229986"/>
      <w:bookmarkStart w:id="67" w:name="_Toc210039448"/>
      <w:r>
        <w:br w:type="page"/>
      </w:r>
    </w:p>
    <w:p w14:paraId="2A8B1838" w14:textId="42D9C963" w:rsidR="00AD6E7F" w:rsidRDefault="00AD6E7F" w:rsidP="00046058">
      <w:pPr>
        <w:pStyle w:val="Bijlage1"/>
      </w:pPr>
      <w:bookmarkStart w:id="68" w:name="_Ref120103393"/>
      <w:bookmarkStart w:id="69" w:name="_Toc120104286"/>
      <w:r w:rsidRPr="00AD6E7F">
        <w:lastRenderedPageBreak/>
        <w:t xml:space="preserve">Gebruikersinstructie importeren overstromingsinformatie van een </w:t>
      </w:r>
      <w:proofErr w:type="spellStart"/>
      <w:r w:rsidRPr="00AD6E7F">
        <w:t>Tygron</w:t>
      </w:r>
      <w:proofErr w:type="spellEnd"/>
      <w:r w:rsidRPr="00AD6E7F">
        <w:t xml:space="preserve"> of D-Hydro simulatie via de </w:t>
      </w:r>
      <w:proofErr w:type="spellStart"/>
      <w:r w:rsidRPr="00AD6E7F">
        <w:t>GeoTIFF</w:t>
      </w:r>
      <w:proofErr w:type="spellEnd"/>
      <w:r w:rsidRPr="00AD6E7F">
        <w:t xml:space="preserve"> </w:t>
      </w:r>
      <w:proofErr w:type="spellStart"/>
      <w:r w:rsidRPr="00AD6E7F">
        <w:t>importer</w:t>
      </w:r>
      <w:bookmarkEnd w:id="68"/>
      <w:bookmarkEnd w:id="69"/>
      <w:proofErr w:type="spellEnd"/>
    </w:p>
    <w:p w14:paraId="4CB85DF2" w14:textId="77777777" w:rsidR="00AD6E7F" w:rsidRDefault="00AD6E7F" w:rsidP="00AD6E7F">
      <w:bookmarkStart w:id="70" w:name="_Hlk120102962"/>
      <w:r>
        <w:t>Dit hoofdstuk betreft een gebruikersinstructie voor het aanbieden van overstromingsinformatie aan de Landelijke Database Overstromingsinformatie (LDO). De LDO wordt beheerd met Lizard-Flooding (https://flooding.lizard.net). Voor het kunnen aanbieden van overstromingsscenario’s aan de LDO is een inlogaccount nodig, waarin gebruiker ook gerechtigd is van de importmodule gebruik te maken.</w:t>
      </w:r>
    </w:p>
    <w:p w14:paraId="57F8F151" w14:textId="77777777" w:rsidR="00AD6E7F" w:rsidRDefault="00AD6E7F" w:rsidP="00AD6E7F">
      <w:pPr>
        <w:pStyle w:val="Kop2"/>
        <w:numPr>
          <w:ilvl w:val="0"/>
          <w:numId w:val="0"/>
        </w:numPr>
      </w:pPr>
      <w:bookmarkStart w:id="71" w:name="_Toc120104287"/>
      <w:r>
        <w:t>Benodigde data</w:t>
      </w:r>
      <w:bookmarkEnd w:id="71"/>
      <w:r>
        <w:t xml:space="preserve"> </w:t>
      </w:r>
    </w:p>
    <w:p w14:paraId="044E998E" w14:textId="77777777" w:rsidR="00AD6E7F" w:rsidRPr="00B15CFD" w:rsidRDefault="00AD6E7F" w:rsidP="00AD6E7F">
      <w:r>
        <w:t xml:space="preserve">Deze handleiding betreft de import van een </w:t>
      </w:r>
      <w:proofErr w:type="spellStart"/>
      <w:r>
        <w:t>Tygron</w:t>
      </w:r>
      <w:proofErr w:type="spellEnd"/>
      <w:r>
        <w:t xml:space="preserve"> of D-Hydro overstromingsscenario. Om een simulatie te importeren naar de LDO is minimaal de volgende data nodig:</w:t>
      </w:r>
    </w:p>
    <w:p w14:paraId="566589FE" w14:textId="77777777" w:rsidR="00AD6E7F" w:rsidRPr="007F4858" w:rsidRDefault="00AD6E7F" w:rsidP="00AD6E7F">
      <w:pPr>
        <w:pStyle w:val="Lijstalinea"/>
        <w:numPr>
          <w:ilvl w:val="0"/>
          <w:numId w:val="49"/>
        </w:numPr>
        <w:rPr>
          <w:rFonts w:ascii="Syntax LT Std" w:eastAsia="MS Mincho" w:hAnsi="Syntax LT Std" w:cs="Times New Roman"/>
          <w:sz w:val="18"/>
          <w:szCs w:val="18"/>
          <w:lang w:eastAsia="nl-NL"/>
        </w:rPr>
      </w:pPr>
      <w:r w:rsidRPr="007F4858">
        <w:rPr>
          <w:rFonts w:ascii="Syntax LT Std" w:eastAsia="MS Mincho" w:hAnsi="Syntax LT Std" w:cs="Times New Roman"/>
          <w:sz w:val="18"/>
          <w:szCs w:val="18"/>
          <w:lang w:eastAsia="nl-NL"/>
        </w:rPr>
        <w:t>Maximale waterdiepte (</w:t>
      </w:r>
      <w:proofErr w:type="spellStart"/>
      <w:r w:rsidRPr="007F4858">
        <w:rPr>
          <w:rFonts w:ascii="Syntax LT Std" w:eastAsia="MS Mincho" w:hAnsi="Syntax LT Std" w:cs="Times New Roman"/>
          <w:sz w:val="18"/>
          <w:szCs w:val="18"/>
          <w:lang w:eastAsia="nl-NL"/>
        </w:rPr>
        <w:t>GeoTIFF</w:t>
      </w:r>
      <w:proofErr w:type="spellEnd"/>
      <w:r w:rsidRPr="007F4858">
        <w:rPr>
          <w:rFonts w:ascii="Syntax LT Std" w:eastAsia="MS Mincho" w:hAnsi="Syntax LT Std" w:cs="Times New Roman"/>
          <w:sz w:val="18"/>
          <w:szCs w:val="18"/>
          <w:lang w:eastAsia="nl-NL"/>
        </w:rPr>
        <w:t>)</w:t>
      </w:r>
    </w:p>
    <w:p w14:paraId="106BB1F7" w14:textId="77777777" w:rsidR="00AD6E7F" w:rsidRPr="007F4858" w:rsidRDefault="00AD6E7F" w:rsidP="00AD6E7F">
      <w:pPr>
        <w:pStyle w:val="Lijstalinea"/>
        <w:numPr>
          <w:ilvl w:val="0"/>
          <w:numId w:val="49"/>
        </w:numPr>
        <w:rPr>
          <w:rFonts w:ascii="Syntax LT Std" w:eastAsia="MS Mincho" w:hAnsi="Syntax LT Std" w:cs="Times New Roman"/>
          <w:sz w:val="18"/>
          <w:szCs w:val="18"/>
          <w:lang w:eastAsia="nl-NL"/>
        </w:rPr>
      </w:pPr>
      <w:r w:rsidRPr="007F4858">
        <w:rPr>
          <w:rFonts w:ascii="Syntax LT Std" w:eastAsia="MS Mincho" w:hAnsi="Syntax LT Std" w:cs="Times New Roman"/>
          <w:sz w:val="18"/>
          <w:szCs w:val="18"/>
          <w:lang w:eastAsia="nl-NL"/>
        </w:rPr>
        <w:t xml:space="preserve">Waterdiepte per uur (Zip met </w:t>
      </w:r>
      <w:proofErr w:type="spellStart"/>
      <w:r w:rsidRPr="007F4858">
        <w:rPr>
          <w:rFonts w:ascii="Syntax LT Std" w:eastAsia="MS Mincho" w:hAnsi="Syntax LT Std" w:cs="Times New Roman"/>
          <w:sz w:val="18"/>
          <w:szCs w:val="18"/>
          <w:lang w:eastAsia="nl-NL"/>
        </w:rPr>
        <w:t>GeoTIFF</w:t>
      </w:r>
      <w:proofErr w:type="spellEnd"/>
      <w:r w:rsidRPr="007F4858">
        <w:rPr>
          <w:rFonts w:ascii="Syntax LT Std" w:eastAsia="MS Mincho" w:hAnsi="Syntax LT Std" w:cs="Times New Roman"/>
          <w:sz w:val="18"/>
          <w:szCs w:val="18"/>
          <w:lang w:eastAsia="nl-NL"/>
        </w:rPr>
        <w:t xml:space="preserve"> ’s)</w:t>
      </w:r>
    </w:p>
    <w:p w14:paraId="0E96F84C" w14:textId="1AB8A1EC" w:rsidR="00AD6E7F" w:rsidRDefault="00AD6E7F" w:rsidP="00AD6E7F">
      <w:r>
        <w:t xml:space="preserve">De benodigde data </w:t>
      </w:r>
      <w:r w:rsidR="007F4858">
        <w:t>gaan</w:t>
      </w:r>
      <w:r>
        <w:t xml:space="preserve"> uit van modelresultaten in regelmatige rasters (bijv. 1x1 m).</w:t>
      </w:r>
      <w:r w:rsidR="007F4858">
        <w:t xml:space="preserve"> De resultaatbestanden uit</w:t>
      </w:r>
      <w:r>
        <w:t xml:space="preserve"> </w:t>
      </w:r>
      <w:proofErr w:type="spellStart"/>
      <w:r>
        <w:t>Tygron</w:t>
      </w:r>
      <w:proofErr w:type="spellEnd"/>
      <w:r>
        <w:t xml:space="preserve"> zijn hiervoor direct geschikt. D-Hydro scenario’s vereisen enkele voorbewerkingsstappen</w:t>
      </w:r>
      <w:r w:rsidRPr="00C623BC">
        <w:t xml:space="preserve"> welke </w:t>
      </w:r>
      <w:r w:rsidR="007F4858">
        <w:t xml:space="preserve">beschikbaar zijn in de </w:t>
      </w:r>
      <w:proofErr w:type="spellStart"/>
      <w:r w:rsidR="007F4858">
        <w:t>HydroLIB</w:t>
      </w:r>
      <w:proofErr w:type="spellEnd"/>
      <w:r w:rsidR="007F4858">
        <w:t xml:space="preserve"> modules (zie </w:t>
      </w:r>
      <w:hyperlink r:id="rId56" w:history="1">
        <w:r w:rsidR="007F4858" w:rsidRPr="00730F42">
          <w:rPr>
            <w:rStyle w:val="Hyperlink"/>
          </w:rPr>
          <w:t>https://github.com/Deltares/HYDROLIB</w:t>
        </w:r>
      </w:hyperlink>
      <w:r w:rsidR="007F4858">
        <w:t>)</w:t>
      </w:r>
      <w:r w:rsidRPr="00C623BC">
        <w:t>. Hierna kan deze handleiding vervolgd wo</w:t>
      </w:r>
      <w:r>
        <w:t xml:space="preserve">rden. </w:t>
      </w:r>
    </w:p>
    <w:p w14:paraId="50C02B7D" w14:textId="77777777" w:rsidR="00AD6E7F" w:rsidRDefault="00AD6E7F" w:rsidP="00AD6E7F">
      <w:pPr>
        <w:pStyle w:val="Kop2"/>
        <w:numPr>
          <w:ilvl w:val="0"/>
          <w:numId w:val="0"/>
        </w:numPr>
      </w:pPr>
      <w:bookmarkStart w:id="72" w:name="_Toc120104288"/>
      <w:r>
        <w:t>Data voorbereiden</w:t>
      </w:r>
      <w:bookmarkEnd w:id="72"/>
    </w:p>
    <w:p w14:paraId="775136DE" w14:textId="77777777" w:rsidR="00AD6E7F" w:rsidRDefault="00AD6E7F" w:rsidP="00AD6E7F">
      <w:r>
        <w:t xml:space="preserve">Het aanleveren van de databestanden moet volgens een uniforme structuur om correct in de LDO te worden weergeven. Hieronder volgt de informatie om de data voor te bereiden. </w:t>
      </w:r>
    </w:p>
    <w:p w14:paraId="01B2E866" w14:textId="77777777" w:rsidR="00AD6E7F" w:rsidRPr="00247AF8" w:rsidRDefault="00AD6E7F" w:rsidP="00AD6E7F">
      <w:pPr>
        <w:rPr>
          <w:u w:val="single"/>
        </w:rPr>
      </w:pPr>
      <w:r w:rsidRPr="00247AF8">
        <w:rPr>
          <w:u w:val="single"/>
        </w:rPr>
        <w:t>Naamgeving</w:t>
      </w:r>
    </w:p>
    <w:p w14:paraId="478A4D5F" w14:textId="77777777" w:rsidR="00AD6E7F" w:rsidRDefault="00AD6E7F" w:rsidP="00AD6E7F">
      <w:r>
        <w:t xml:space="preserve">De naamgeving van het databestand met de </w:t>
      </w:r>
      <w:r w:rsidRPr="004F07AF">
        <w:rPr>
          <w:b/>
          <w:bCs/>
        </w:rPr>
        <w:t>maximale waterdiepte</w:t>
      </w:r>
      <w:r>
        <w:t xml:space="preserve"> (</w:t>
      </w:r>
      <w:proofErr w:type="spellStart"/>
      <w:r>
        <w:t>GeoTIFF</w:t>
      </w:r>
      <w:proofErr w:type="spellEnd"/>
      <w:r>
        <w:t xml:space="preserve">) moet overeenkomen met het formaat: </w:t>
      </w:r>
    </w:p>
    <w:p w14:paraId="1FC717D3" w14:textId="77777777" w:rsidR="00AD6E7F" w:rsidRPr="00002AFE" w:rsidRDefault="00AD6E7F" w:rsidP="00AD6E7F">
      <w:pPr>
        <w:jc w:val="center"/>
        <w:rPr>
          <w:i/>
          <w:iCs/>
        </w:rPr>
      </w:pPr>
      <w:proofErr w:type="gramStart"/>
      <w:r w:rsidRPr="00002AFE">
        <w:rPr>
          <w:i/>
          <w:iCs/>
        </w:rPr>
        <w:t>depth-maximum.tiff</w:t>
      </w:r>
      <w:proofErr w:type="gramEnd"/>
    </w:p>
    <w:p w14:paraId="33E9A9C2" w14:textId="77777777" w:rsidR="00AD6E7F" w:rsidRDefault="00AD6E7F" w:rsidP="00AD6E7F">
      <w:r>
        <w:t xml:space="preserve">De naamgeving van het databestand met de </w:t>
      </w:r>
      <w:r w:rsidRPr="004F07AF">
        <w:rPr>
          <w:b/>
          <w:bCs/>
        </w:rPr>
        <w:t>waterdiepte per tijdstap</w:t>
      </w:r>
      <w:r>
        <w:t xml:space="preserve"> (Zipfile met </w:t>
      </w:r>
      <w:proofErr w:type="spellStart"/>
      <w:r>
        <w:t>GeoTIFF</w:t>
      </w:r>
      <w:proofErr w:type="spellEnd"/>
      <w:r>
        <w:t>’ S) hoort in het volgende formaat te zijn:</w:t>
      </w:r>
    </w:p>
    <w:p w14:paraId="2622427B" w14:textId="77777777" w:rsidR="00AD6E7F" w:rsidRPr="00002AFE" w:rsidRDefault="00AD6E7F" w:rsidP="00AD6E7F">
      <w:pPr>
        <w:jc w:val="center"/>
        <w:rPr>
          <w:i/>
          <w:iCs/>
        </w:rPr>
      </w:pPr>
      <w:proofErr w:type="gramStart"/>
      <w:r w:rsidRPr="00002AFE">
        <w:rPr>
          <w:i/>
          <w:iCs/>
        </w:rPr>
        <w:t>waterdepth_rasters.zip</w:t>
      </w:r>
      <w:proofErr w:type="gramEnd"/>
    </w:p>
    <w:p w14:paraId="0B5D3BB5" w14:textId="77777777" w:rsidR="00AD6E7F" w:rsidRDefault="00AD6E7F" w:rsidP="00AD6E7F">
      <w:r>
        <w:t>Met hierin de waterdiepte per tijdstap [uur], genoemd als:</w:t>
      </w:r>
    </w:p>
    <w:p w14:paraId="12C84C20" w14:textId="77777777" w:rsidR="00AD6E7F" w:rsidRPr="00B212D2" w:rsidRDefault="00AD6E7F" w:rsidP="00AD6E7F">
      <w:pPr>
        <w:spacing w:line="240" w:lineRule="auto"/>
        <w:jc w:val="center"/>
        <w:rPr>
          <w:i/>
          <w:iCs/>
          <w:lang w:val="en-US"/>
        </w:rPr>
      </w:pPr>
      <w:r w:rsidRPr="00B212D2">
        <w:rPr>
          <w:i/>
          <w:iCs/>
          <w:lang w:val="en-US"/>
        </w:rPr>
        <w:t>dataset0000.tiff</w:t>
      </w:r>
    </w:p>
    <w:p w14:paraId="291D1209" w14:textId="77777777" w:rsidR="00AD6E7F" w:rsidRPr="00B212D2" w:rsidRDefault="00AD6E7F" w:rsidP="00AD6E7F">
      <w:pPr>
        <w:spacing w:line="240" w:lineRule="auto"/>
        <w:jc w:val="center"/>
        <w:rPr>
          <w:i/>
          <w:iCs/>
          <w:lang w:val="en-US"/>
        </w:rPr>
      </w:pPr>
      <w:r w:rsidRPr="00B212D2">
        <w:rPr>
          <w:i/>
          <w:iCs/>
          <w:lang w:val="en-US"/>
        </w:rPr>
        <w:t>dataset0001.tiff</w:t>
      </w:r>
    </w:p>
    <w:p w14:paraId="5B49B5C4" w14:textId="77777777" w:rsidR="00AD6E7F" w:rsidRPr="00002AFE" w:rsidRDefault="00AD6E7F" w:rsidP="00AD6E7F">
      <w:pPr>
        <w:spacing w:line="240" w:lineRule="auto"/>
        <w:jc w:val="center"/>
        <w:rPr>
          <w:i/>
          <w:iCs/>
          <w:lang w:val="en-US"/>
        </w:rPr>
      </w:pPr>
      <w:r w:rsidRPr="00002AFE">
        <w:rPr>
          <w:i/>
          <w:iCs/>
          <w:lang w:val="en-US"/>
        </w:rPr>
        <w:t>dataset0002.tif</w:t>
      </w:r>
      <w:r>
        <w:rPr>
          <w:i/>
          <w:iCs/>
          <w:lang w:val="en-US"/>
        </w:rPr>
        <w:t>f</w:t>
      </w:r>
    </w:p>
    <w:p w14:paraId="35CEF985" w14:textId="77777777" w:rsidR="00AD6E7F" w:rsidRPr="00DE0020" w:rsidRDefault="00AD6E7F" w:rsidP="00AD6E7F">
      <w:pPr>
        <w:spacing w:line="240" w:lineRule="auto"/>
        <w:jc w:val="center"/>
        <w:rPr>
          <w:i/>
          <w:iCs/>
        </w:rPr>
      </w:pPr>
      <w:r w:rsidRPr="00DE0020">
        <w:rPr>
          <w:i/>
          <w:iCs/>
        </w:rPr>
        <w:t>...</w:t>
      </w:r>
    </w:p>
    <w:p w14:paraId="60472A92" w14:textId="77777777" w:rsidR="00AD6E7F" w:rsidRPr="00DE0020" w:rsidRDefault="00AD6E7F" w:rsidP="00AD6E7F">
      <w:pPr>
        <w:spacing w:line="240" w:lineRule="auto"/>
        <w:jc w:val="center"/>
        <w:rPr>
          <w:i/>
          <w:iCs/>
        </w:rPr>
      </w:pPr>
      <w:proofErr w:type="gramStart"/>
      <w:r>
        <w:rPr>
          <w:i/>
          <w:iCs/>
        </w:rPr>
        <w:t>d</w:t>
      </w:r>
      <w:r w:rsidRPr="00DE0020">
        <w:rPr>
          <w:i/>
          <w:iCs/>
        </w:rPr>
        <w:t>ataset0010.tiff</w:t>
      </w:r>
      <w:proofErr w:type="gramEnd"/>
    </w:p>
    <w:p w14:paraId="25391947" w14:textId="77777777" w:rsidR="00AD6E7F" w:rsidRPr="00C61D14" w:rsidRDefault="00AD6E7F" w:rsidP="00AD6E7F">
      <w:pPr>
        <w:spacing w:line="240" w:lineRule="auto"/>
        <w:jc w:val="center"/>
        <w:rPr>
          <w:i/>
          <w:iCs/>
        </w:rPr>
      </w:pPr>
      <w:proofErr w:type="gramStart"/>
      <w:r>
        <w:rPr>
          <w:i/>
          <w:iCs/>
        </w:rPr>
        <w:t>d</w:t>
      </w:r>
      <w:r w:rsidRPr="00C61D14">
        <w:rPr>
          <w:i/>
          <w:iCs/>
        </w:rPr>
        <w:t>ataset</w:t>
      </w:r>
      <w:r>
        <w:rPr>
          <w:i/>
          <w:iCs/>
        </w:rPr>
        <w:t>NNNN</w:t>
      </w:r>
      <w:r w:rsidRPr="00C61D14">
        <w:rPr>
          <w:i/>
          <w:iCs/>
        </w:rPr>
        <w:t>.tiff</w:t>
      </w:r>
      <w:proofErr w:type="gramEnd"/>
    </w:p>
    <w:p w14:paraId="1A8B8466" w14:textId="77777777" w:rsidR="00AD6E7F" w:rsidRPr="00C61D14" w:rsidRDefault="00AD6E7F" w:rsidP="00AD6E7F">
      <w:pPr>
        <w:spacing w:line="240" w:lineRule="auto"/>
        <w:jc w:val="center"/>
      </w:pPr>
    </w:p>
    <w:p w14:paraId="7562FB18" w14:textId="77777777" w:rsidR="00AD6E7F" w:rsidRDefault="00AD6E7F" w:rsidP="00AD6E7F">
      <w:r w:rsidRPr="006E787F">
        <w:t xml:space="preserve">Elke tijdstap dient een eigen </w:t>
      </w:r>
      <w:proofErr w:type="spellStart"/>
      <w:r w:rsidRPr="006E787F">
        <w:t>GeoTIFF</w:t>
      </w:r>
      <w:proofErr w:type="spellEnd"/>
      <w:r>
        <w:t xml:space="preserve"> te krijgen in de Zipfile. De nummering in de naamgeving (i.e. dataset0001.tif) volgt de tijdstap van 1 uur. Hieronder volgt een kort overzicht van de naamgeving van alle invoerbestanden (</w:t>
      </w:r>
      <w:r>
        <w:fldChar w:fldCharType="begin"/>
      </w:r>
      <w:r>
        <w:instrText xml:space="preserve"> REF _Ref118118765 \h </w:instrText>
      </w:r>
      <w:r>
        <w:fldChar w:fldCharType="separate"/>
      </w:r>
      <w:r>
        <w:t xml:space="preserve">Tabel </w:t>
      </w:r>
      <w:r>
        <w:rPr>
          <w:noProof/>
        </w:rPr>
        <w:t>1</w:t>
      </w:r>
      <w:r>
        <w:fldChar w:fldCharType="end"/>
      </w:r>
      <w:r>
        <w:t>).</w:t>
      </w:r>
    </w:p>
    <w:p w14:paraId="7147B0D7" w14:textId="77777777" w:rsidR="00AD6E7F" w:rsidRDefault="00AD6E7F" w:rsidP="00AD6E7F">
      <w:r>
        <w:br w:type="page"/>
      </w:r>
    </w:p>
    <w:p w14:paraId="66582250" w14:textId="77777777" w:rsidR="00AD6E7F" w:rsidRDefault="00AD6E7F" w:rsidP="00AD6E7F">
      <w:pPr>
        <w:pStyle w:val="Bijschrift"/>
        <w:keepNext/>
        <w:spacing w:after="0" w:line="276" w:lineRule="auto"/>
      </w:pPr>
      <w:bookmarkStart w:id="73" w:name="_Ref118118765"/>
      <w:r>
        <w:lastRenderedPageBreak/>
        <w:t xml:space="preserve">Tabel </w:t>
      </w:r>
      <w:r>
        <w:fldChar w:fldCharType="begin"/>
      </w:r>
      <w:r>
        <w:instrText xml:space="preserve"> SEQ Tabel \* ARABIC </w:instrText>
      </w:r>
      <w:r>
        <w:fldChar w:fldCharType="separate"/>
      </w:r>
      <w:r>
        <w:rPr>
          <w:noProof/>
        </w:rPr>
        <w:t>1</w:t>
      </w:r>
      <w:r>
        <w:rPr>
          <w:noProof/>
        </w:rPr>
        <w:fldChar w:fldCharType="end"/>
      </w:r>
      <w:bookmarkEnd w:id="73"/>
      <w:r>
        <w:t xml:space="preserve">. Naamgevingsvereiste van de verschillende dataproducten van </w:t>
      </w:r>
      <w:proofErr w:type="spellStart"/>
      <w:r>
        <w:t>Tygron</w:t>
      </w:r>
      <w:proofErr w:type="spellEnd"/>
      <w:r>
        <w:t xml:space="preserve"> voor import naar de LDO. </w:t>
      </w:r>
    </w:p>
    <w:tbl>
      <w:tblPr>
        <w:tblStyle w:val="Rastertabel1licht-Accent1"/>
        <w:tblW w:w="0" w:type="auto"/>
        <w:tblLook w:val="04A0" w:firstRow="1" w:lastRow="0" w:firstColumn="1" w:lastColumn="0" w:noHBand="0" w:noVBand="1"/>
      </w:tblPr>
      <w:tblGrid>
        <w:gridCol w:w="2667"/>
        <w:gridCol w:w="2592"/>
        <w:gridCol w:w="1817"/>
      </w:tblGrid>
      <w:tr w:rsidR="00AD6E7F" w14:paraId="30EE02F4" w14:textId="77777777" w:rsidTr="00CA24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0" w:type="dxa"/>
            <w:tcBorders>
              <w:top w:val="single" w:sz="4" w:space="0" w:color="008080"/>
              <w:left w:val="single" w:sz="4" w:space="0" w:color="008080"/>
              <w:bottom w:val="single" w:sz="12" w:space="0" w:color="008080"/>
            </w:tcBorders>
          </w:tcPr>
          <w:p w14:paraId="5E293ACA" w14:textId="77777777" w:rsidR="00AD6E7F" w:rsidRDefault="00AD6E7F" w:rsidP="00CA2425">
            <w:r>
              <w:t>Dataproduct</w:t>
            </w:r>
          </w:p>
        </w:tc>
        <w:tc>
          <w:tcPr>
            <w:tcW w:w="3134" w:type="dxa"/>
            <w:tcBorders>
              <w:top w:val="single" w:sz="4" w:space="0" w:color="008080"/>
              <w:bottom w:val="single" w:sz="12" w:space="0" w:color="008080"/>
              <w:right w:val="single" w:sz="4" w:space="0" w:color="008080"/>
            </w:tcBorders>
          </w:tcPr>
          <w:p w14:paraId="6EC14E84" w14:textId="77777777" w:rsidR="00AD6E7F" w:rsidRDefault="00AD6E7F" w:rsidP="00CA2425">
            <w:pPr>
              <w:cnfStyle w:val="100000000000" w:firstRow="1" w:lastRow="0" w:firstColumn="0" w:lastColumn="0" w:oddVBand="0" w:evenVBand="0" w:oddHBand="0" w:evenHBand="0" w:firstRowFirstColumn="0" w:firstRowLastColumn="0" w:lastRowFirstColumn="0" w:lastRowLastColumn="0"/>
            </w:pPr>
            <w:r>
              <w:t xml:space="preserve">Naamgeving </w:t>
            </w:r>
          </w:p>
        </w:tc>
        <w:tc>
          <w:tcPr>
            <w:tcW w:w="2388" w:type="dxa"/>
            <w:tcBorders>
              <w:top w:val="single" w:sz="4" w:space="0" w:color="008080"/>
              <w:left w:val="single" w:sz="4" w:space="0" w:color="008080"/>
              <w:bottom w:val="single" w:sz="12" w:space="0" w:color="008080"/>
              <w:right w:val="single" w:sz="4" w:space="0" w:color="008080"/>
            </w:tcBorders>
          </w:tcPr>
          <w:p w14:paraId="08EE16D1" w14:textId="77777777" w:rsidR="00AD6E7F" w:rsidRDefault="00AD6E7F" w:rsidP="00CA2425">
            <w:pPr>
              <w:cnfStyle w:val="100000000000" w:firstRow="1" w:lastRow="0" w:firstColumn="0" w:lastColumn="0" w:oddVBand="0" w:evenVBand="0" w:oddHBand="0" w:evenHBand="0" w:firstRowFirstColumn="0" w:firstRowLastColumn="0" w:lastRowFirstColumn="0" w:lastRowLastColumn="0"/>
            </w:pPr>
            <w:r>
              <w:t>Formaat</w:t>
            </w:r>
          </w:p>
        </w:tc>
      </w:tr>
      <w:tr w:rsidR="00AD6E7F" w14:paraId="769E7AB8" w14:textId="77777777" w:rsidTr="00CA2425">
        <w:tc>
          <w:tcPr>
            <w:cnfStyle w:val="001000000000" w:firstRow="0" w:lastRow="0" w:firstColumn="1" w:lastColumn="0" w:oddVBand="0" w:evenVBand="0" w:oddHBand="0" w:evenHBand="0" w:firstRowFirstColumn="0" w:firstRowLastColumn="0" w:lastRowFirstColumn="0" w:lastRowLastColumn="0"/>
            <w:tcW w:w="3540" w:type="dxa"/>
            <w:tcBorders>
              <w:top w:val="single" w:sz="12" w:space="0" w:color="008080"/>
              <w:left w:val="single" w:sz="4" w:space="0" w:color="008080"/>
              <w:bottom w:val="single" w:sz="4" w:space="0" w:color="008080"/>
            </w:tcBorders>
          </w:tcPr>
          <w:p w14:paraId="35F418DE" w14:textId="77777777" w:rsidR="00AD6E7F" w:rsidRPr="006E787F" w:rsidRDefault="00AD6E7F" w:rsidP="00CA2425">
            <w:pPr>
              <w:rPr>
                <w:b w:val="0"/>
                <w:bCs w:val="0"/>
              </w:rPr>
            </w:pPr>
            <w:r w:rsidRPr="006E787F">
              <w:rPr>
                <w:b w:val="0"/>
                <w:bCs w:val="0"/>
              </w:rPr>
              <w:t>Maximale waterdiepte</w:t>
            </w:r>
          </w:p>
        </w:tc>
        <w:tc>
          <w:tcPr>
            <w:tcW w:w="3134" w:type="dxa"/>
            <w:tcBorders>
              <w:top w:val="single" w:sz="12" w:space="0" w:color="008080"/>
              <w:bottom w:val="single" w:sz="4" w:space="0" w:color="008080"/>
              <w:right w:val="single" w:sz="4" w:space="0" w:color="008080"/>
            </w:tcBorders>
          </w:tcPr>
          <w:p w14:paraId="706AC866" w14:textId="77777777" w:rsidR="00AD6E7F" w:rsidRDefault="00AD6E7F" w:rsidP="00CA2425">
            <w:pPr>
              <w:cnfStyle w:val="000000000000" w:firstRow="0" w:lastRow="0" w:firstColumn="0" w:lastColumn="0" w:oddVBand="0" w:evenVBand="0" w:oddHBand="0" w:evenHBand="0" w:firstRowFirstColumn="0" w:firstRowLastColumn="0" w:lastRowFirstColumn="0" w:lastRowLastColumn="0"/>
            </w:pPr>
            <w:proofErr w:type="spellStart"/>
            <w:proofErr w:type="gramStart"/>
            <w:r>
              <w:t>depth</w:t>
            </w:r>
            <w:proofErr w:type="spellEnd"/>
            <w:proofErr w:type="gramEnd"/>
            <w:r>
              <w:t>-maximum</w:t>
            </w:r>
          </w:p>
        </w:tc>
        <w:tc>
          <w:tcPr>
            <w:tcW w:w="2388" w:type="dxa"/>
            <w:tcBorders>
              <w:top w:val="single" w:sz="12" w:space="0" w:color="008080"/>
              <w:left w:val="single" w:sz="4" w:space="0" w:color="008080"/>
              <w:bottom w:val="single" w:sz="4" w:space="0" w:color="008080"/>
              <w:right w:val="single" w:sz="4" w:space="0" w:color="008080"/>
            </w:tcBorders>
          </w:tcPr>
          <w:p w14:paraId="4B96E365" w14:textId="77777777" w:rsidR="00AD6E7F" w:rsidRDefault="00AD6E7F" w:rsidP="00CA2425">
            <w:pPr>
              <w:cnfStyle w:val="000000000000" w:firstRow="0" w:lastRow="0" w:firstColumn="0" w:lastColumn="0" w:oddVBand="0" w:evenVBand="0" w:oddHBand="0" w:evenHBand="0" w:firstRowFirstColumn="0" w:firstRowLastColumn="0" w:lastRowFirstColumn="0" w:lastRowLastColumn="0"/>
            </w:pPr>
            <w:r>
              <w:t>.</w:t>
            </w:r>
            <w:proofErr w:type="spellStart"/>
            <w:r>
              <w:t>tiff</w:t>
            </w:r>
            <w:proofErr w:type="spellEnd"/>
          </w:p>
        </w:tc>
      </w:tr>
      <w:tr w:rsidR="00AD6E7F" w14:paraId="0609EFF0" w14:textId="77777777" w:rsidTr="00CA2425">
        <w:tc>
          <w:tcPr>
            <w:cnfStyle w:val="001000000000" w:firstRow="0" w:lastRow="0" w:firstColumn="1" w:lastColumn="0" w:oddVBand="0" w:evenVBand="0" w:oddHBand="0" w:evenHBand="0" w:firstRowFirstColumn="0" w:firstRowLastColumn="0" w:lastRowFirstColumn="0" w:lastRowLastColumn="0"/>
            <w:tcW w:w="3540" w:type="dxa"/>
            <w:tcBorders>
              <w:top w:val="single" w:sz="4" w:space="0" w:color="008080"/>
              <w:left w:val="single" w:sz="4" w:space="0" w:color="008080"/>
              <w:bottom w:val="single" w:sz="4" w:space="0" w:color="008080"/>
            </w:tcBorders>
          </w:tcPr>
          <w:p w14:paraId="38D6EDAA" w14:textId="77777777" w:rsidR="00AD6E7F" w:rsidRPr="006E787F" w:rsidRDefault="00AD6E7F" w:rsidP="00CA2425">
            <w:pPr>
              <w:rPr>
                <w:b w:val="0"/>
                <w:bCs w:val="0"/>
              </w:rPr>
            </w:pPr>
            <w:r w:rsidRPr="006E787F">
              <w:rPr>
                <w:b w:val="0"/>
                <w:bCs w:val="0"/>
              </w:rPr>
              <w:t>Data</w:t>
            </w:r>
            <w:r>
              <w:rPr>
                <w:b w:val="0"/>
                <w:bCs w:val="0"/>
              </w:rPr>
              <w:t>folder</w:t>
            </w:r>
            <w:r w:rsidRPr="006E787F">
              <w:rPr>
                <w:b w:val="0"/>
                <w:bCs w:val="0"/>
              </w:rPr>
              <w:t xml:space="preserve"> waterdieptes per tijdstap (ZIP-folder)</w:t>
            </w:r>
          </w:p>
        </w:tc>
        <w:tc>
          <w:tcPr>
            <w:tcW w:w="3134" w:type="dxa"/>
            <w:tcBorders>
              <w:top w:val="single" w:sz="4" w:space="0" w:color="008080"/>
              <w:bottom w:val="single" w:sz="4" w:space="0" w:color="008080"/>
              <w:right w:val="single" w:sz="4" w:space="0" w:color="008080"/>
            </w:tcBorders>
          </w:tcPr>
          <w:p w14:paraId="2868604F" w14:textId="77777777" w:rsidR="00AD6E7F" w:rsidRDefault="00AD6E7F" w:rsidP="00CA2425">
            <w:pPr>
              <w:cnfStyle w:val="000000000000" w:firstRow="0" w:lastRow="0" w:firstColumn="0" w:lastColumn="0" w:oddVBand="0" w:evenVBand="0" w:oddHBand="0" w:evenHBand="0" w:firstRowFirstColumn="0" w:firstRowLastColumn="0" w:lastRowFirstColumn="0" w:lastRowLastColumn="0"/>
            </w:pPr>
            <w:proofErr w:type="spellStart"/>
            <w:proofErr w:type="gramStart"/>
            <w:r>
              <w:t>waterdepth</w:t>
            </w:r>
            <w:proofErr w:type="gramEnd"/>
            <w:r>
              <w:t>_rasters</w:t>
            </w:r>
            <w:proofErr w:type="spellEnd"/>
          </w:p>
        </w:tc>
        <w:tc>
          <w:tcPr>
            <w:tcW w:w="2388" w:type="dxa"/>
            <w:tcBorders>
              <w:top w:val="single" w:sz="4" w:space="0" w:color="008080"/>
              <w:left w:val="single" w:sz="4" w:space="0" w:color="008080"/>
              <w:bottom w:val="single" w:sz="4" w:space="0" w:color="008080"/>
              <w:right w:val="single" w:sz="4" w:space="0" w:color="008080"/>
            </w:tcBorders>
          </w:tcPr>
          <w:p w14:paraId="47439077" w14:textId="77777777" w:rsidR="00AD6E7F" w:rsidRDefault="00AD6E7F" w:rsidP="00CA2425">
            <w:pPr>
              <w:cnfStyle w:val="000000000000" w:firstRow="0" w:lastRow="0" w:firstColumn="0" w:lastColumn="0" w:oddVBand="0" w:evenVBand="0" w:oddHBand="0" w:evenHBand="0" w:firstRowFirstColumn="0" w:firstRowLastColumn="0" w:lastRowFirstColumn="0" w:lastRowLastColumn="0"/>
            </w:pPr>
            <w:r>
              <w:t>.zip</w:t>
            </w:r>
          </w:p>
        </w:tc>
      </w:tr>
      <w:tr w:rsidR="00AD6E7F" w14:paraId="7473D9DA" w14:textId="77777777" w:rsidTr="00CA2425">
        <w:tc>
          <w:tcPr>
            <w:cnfStyle w:val="001000000000" w:firstRow="0" w:lastRow="0" w:firstColumn="1" w:lastColumn="0" w:oddVBand="0" w:evenVBand="0" w:oddHBand="0" w:evenHBand="0" w:firstRowFirstColumn="0" w:firstRowLastColumn="0" w:lastRowFirstColumn="0" w:lastRowLastColumn="0"/>
            <w:tcW w:w="3540" w:type="dxa"/>
            <w:tcBorders>
              <w:top w:val="single" w:sz="4" w:space="0" w:color="008080"/>
              <w:left w:val="single" w:sz="4" w:space="0" w:color="008080"/>
              <w:bottom w:val="single" w:sz="4" w:space="0" w:color="008080"/>
            </w:tcBorders>
          </w:tcPr>
          <w:p w14:paraId="46468156" w14:textId="77777777" w:rsidR="00AD6E7F" w:rsidRPr="006E787F" w:rsidRDefault="00AD6E7F" w:rsidP="00CA2425">
            <w:pPr>
              <w:rPr>
                <w:b w:val="0"/>
                <w:bCs w:val="0"/>
              </w:rPr>
            </w:pPr>
            <w:r w:rsidRPr="006E787F">
              <w:rPr>
                <w:b w:val="0"/>
                <w:bCs w:val="0"/>
              </w:rPr>
              <w:t>Waterdiepte per tijdstap (</w:t>
            </w:r>
            <w:proofErr w:type="spellStart"/>
            <w:r w:rsidRPr="006E787F">
              <w:rPr>
                <w:b w:val="0"/>
                <w:bCs w:val="0"/>
              </w:rPr>
              <w:t>GeoTIFF</w:t>
            </w:r>
            <w:proofErr w:type="spellEnd"/>
            <w:r w:rsidRPr="006E787F">
              <w:rPr>
                <w:b w:val="0"/>
                <w:bCs w:val="0"/>
              </w:rPr>
              <w:t>)</w:t>
            </w:r>
          </w:p>
        </w:tc>
        <w:tc>
          <w:tcPr>
            <w:tcW w:w="3134" w:type="dxa"/>
            <w:tcBorders>
              <w:top w:val="single" w:sz="4" w:space="0" w:color="008080"/>
              <w:bottom w:val="single" w:sz="4" w:space="0" w:color="008080"/>
              <w:right w:val="single" w:sz="4" w:space="0" w:color="008080"/>
            </w:tcBorders>
          </w:tcPr>
          <w:p w14:paraId="19DC8E18" w14:textId="77777777" w:rsidR="00AD6E7F" w:rsidRPr="006E787F" w:rsidRDefault="00AD6E7F" w:rsidP="00CA2425">
            <w:pPr>
              <w:cnfStyle w:val="000000000000" w:firstRow="0" w:lastRow="0" w:firstColumn="0" w:lastColumn="0" w:oddVBand="0" w:evenVBand="0" w:oddHBand="0" w:evenHBand="0" w:firstRowFirstColumn="0" w:firstRowLastColumn="0" w:lastRowFirstColumn="0" w:lastRowLastColumn="0"/>
            </w:pPr>
            <w:proofErr w:type="gramStart"/>
            <w:r>
              <w:t>dataset</w:t>
            </w:r>
            <w:proofErr w:type="gramEnd"/>
            <w:r>
              <w:t>****</w:t>
            </w:r>
          </w:p>
        </w:tc>
        <w:tc>
          <w:tcPr>
            <w:tcW w:w="2388" w:type="dxa"/>
            <w:tcBorders>
              <w:top w:val="single" w:sz="4" w:space="0" w:color="008080"/>
              <w:left w:val="single" w:sz="4" w:space="0" w:color="008080"/>
              <w:bottom w:val="single" w:sz="4" w:space="0" w:color="008080"/>
              <w:right w:val="single" w:sz="4" w:space="0" w:color="008080"/>
            </w:tcBorders>
          </w:tcPr>
          <w:p w14:paraId="3D43FDFE" w14:textId="77777777" w:rsidR="00AD6E7F" w:rsidRDefault="00AD6E7F" w:rsidP="00CA2425">
            <w:pPr>
              <w:cnfStyle w:val="000000000000" w:firstRow="0" w:lastRow="0" w:firstColumn="0" w:lastColumn="0" w:oddVBand="0" w:evenVBand="0" w:oddHBand="0" w:evenHBand="0" w:firstRowFirstColumn="0" w:firstRowLastColumn="0" w:lastRowFirstColumn="0" w:lastRowLastColumn="0"/>
            </w:pPr>
            <w:r>
              <w:t>.</w:t>
            </w:r>
            <w:proofErr w:type="spellStart"/>
            <w:r>
              <w:t>tiff</w:t>
            </w:r>
            <w:proofErr w:type="spellEnd"/>
          </w:p>
        </w:tc>
      </w:tr>
    </w:tbl>
    <w:p w14:paraId="2005F1CE" w14:textId="77777777" w:rsidR="00AD6E7F" w:rsidRPr="00096A14" w:rsidRDefault="00AD6E7F" w:rsidP="00AD6E7F">
      <w:r>
        <w:rPr>
          <w:u w:val="single"/>
        </w:rPr>
        <w:t>C</w:t>
      </w:r>
      <w:r w:rsidRPr="00096A14">
        <w:rPr>
          <w:u w:val="single"/>
        </w:rPr>
        <w:t>oördinatensysteem</w:t>
      </w:r>
    </w:p>
    <w:p w14:paraId="1F1A356B" w14:textId="77777777" w:rsidR="00AD6E7F" w:rsidRDefault="00AD6E7F" w:rsidP="00AD6E7F">
      <w:r>
        <w:t>Het coördinaten referentie systeem van de datalagen moet overeenkomen met:</w:t>
      </w:r>
    </w:p>
    <w:p w14:paraId="4B800B95" w14:textId="77777777" w:rsidR="00AD6E7F" w:rsidRPr="00B212D2" w:rsidRDefault="00AD6E7F" w:rsidP="00AD6E7F">
      <w:pPr>
        <w:jc w:val="center"/>
        <w:rPr>
          <w:i/>
          <w:iCs/>
        </w:rPr>
      </w:pPr>
      <w:r w:rsidRPr="00B212D2">
        <w:rPr>
          <w:i/>
          <w:iCs/>
        </w:rPr>
        <w:t>EPSG:</w:t>
      </w:r>
      <w:r>
        <w:rPr>
          <w:i/>
          <w:iCs/>
        </w:rPr>
        <w:t xml:space="preserve"> </w:t>
      </w:r>
      <w:r w:rsidRPr="00B212D2">
        <w:rPr>
          <w:i/>
          <w:iCs/>
        </w:rPr>
        <w:t>28992 (</w:t>
      </w:r>
      <w:proofErr w:type="gramStart"/>
      <w:r w:rsidRPr="00B212D2">
        <w:rPr>
          <w:i/>
          <w:iCs/>
        </w:rPr>
        <w:t>Amersfoort /</w:t>
      </w:r>
      <w:proofErr w:type="gramEnd"/>
      <w:r w:rsidRPr="00B212D2">
        <w:rPr>
          <w:i/>
          <w:iCs/>
        </w:rPr>
        <w:t xml:space="preserve"> RD New)</w:t>
      </w:r>
    </w:p>
    <w:p w14:paraId="0A493870" w14:textId="77777777" w:rsidR="00AD6E7F" w:rsidRPr="004E3E2B" w:rsidRDefault="00AD6E7F" w:rsidP="00AD6E7F">
      <w:pPr>
        <w:tabs>
          <w:tab w:val="left" w:pos="3268"/>
        </w:tabs>
        <w:rPr>
          <w:u w:val="single"/>
        </w:rPr>
      </w:pPr>
      <w:r w:rsidRPr="004E3E2B">
        <w:rPr>
          <w:u w:val="single"/>
        </w:rPr>
        <w:t>Comprimere</w:t>
      </w:r>
      <w:r>
        <w:rPr>
          <w:u w:val="single"/>
        </w:rPr>
        <w:t xml:space="preserve">n </w:t>
      </w:r>
    </w:p>
    <w:p w14:paraId="3606C3FB" w14:textId="4E1733C3" w:rsidR="00AD6E7F" w:rsidRPr="00002AFE" w:rsidRDefault="00AD6E7F" w:rsidP="00AD6E7F">
      <w:pPr>
        <w:rPr>
          <w:rFonts w:eastAsia="Times New Roman"/>
          <w:color w:val="000000"/>
          <w:sz w:val="20"/>
          <w:szCs w:val="20"/>
        </w:rPr>
      </w:pPr>
      <w:r>
        <w:t xml:space="preserve">Het is belangrijk de aan te leveren datalagen te comprimeren. Hierdoor blijft de bestandsgrootte behapbaar en </w:t>
      </w:r>
      <w:r w:rsidR="007F4858">
        <w:t>verloopt het importeren efficiënter in</w:t>
      </w:r>
      <w:r>
        <w:t xml:space="preserve"> het LDO. Om </w:t>
      </w:r>
      <w:proofErr w:type="spellStart"/>
      <w:r>
        <w:t>GeoTIFF</w:t>
      </w:r>
      <w:proofErr w:type="spellEnd"/>
      <w:r>
        <w:t xml:space="preserve"> ‘s te comprimeren wordt de COMPRESS = </w:t>
      </w:r>
      <w:proofErr w:type="gramStart"/>
      <w:r>
        <w:t>DEFLATE functie</w:t>
      </w:r>
      <w:proofErr w:type="gramEnd"/>
      <w:r>
        <w:t xml:space="preserve"> van GDAL gebruikt (zie ook </w:t>
      </w:r>
      <w:hyperlink r:id="rId57" w:tgtFrame="_blank" w:history="1">
        <w:r w:rsidRPr="007F4858">
          <w:rPr>
            <w:rStyle w:val="Hyperlink"/>
          </w:rPr>
          <w:t>https://gdal.org/drivers/raster/gtiff.html</w:t>
        </w:r>
      </w:hyperlink>
      <w:r>
        <w:rPr>
          <w:rFonts w:eastAsia="Times New Roman"/>
          <w:color w:val="000000"/>
          <w:sz w:val="20"/>
          <w:szCs w:val="20"/>
        </w:rPr>
        <w:t xml:space="preserve">). </w:t>
      </w:r>
      <w:r w:rsidRPr="00BD31DD">
        <w:t xml:space="preserve">Na het installeren van GDAL kan de gebruiker met het onderstaande voorbeeld de bestanden comprimeren. Deze korte </w:t>
      </w:r>
      <w:proofErr w:type="spellStart"/>
      <w:r w:rsidRPr="00BD31DD">
        <w:t>commandline</w:t>
      </w:r>
      <w:proofErr w:type="spellEnd"/>
      <w:r w:rsidRPr="00BD31DD">
        <w:t xml:space="preserve"> kan worden gedraaid via de OSGeo4w Shell.</w:t>
      </w:r>
      <w:r>
        <w:rPr>
          <w:rFonts w:eastAsia="Times New Roman"/>
          <w:color w:val="000000"/>
          <w:sz w:val="20"/>
          <w:szCs w:val="20"/>
        </w:rPr>
        <w:t xml:space="preserve"> </w:t>
      </w:r>
    </w:p>
    <w:p w14:paraId="3C993CDD" w14:textId="77777777" w:rsidR="00AD6E7F" w:rsidRDefault="00AD6E7F" w:rsidP="00AD6E7F">
      <w:pPr>
        <w:ind w:left="567"/>
        <w:rPr>
          <w:rFonts w:eastAsia="Times New Roman"/>
          <w:i/>
          <w:iCs/>
          <w:color w:val="000000"/>
          <w:lang w:val="en-US"/>
        </w:rPr>
      </w:pPr>
      <w:proofErr w:type="spellStart"/>
      <w:r w:rsidRPr="00BD31DD">
        <w:rPr>
          <w:rFonts w:eastAsia="Times New Roman"/>
          <w:i/>
          <w:iCs/>
          <w:color w:val="000000"/>
          <w:lang w:val="en-US"/>
        </w:rPr>
        <w:t>gdalwarp</w:t>
      </w:r>
      <w:proofErr w:type="spellEnd"/>
      <w:r w:rsidRPr="00BD31DD">
        <w:rPr>
          <w:rFonts w:eastAsia="Times New Roman"/>
          <w:i/>
          <w:iCs/>
          <w:color w:val="000000"/>
          <w:lang w:val="en-US"/>
        </w:rPr>
        <w:t xml:space="preserve"> -co COMPRESS=</w:t>
      </w:r>
      <w:proofErr w:type="gramStart"/>
      <w:r w:rsidRPr="00BD31DD">
        <w:rPr>
          <w:rFonts w:eastAsia="Times New Roman"/>
          <w:i/>
          <w:iCs/>
          <w:color w:val="000000"/>
          <w:lang w:val="en-US"/>
        </w:rPr>
        <w:t>DEFLATE  -</w:t>
      </w:r>
      <w:proofErr w:type="spellStart"/>
      <w:proofErr w:type="gramEnd"/>
      <w:r w:rsidRPr="00BD31DD">
        <w:rPr>
          <w:rFonts w:eastAsia="Times New Roman"/>
          <w:i/>
          <w:iCs/>
          <w:color w:val="000000"/>
          <w:lang w:val="en-US"/>
        </w:rPr>
        <w:t>dstnodata</w:t>
      </w:r>
      <w:proofErr w:type="spellEnd"/>
      <w:r w:rsidRPr="00BD31DD">
        <w:rPr>
          <w:rFonts w:eastAsia="Times New Roman"/>
          <w:i/>
          <w:iCs/>
          <w:color w:val="000000"/>
          <w:lang w:val="en-US"/>
        </w:rPr>
        <w:t xml:space="preserve"> -9999 -</w:t>
      </w:r>
      <w:proofErr w:type="spellStart"/>
      <w:r w:rsidRPr="00BD31DD">
        <w:rPr>
          <w:rFonts w:eastAsia="Times New Roman"/>
          <w:i/>
          <w:iCs/>
          <w:color w:val="000000"/>
          <w:lang w:val="en-US"/>
        </w:rPr>
        <w:t>t_srs</w:t>
      </w:r>
      <w:proofErr w:type="spellEnd"/>
      <w:r w:rsidRPr="00BD31DD">
        <w:rPr>
          <w:rFonts w:eastAsia="Times New Roman"/>
          <w:i/>
          <w:iCs/>
          <w:color w:val="000000"/>
          <w:lang w:val="en-US"/>
        </w:rPr>
        <w:t xml:space="preserve"> EPSG:28992 </w:t>
      </w:r>
      <w:proofErr w:type="spellStart"/>
      <w:r w:rsidRPr="00BD31DD">
        <w:rPr>
          <w:rFonts w:eastAsia="Times New Roman"/>
          <w:i/>
          <w:iCs/>
          <w:color w:val="000000"/>
          <w:lang w:val="en-US"/>
        </w:rPr>
        <w:t>drivelocation</w:t>
      </w:r>
      <w:proofErr w:type="spellEnd"/>
      <w:r w:rsidRPr="00BD31DD">
        <w:rPr>
          <w:rFonts w:eastAsia="Times New Roman"/>
          <w:i/>
          <w:iCs/>
          <w:color w:val="000000"/>
          <w:lang w:val="en-US"/>
        </w:rPr>
        <w:t>\</w:t>
      </w:r>
      <w:r>
        <w:rPr>
          <w:rFonts w:eastAsia="Times New Roman"/>
          <w:i/>
          <w:iCs/>
          <w:color w:val="000000"/>
          <w:lang w:val="en-US"/>
        </w:rPr>
        <w:t>i</w:t>
      </w:r>
      <w:r w:rsidRPr="00BD31DD">
        <w:rPr>
          <w:rFonts w:eastAsia="Times New Roman"/>
          <w:i/>
          <w:iCs/>
          <w:color w:val="000000"/>
          <w:lang w:val="en-US"/>
        </w:rPr>
        <w:t>nput.tif</w:t>
      </w:r>
      <w:r>
        <w:rPr>
          <w:rFonts w:eastAsia="Times New Roman"/>
          <w:i/>
          <w:iCs/>
          <w:color w:val="000000"/>
          <w:lang w:val="en-US"/>
        </w:rPr>
        <w:t xml:space="preserve">f </w:t>
      </w:r>
      <w:proofErr w:type="spellStart"/>
      <w:r w:rsidRPr="00BD31DD">
        <w:rPr>
          <w:rFonts w:eastAsia="Times New Roman"/>
          <w:i/>
          <w:iCs/>
          <w:color w:val="000000"/>
          <w:lang w:val="en-US"/>
        </w:rPr>
        <w:t>drivelocation</w:t>
      </w:r>
      <w:proofErr w:type="spellEnd"/>
      <w:r w:rsidRPr="00BD31DD">
        <w:rPr>
          <w:rFonts w:eastAsia="Times New Roman"/>
          <w:i/>
          <w:iCs/>
          <w:color w:val="000000"/>
          <w:lang w:val="en-US"/>
        </w:rPr>
        <w:t>\</w:t>
      </w:r>
      <w:r>
        <w:rPr>
          <w:rFonts w:eastAsia="Times New Roman"/>
          <w:i/>
          <w:iCs/>
          <w:color w:val="000000"/>
          <w:lang w:val="en-US"/>
        </w:rPr>
        <w:t>o</w:t>
      </w:r>
      <w:r w:rsidRPr="00BD31DD">
        <w:rPr>
          <w:rFonts w:eastAsia="Times New Roman"/>
          <w:i/>
          <w:iCs/>
          <w:color w:val="000000"/>
          <w:lang w:val="en-US"/>
        </w:rPr>
        <w:t>utput.tif</w:t>
      </w:r>
      <w:r>
        <w:rPr>
          <w:rFonts w:eastAsia="Times New Roman"/>
          <w:i/>
          <w:iCs/>
          <w:color w:val="000000"/>
          <w:lang w:val="en-US"/>
        </w:rPr>
        <w:t>f</w:t>
      </w:r>
    </w:p>
    <w:p w14:paraId="5DC0CB77" w14:textId="47E50D9A" w:rsidR="00AD6E7F" w:rsidRDefault="00AD6E7F" w:rsidP="00AD6E7F">
      <w:pPr>
        <w:rPr>
          <w:rFonts w:eastAsia="Times New Roman"/>
          <w:color w:val="000000"/>
        </w:rPr>
      </w:pPr>
      <w:r>
        <w:rPr>
          <w:rFonts w:eastAsia="Times New Roman"/>
          <w:color w:val="000000"/>
        </w:rPr>
        <w:t>De gebruiker dient de tekst ‘</w:t>
      </w:r>
      <w:proofErr w:type="spellStart"/>
      <w:r>
        <w:rPr>
          <w:rFonts w:eastAsia="Times New Roman"/>
          <w:i/>
          <w:iCs/>
          <w:color w:val="000000"/>
        </w:rPr>
        <w:t>drivelocation</w:t>
      </w:r>
      <w:proofErr w:type="spellEnd"/>
      <w:r>
        <w:rPr>
          <w:rFonts w:eastAsia="Times New Roman"/>
          <w:i/>
          <w:iCs/>
          <w:color w:val="000000"/>
        </w:rPr>
        <w:t>\input.tiff</w:t>
      </w:r>
      <w:r>
        <w:rPr>
          <w:rFonts w:eastAsia="Times New Roman"/>
          <w:color w:val="000000"/>
        </w:rPr>
        <w:t xml:space="preserve"> </w:t>
      </w:r>
      <w:proofErr w:type="gramStart"/>
      <w:r>
        <w:rPr>
          <w:rFonts w:eastAsia="Times New Roman"/>
          <w:color w:val="000000"/>
        </w:rPr>
        <w:t>‘ en</w:t>
      </w:r>
      <w:proofErr w:type="gramEnd"/>
      <w:r>
        <w:rPr>
          <w:rFonts w:eastAsia="Times New Roman"/>
          <w:color w:val="000000"/>
        </w:rPr>
        <w:t xml:space="preserve"> ‘</w:t>
      </w:r>
      <w:proofErr w:type="spellStart"/>
      <w:r>
        <w:rPr>
          <w:rFonts w:eastAsia="Times New Roman"/>
          <w:i/>
          <w:iCs/>
          <w:color w:val="000000"/>
        </w:rPr>
        <w:t>drivelocation</w:t>
      </w:r>
      <w:proofErr w:type="spellEnd"/>
      <w:r>
        <w:rPr>
          <w:rFonts w:eastAsia="Times New Roman"/>
          <w:i/>
          <w:iCs/>
          <w:color w:val="000000"/>
        </w:rPr>
        <w:t xml:space="preserve">\output.tiff’ te </w:t>
      </w:r>
      <w:r>
        <w:rPr>
          <w:rFonts w:eastAsia="Times New Roman"/>
          <w:color w:val="000000"/>
        </w:rPr>
        <w:t xml:space="preserve">vervangen door paden naar </w:t>
      </w:r>
      <w:r w:rsidR="007F4858">
        <w:rPr>
          <w:rFonts w:eastAsia="Times New Roman"/>
          <w:color w:val="000000"/>
        </w:rPr>
        <w:t>de</w:t>
      </w:r>
      <w:r>
        <w:rPr>
          <w:rFonts w:eastAsia="Times New Roman"/>
          <w:color w:val="000000"/>
        </w:rPr>
        <w:t xml:space="preserve"> data</w:t>
      </w:r>
      <w:r w:rsidR="007F4858">
        <w:rPr>
          <w:rFonts w:eastAsia="Times New Roman"/>
          <w:color w:val="000000"/>
        </w:rPr>
        <w:t xml:space="preserve"> op de eigen omgeving</w:t>
      </w:r>
      <w:r>
        <w:rPr>
          <w:rFonts w:eastAsia="Times New Roman"/>
          <w:color w:val="000000"/>
        </w:rPr>
        <w:t xml:space="preserve">. Hierbij verwijst eerstgenoemde naar de te comprimeren data laag en laatstgenoemde naar de wegschrijflocatie van de gecomprimeerde laag. Een voorbeeld hiervan is </w:t>
      </w:r>
    </w:p>
    <w:p w14:paraId="484A849F" w14:textId="77777777" w:rsidR="00AD6E7F" w:rsidRPr="00B13B70" w:rsidRDefault="00AD6E7F" w:rsidP="00AD6E7F">
      <w:pPr>
        <w:ind w:left="708"/>
        <w:rPr>
          <w:rFonts w:eastAsia="Times New Roman"/>
          <w:color w:val="000000"/>
        </w:rPr>
      </w:pPr>
      <w:proofErr w:type="spellStart"/>
      <w:proofErr w:type="gramStart"/>
      <w:r w:rsidRPr="00B13B70">
        <w:rPr>
          <w:rFonts w:eastAsia="Times New Roman"/>
          <w:i/>
          <w:iCs/>
          <w:color w:val="000000"/>
        </w:rPr>
        <w:t>gdalwarp</w:t>
      </w:r>
      <w:proofErr w:type="spellEnd"/>
      <w:proofErr w:type="gramEnd"/>
      <w:r w:rsidRPr="00B13B70">
        <w:rPr>
          <w:rFonts w:eastAsia="Times New Roman"/>
          <w:i/>
          <w:iCs/>
          <w:color w:val="000000"/>
        </w:rPr>
        <w:t xml:space="preserve"> -co COMPRESS=DEFLATE  -</w:t>
      </w:r>
      <w:proofErr w:type="spellStart"/>
      <w:r w:rsidRPr="00B13B70">
        <w:rPr>
          <w:rFonts w:eastAsia="Times New Roman"/>
          <w:i/>
          <w:iCs/>
          <w:color w:val="000000"/>
        </w:rPr>
        <w:t>dstnodata</w:t>
      </w:r>
      <w:proofErr w:type="spellEnd"/>
      <w:r w:rsidRPr="00B13B70">
        <w:rPr>
          <w:rFonts w:eastAsia="Times New Roman"/>
          <w:i/>
          <w:iCs/>
          <w:color w:val="000000"/>
        </w:rPr>
        <w:t xml:space="preserve"> -9999 -</w:t>
      </w:r>
      <w:proofErr w:type="spellStart"/>
      <w:r w:rsidRPr="00B13B70">
        <w:rPr>
          <w:rFonts w:eastAsia="Times New Roman"/>
          <w:i/>
          <w:iCs/>
          <w:color w:val="000000"/>
        </w:rPr>
        <w:t>t_srs</w:t>
      </w:r>
      <w:proofErr w:type="spellEnd"/>
      <w:r w:rsidRPr="00B13B70">
        <w:rPr>
          <w:rFonts w:eastAsia="Times New Roman"/>
          <w:i/>
          <w:iCs/>
          <w:color w:val="000000"/>
        </w:rPr>
        <w:t xml:space="preserve"> EPSG:28992 C:\Users\Test.123\Documents\LDO\orgineel_maximumwaterdepth.tiff C:\Users\Test.123\Documents\LDO\Gecomprimeerd\depth-maximum.tiff</w:t>
      </w:r>
    </w:p>
    <w:p w14:paraId="0DEA3248" w14:textId="77777777" w:rsidR="007F4858" w:rsidRDefault="007F4858">
      <w:pPr>
        <w:spacing w:before="0" w:line="240" w:lineRule="auto"/>
        <w:rPr>
          <w:rFonts w:cs="Arial"/>
          <w:b/>
          <w:bCs/>
          <w:iCs/>
          <w:sz w:val="20"/>
          <w:szCs w:val="28"/>
        </w:rPr>
      </w:pPr>
      <w:r>
        <w:br w:type="page"/>
      </w:r>
    </w:p>
    <w:p w14:paraId="6DCEB348" w14:textId="3947ADFA" w:rsidR="00AD6E7F" w:rsidRDefault="00AD6E7F" w:rsidP="00AD6E7F">
      <w:pPr>
        <w:pStyle w:val="Kop2"/>
        <w:numPr>
          <w:ilvl w:val="0"/>
          <w:numId w:val="0"/>
        </w:numPr>
      </w:pPr>
      <w:bookmarkStart w:id="74" w:name="_Toc120104289"/>
      <w:r>
        <w:lastRenderedPageBreak/>
        <w:t>Importeren</w:t>
      </w:r>
      <w:bookmarkEnd w:id="74"/>
    </w:p>
    <w:p w14:paraId="2DC0C419" w14:textId="77777777" w:rsidR="00AD6E7F" w:rsidRDefault="00AD6E7F" w:rsidP="00AD6E7F">
      <w:r>
        <w:t>Het importeren begint op de importpagina (</w:t>
      </w:r>
      <w:r>
        <w:fldChar w:fldCharType="begin"/>
      </w:r>
      <w:r>
        <w:instrText xml:space="preserve"> REF _Ref118118931 \h </w:instrText>
      </w:r>
      <w:r>
        <w:fldChar w:fldCharType="separate"/>
      </w:r>
      <w:r>
        <w:t xml:space="preserve">Figuur </w:t>
      </w:r>
      <w:r>
        <w:rPr>
          <w:noProof/>
        </w:rPr>
        <w:t>1</w:t>
      </w:r>
      <w:r>
        <w:fldChar w:fldCharType="end"/>
      </w:r>
      <w:r>
        <w:t xml:space="preserve">). Op deze pagina is alle geïmporteerde data te zien. </w:t>
      </w:r>
    </w:p>
    <w:p w14:paraId="572FBF22" w14:textId="77777777" w:rsidR="00AD6E7F" w:rsidRDefault="00AD6E7F" w:rsidP="00AD6E7F">
      <w:pPr>
        <w:pStyle w:val="Bijschrift"/>
        <w:keepNext/>
      </w:pPr>
      <w:r>
        <w:rPr>
          <w:noProof/>
        </w:rPr>
        <w:drawing>
          <wp:inline distT="0" distB="0" distL="0" distR="0" wp14:anchorId="26142CDB" wp14:editId="7BBFB0E2">
            <wp:extent cx="4505325" cy="2030493"/>
            <wp:effectExtent l="95250" t="95250" r="85725" b="10350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1606" cy="2064872"/>
                    </a:xfrm>
                    <a:prstGeom prst="rect">
                      <a:avLst/>
                    </a:prstGeom>
                    <a:effectLst>
                      <a:outerShdw blurRad="63500" sx="102000" sy="102000" algn="ctr" rotWithShape="0">
                        <a:prstClr val="black">
                          <a:alpha val="40000"/>
                        </a:prstClr>
                      </a:outerShdw>
                    </a:effectLst>
                  </pic:spPr>
                </pic:pic>
              </a:graphicData>
            </a:graphic>
          </wp:inline>
        </w:drawing>
      </w:r>
    </w:p>
    <w:p w14:paraId="5DC46333" w14:textId="77777777" w:rsidR="00AD6E7F" w:rsidRDefault="00AD6E7F" w:rsidP="00AD6E7F">
      <w:pPr>
        <w:pStyle w:val="Bijschrift"/>
      </w:pPr>
      <w:bookmarkStart w:id="75" w:name="_Ref118118931"/>
      <w:r>
        <w:t xml:space="preserve">Figuur </w:t>
      </w:r>
      <w:r>
        <w:fldChar w:fldCharType="begin"/>
      </w:r>
      <w:r>
        <w:instrText xml:space="preserve"> SEQ Figuur \* ARABIC </w:instrText>
      </w:r>
      <w:r>
        <w:fldChar w:fldCharType="separate"/>
      </w:r>
      <w:r>
        <w:rPr>
          <w:noProof/>
        </w:rPr>
        <w:t>1</w:t>
      </w:r>
      <w:r>
        <w:rPr>
          <w:noProof/>
        </w:rPr>
        <w:fldChar w:fldCharType="end"/>
      </w:r>
      <w:bookmarkEnd w:id="75"/>
      <w:r>
        <w:t>.</w:t>
      </w:r>
      <w:r w:rsidRPr="00632FF9">
        <w:t xml:space="preserve"> </w:t>
      </w:r>
      <w:r>
        <w:t>Navigeren naar de start van de importpagina.</w:t>
      </w:r>
    </w:p>
    <w:p w14:paraId="521E924A" w14:textId="75D51127" w:rsidR="00AD6E7F" w:rsidRDefault="00AD6E7F" w:rsidP="00AD6E7F">
      <w:r>
        <w:t>Onderaan de pagina (</w:t>
      </w:r>
      <w:r>
        <w:fldChar w:fldCharType="begin"/>
      </w:r>
      <w:r>
        <w:instrText xml:space="preserve"> REF _Ref118118924 \h </w:instrText>
      </w:r>
      <w:r>
        <w:fldChar w:fldCharType="separate"/>
      </w:r>
      <w:r>
        <w:t xml:space="preserve">Figuur </w:t>
      </w:r>
      <w:r>
        <w:rPr>
          <w:noProof/>
        </w:rPr>
        <w:t>2</w:t>
      </w:r>
      <w:r>
        <w:fldChar w:fldCharType="end"/>
      </w:r>
      <w:r>
        <w:t xml:space="preserve">) zijn twee opties om een nieuwe import te starten. Een enkelvoudige aanlevering van een nieuw scenario en een </w:t>
      </w:r>
      <w:proofErr w:type="spellStart"/>
      <w:r>
        <w:t>groupimport</w:t>
      </w:r>
      <w:proofErr w:type="spellEnd"/>
      <w:r>
        <w:t xml:space="preserve">. Voor een enkel scenario kiest u “Import new scenario”. </w:t>
      </w:r>
    </w:p>
    <w:p w14:paraId="0A0008D2" w14:textId="77777777" w:rsidR="002F2484" w:rsidRPr="004633F6" w:rsidRDefault="002F2484" w:rsidP="00AD6E7F"/>
    <w:p w14:paraId="79B2C379" w14:textId="2A51FB62" w:rsidR="00AD6E7F" w:rsidRDefault="00AD6E7F" w:rsidP="00AD6E7F">
      <w:pPr>
        <w:pStyle w:val="Bijschrift"/>
        <w:jc w:val="center"/>
      </w:pPr>
      <w:r>
        <w:rPr>
          <w:noProof/>
        </w:rPr>
        <w:drawing>
          <wp:anchor distT="0" distB="0" distL="114300" distR="114300" simplePos="0" relativeHeight="251659776" behindDoc="0" locked="0" layoutInCell="1" allowOverlap="1" wp14:anchorId="5FE38BAD" wp14:editId="6AA8907D">
            <wp:simplePos x="0" y="0"/>
            <wp:positionH relativeFrom="margin">
              <wp:posOffset>-8890</wp:posOffset>
            </wp:positionH>
            <wp:positionV relativeFrom="paragraph">
              <wp:posOffset>103505</wp:posOffset>
            </wp:positionV>
            <wp:extent cx="1724025" cy="461645"/>
            <wp:effectExtent l="19050" t="19050" r="28575" b="14605"/>
            <wp:wrapSquare wrapText="bothSides"/>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24025" cy="461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01E4C7" w14:textId="1AACEC1E" w:rsidR="00AD6E7F" w:rsidRDefault="00AD6E7F" w:rsidP="00AD6E7F">
      <w:pPr>
        <w:pStyle w:val="Bijschrift"/>
        <w:tabs>
          <w:tab w:val="left" w:pos="2890"/>
          <w:tab w:val="center" w:pos="4536"/>
        </w:tabs>
      </w:pPr>
    </w:p>
    <w:p w14:paraId="0DF3C618" w14:textId="21C0BA89" w:rsidR="00AD6E7F" w:rsidRDefault="00AD6E7F" w:rsidP="00AD6E7F">
      <w:r>
        <w:rPr>
          <w:noProof/>
        </w:rPr>
        <mc:AlternateContent>
          <mc:Choice Requires="wps">
            <w:drawing>
              <wp:anchor distT="0" distB="0" distL="114300" distR="114300" simplePos="0" relativeHeight="251660800" behindDoc="0" locked="0" layoutInCell="1" allowOverlap="1" wp14:anchorId="3580C744" wp14:editId="4414ED6F">
                <wp:simplePos x="0" y="0"/>
                <wp:positionH relativeFrom="margin">
                  <wp:align>left</wp:align>
                </wp:positionH>
                <wp:positionV relativeFrom="paragraph">
                  <wp:posOffset>10795</wp:posOffset>
                </wp:positionV>
                <wp:extent cx="1905000" cy="182880"/>
                <wp:effectExtent l="0" t="0" r="0" b="7620"/>
                <wp:wrapSquare wrapText="bothSides"/>
                <wp:docPr id="92" name="Tekstvak 92"/>
                <wp:cNvGraphicFramePr/>
                <a:graphic xmlns:a="http://schemas.openxmlformats.org/drawingml/2006/main">
                  <a:graphicData uri="http://schemas.microsoft.com/office/word/2010/wordprocessingShape">
                    <wps:wsp>
                      <wps:cNvSpPr txBox="1"/>
                      <wps:spPr>
                        <a:xfrm>
                          <a:off x="0" y="0"/>
                          <a:ext cx="1905000" cy="182880"/>
                        </a:xfrm>
                        <a:prstGeom prst="rect">
                          <a:avLst/>
                        </a:prstGeom>
                        <a:solidFill>
                          <a:prstClr val="white"/>
                        </a:solidFill>
                        <a:ln>
                          <a:noFill/>
                        </a:ln>
                      </wps:spPr>
                      <wps:txbx>
                        <w:txbxContent>
                          <w:p w14:paraId="7A0814E2" w14:textId="77777777" w:rsidR="00AD6E7F" w:rsidRDefault="00AD6E7F" w:rsidP="00AD6E7F">
                            <w:pPr>
                              <w:pStyle w:val="Bijschrift"/>
                              <w:rPr>
                                <w:noProof/>
                              </w:rPr>
                            </w:pPr>
                            <w:bookmarkStart w:id="76" w:name="_Ref118118924"/>
                            <w:r>
                              <w:t xml:space="preserve">Figuur </w:t>
                            </w:r>
                            <w:r>
                              <w:fldChar w:fldCharType="begin"/>
                            </w:r>
                            <w:r>
                              <w:instrText xml:space="preserve"> SEQ Figuur \* ARABIC </w:instrText>
                            </w:r>
                            <w:r>
                              <w:fldChar w:fldCharType="separate"/>
                            </w:r>
                            <w:r>
                              <w:rPr>
                                <w:noProof/>
                              </w:rPr>
                              <w:t>2</w:t>
                            </w:r>
                            <w:r>
                              <w:rPr>
                                <w:noProof/>
                              </w:rPr>
                              <w:fldChar w:fldCharType="end"/>
                            </w:r>
                            <w:bookmarkEnd w:id="76"/>
                            <w:r>
                              <w:t>. Kies 'import new scenario'.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0C744" id="Tekstvak 92" o:spid="_x0000_s1059" type="#_x0000_t202" style="position:absolute;margin-left:0;margin-top:.85pt;width:150pt;height:14.4pt;z-index:251660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" stroked="f">
                <v:textbox inset="0,0,0,0">
                  <w:txbxContent>
                    <w:p w14:paraId="7A0814E2" w14:textId="77777777" w:rsidR="00AD6E7F" w:rsidRDefault="00AD6E7F" w:rsidP="00AD6E7F">
                      <w:pPr>
                        <w:pStyle w:val="Bijschrift"/>
                        <w:rPr>
                          <w:noProof/>
                        </w:rPr>
                      </w:pPr>
                      <w:bookmarkStart w:id="77" w:name="_Ref118118924"/>
                      <w:r>
                        <w:t xml:space="preserve">Figuur </w:t>
                      </w:r>
                      <w:r>
                        <w:fldChar w:fldCharType="begin"/>
                      </w:r>
                      <w:r>
                        <w:instrText xml:space="preserve"> SEQ Figuur \* ARABIC </w:instrText>
                      </w:r>
                      <w:r>
                        <w:fldChar w:fldCharType="separate"/>
                      </w:r>
                      <w:r>
                        <w:rPr>
                          <w:noProof/>
                        </w:rPr>
                        <w:t>2</w:t>
                      </w:r>
                      <w:r>
                        <w:rPr>
                          <w:noProof/>
                        </w:rPr>
                        <w:fldChar w:fldCharType="end"/>
                      </w:r>
                      <w:bookmarkEnd w:id="77"/>
                      <w:r>
                        <w:t>. Kies 'import new scenario'.</w:t>
                      </w:r>
                    </w:p>
                  </w:txbxContent>
                </v:textbox>
                <w10:wrap type="square" anchorx="margin"/>
              </v:shape>
            </w:pict>
          </mc:Fallback>
        </mc:AlternateContent>
      </w:r>
    </w:p>
    <w:p w14:paraId="6B71E2C3" w14:textId="76BF3E2A" w:rsidR="00AD6E7F" w:rsidRDefault="00AD6E7F" w:rsidP="00AD6E7F"/>
    <w:p w14:paraId="15B28ED2" w14:textId="34279F4C" w:rsidR="00AD6E7F" w:rsidRDefault="00AD6E7F" w:rsidP="00AD6E7F">
      <w:pPr>
        <w:pStyle w:val="Kop2"/>
        <w:numPr>
          <w:ilvl w:val="0"/>
          <w:numId w:val="0"/>
        </w:numPr>
      </w:pPr>
      <w:bookmarkStart w:id="78" w:name="_Toc120104290"/>
      <w:r>
        <w:t>Importeren van een enkelvoudige aanlevering</w:t>
      </w:r>
      <w:bookmarkEnd w:id="78"/>
    </w:p>
    <w:p w14:paraId="7E1DD0AC" w14:textId="77777777" w:rsidR="00AD6E7F" w:rsidRDefault="00AD6E7F" w:rsidP="00AD6E7F">
      <w:r>
        <w:t>Bij het importeren van een enkel scenario wordt een scherm geopend met diverse invoervelden. Een deel van die velden is verplicht. Deze staan vetgedrukt. Hier vult uw alle informatie van uw scenario in.</w:t>
      </w:r>
    </w:p>
    <w:p w14:paraId="58DB5423" w14:textId="77777777" w:rsidR="00AD6E7F" w:rsidRDefault="00AD6E7F" w:rsidP="00AD6E7F">
      <w:r>
        <w:t>De gegevens worden opgeslagen door te klikken op ‘gegevens opslaan’. Mochten niet alle verplichte velden zijn gevuld, dan mag u niet door.</w:t>
      </w:r>
    </w:p>
    <w:p w14:paraId="7137B414" w14:textId="43F4ECBA" w:rsidR="00AD6E7F" w:rsidRDefault="00AD6E7F" w:rsidP="00AD6E7F">
      <w:r>
        <w:t xml:space="preserve">Vervolgens moeten de bestanden worden toegevoegd in </w:t>
      </w:r>
      <w:r w:rsidR="003A14B2">
        <w:t>het onderstaande importscherm</w:t>
      </w:r>
      <w:r>
        <w:t xml:space="preserve"> (</w:t>
      </w:r>
      <w:r>
        <w:fldChar w:fldCharType="begin"/>
      </w:r>
      <w:r>
        <w:instrText xml:space="preserve"> REF _Ref118118913 \h </w:instrText>
      </w:r>
      <w:r>
        <w:fldChar w:fldCharType="separate"/>
      </w:r>
      <w:r>
        <w:t xml:space="preserve">Figuur </w:t>
      </w:r>
      <w:r>
        <w:rPr>
          <w:noProof/>
        </w:rPr>
        <w:t>3</w:t>
      </w:r>
      <w:r>
        <w:fldChar w:fldCharType="end"/>
      </w:r>
      <w:r>
        <w:t>).</w:t>
      </w:r>
    </w:p>
    <w:p w14:paraId="01045CA7" w14:textId="77777777" w:rsidR="00AD6E7F" w:rsidRDefault="00AD6E7F" w:rsidP="00AD6E7F">
      <w:pPr>
        <w:keepNext/>
      </w:pPr>
      <w:r w:rsidRPr="00A121F8">
        <w:lastRenderedPageBreak/>
        <w:drawing>
          <wp:inline distT="0" distB="0" distL="0" distR="0" wp14:anchorId="6B2ED0BC" wp14:editId="32FFA5D2">
            <wp:extent cx="3943350" cy="1996451"/>
            <wp:effectExtent l="152400" t="152400" r="361950" b="36576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6464" cy="2008153"/>
                    </a:xfrm>
                    <a:prstGeom prst="rect">
                      <a:avLst/>
                    </a:prstGeom>
                    <a:ln>
                      <a:noFill/>
                    </a:ln>
                    <a:effectLst>
                      <a:outerShdw blurRad="292100" dist="139700" dir="2700000" algn="tl" rotWithShape="0">
                        <a:srgbClr val="333333">
                          <a:alpha val="65000"/>
                        </a:srgbClr>
                      </a:outerShdw>
                    </a:effectLst>
                  </pic:spPr>
                </pic:pic>
              </a:graphicData>
            </a:graphic>
          </wp:inline>
        </w:drawing>
      </w:r>
    </w:p>
    <w:p w14:paraId="1F633009" w14:textId="77777777" w:rsidR="00AD6E7F" w:rsidRDefault="00AD6E7F" w:rsidP="00AD6E7F">
      <w:pPr>
        <w:pStyle w:val="Bijschrift"/>
      </w:pPr>
      <w:bookmarkStart w:id="79" w:name="_Ref118118913"/>
      <w:r>
        <w:t xml:space="preserve">Figuur </w:t>
      </w:r>
      <w:r>
        <w:fldChar w:fldCharType="begin"/>
      </w:r>
      <w:r>
        <w:instrText xml:space="preserve"> SEQ Figuur \* ARABIC </w:instrText>
      </w:r>
      <w:r>
        <w:fldChar w:fldCharType="separate"/>
      </w:r>
      <w:r>
        <w:rPr>
          <w:noProof/>
        </w:rPr>
        <w:t>3</w:t>
      </w:r>
      <w:r>
        <w:rPr>
          <w:noProof/>
        </w:rPr>
        <w:fldChar w:fldCharType="end"/>
      </w:r>
      <w:bookmarkEnd w:id="79"/>
      <w:r>
        <w:t>.</w:t>
      </w:r>
      <w:r w:rsidRPr="00632FF9">
        <w:t xml:space="preserve"> </w:t>
      </w:r>
      <w:r>
        <w:t>Datascherm voor het uploaden van de bestanden.</w:t>
      </w:r>
    </w:p>
    <w:p w14:paraId="3B369A0B" w14:textId="5C343C40" w:rsidR="00AD6E7F" w:rsidRPr="003A75CF" w:rsidRDefault="00AD6E7F" w:rsidP="00AD6E7F">
      <w:r w:rsidRPr="003A75CF">
        <w:t>Upload het max</w:t>
      </w:r>
      <w:r>
        <w:t>imale waterdiepte</w:t>
      </w:r>
      <w:r w:rsidRPr="003A75CF">
        <w:t xml:space="preserve"> besta</w:t>
      </w:r>
      <w:r>
        <w:t xml:space="preserve">nd bij </w:t>
      </w:r>
      <w:r w:rsidRPr="009E455C">
        <w:rPr>
          <w:b/>
          <w:bCs/>
        </w:rPr>
        <w:t>‘</w:t>
      </w:r>
      <w:bookmarkStart w:id="80" w:name="_Hlk119400225"/>
      <w:r w:rsidR="007F4858">
        <w:rPr>
          <w:b/>
          <w:bCs/>
        </w:rPr>
        <w:t>maximale waterdiepte</w:t>
      </w:r>
      <w:r w:rsidRPr="009E455C">
        <w:rPr>
          <w:b/>
          <w:bCs/>
        </w:rPr>
        <w:t>’</w:t>
      </w:r>
      <w:r>
        <w:t xml:space="preserve"> </w:t>
      </w:r>
      <w:bookmarkEnd w:id="80"/>
      <w:r>
        <w:t xml:space="preserve">en de </w:t>
      </w:r>
      <w:proofErr w:type="spellStart"/>
      <w:r>
        <w:t>ZIP-file</w:t>
      </w:r>
      <w:proofErr w:type="spellEnd"/>
      <w:r>
        <w:t xml:space="preserve"> met de waterstand per tijdstap voor de animatie bij ‘</w:t>
      </w:r>
      <w:r w:rsidR="007F4858" w:rsidRPr="009E455C">
        <w:rPr>
          <w:b/>
          <w:bCs/>
        </w:rPr>
        <w:t>3Di</w:t>
      </w:r>
      <w:r w:rsidR="007F4858">
        <w:rPr>
          <w:b/>
          <w:bCs/>
        </w:rPr>
        <w:t>, D-HYDRO</w:t>
      </w:r>
      <w:r w:rsidR="007F4858" w:rsidRPr="009E455C">
        <w:rPr>
          <w:b/>
          <w:bCs/>
        </w:rPr>
        <w:t xml:space="preserve"> of </w:t>
      </w:r>
      <w:proofErr w:type="spellStart"/>
      <w:r w:rsidR="007F4858" w:rsidRPr="009E455C">
        <w:rPr>
          <w:b/>
          <w:bCs/>
        </w:rPr>
        <w:t>Tygron</w:t>
      </w:r>
      <w:proofErr w:type="spellEnd"/>
      <w:r w:rsidR="007F4858" w:rsidRPr="009E455C">
        <w:rPr>
          <w:b/>
          <w:bCs/>
        </w:rPr>
        <w:t xml:space="preserve"> resultaat</w:t>
      </w:r>
      <w:r w:rsidRPr="009E455C">
        <w:rPr>
          <w:b/>
          <w:bCs/>
        </w:rPr>
        <w:t>’</w:t>
      </w:r>
      <w:r>
        <w:t xml:space="preserve">. </w:t>
      </w:r>
      <w:r w:rsidRPr="003B0EBA">
        <w:t>De overige bestanden worden vooralsnog niet gebruikt.</w:t>
      </w:r>
    </w:p>
    <w:p w14:paraId="38C075FF" w14:textId="77777777" w:rsidR="00AD6E7F" w:rsidRDefault="00AD6E7F" w:rsidP="00AD6E7F">
      <w:pPr>
        <w:pStyle w:val="Kop2"/>
        <w:numPr>
          <w:ilvl w:val="0"/>
          <w:numId w:val="0"/>
        </w:numPr>
      </w:pPr>
      <w:bookmarkStart w:id="81" w:name="_Toc120104291"/>
      <w:r>
        <w:t>Weergeven van het scenario</w:t>
      </w:r>
      <w:bookmarkEnd w:id="81"/>
    </w:p>
    <w:p w14:paraId="4A7B7946" w14:textId="72EE0BAE" w:rsidR="00AD6E7F" w:rsidRDefault="00AD6E7F" w:rsidP="00AD6E7F">
      <w:r>
        <w:t>Na het toevoegen van het overstromingsscenario,</w:t>
      </w:r>
      <w:r w:rsidR="007F4858">
        <w:t xml:space="preserve"> gaat de technisch beheerder de scenario’s verwerken in het LDO. Daarna is het scenario beschikbaar in de resultaatviewer en</w:t>
      </w:r>
      <w:r>
        <w:t xml:space="preserve"> kan </w:t>
      </w:r>
      <w:r w:rsidR="007F4858">
        <w:t>deze</w:t>
      </w:r>
      <w:r>
        <w:t xml:space="preserve"> worden </w:t>
      </w:r>
      <w:r w:rsidR="007F4858">
        <w:t>geraadpleegd</w:t>
      </w:r>
      <w:r>
        <w:t xml:space="preserve"> (</w:t>
      </w:r>
      <w:r>
        <w:fldChar w:fldCharType="begin"/>
      </w:r>
      <w:r>
        <w:instrText xml:space="preserve"> REF _Ref118118900 \h </w:instrText>
      </w:r>
      <w:r>
        <w:fldChar w:fldCharType="separate"/>
      </w:r>
      <w:r>
        <w:t xml:space="preserve">Figuur </w:t>
      </w:r>
      <w:r>
        <w:rPr>
          <w:noProof/>
        </w:rPr>
        <w:t>4</w:t>
      </w:r>
      <w:r>
        <w:fldChar w:fldCharType="end"/>
      </w:r>
      <w:r>
        <w:t>). De resultaten bestaan uit twee delen: de maximale waterdieptekaart en de overstromingsanimatie.</w:t>
      </w:r>
    </w:p>
    <w:p w14:paraId="7DE850C3" w14:textId="78CD8ADA" w:rsidR="00AD6E7F" w:rsidRDefault="00AD6E7F" w:rsidP="00AD6E7F">
      <w:r>
        <w:t xml:space="preserve">Bij het selecteren van de </w:t>
      </w:r>
      <w:r>
        <w:rPr>
          <w:b/>
          <w:bCs/>
        </w:rPr>
        <w:t>“</w:t>
      </w:r>
      <w:proofErr w:type="gramStart"/>
      <w:r>
        <w:rPr>
          <w:b/>
          <w:bCs/>
        </w:rPr>
        <w:t>max..</w:t>
      </w:r>
      <w:proofErr w:type="gramEnd"/>
      <w:r>
        <w:rPr>
          <w:b/>
          <w:bCs/>
        </w:rPr>
        <w:t xml:space="preserve"> </w:t>
      </w:r>
      <w:proofErr w:type="gramStart"/>
      <w:r>
        <w:rPr>
          <w:b/>
          <w:bCs/>
        </w:rPr>
        <w:t>waterdiepte</w:t>
      </w:r>
      <w:proofErr w:type="gramEnd"/>
      <w:r>
        <w:rPr>
          <w:b/>
          <w:bCs/>
        </w:rPr>
        <w:t>”</w:t>
      </w:r>
      <w:r>
        <w:t xml:space="preserve"> komt de maximale waterdieptekaart tevoorschijn. Wanneer deze niet de gewenste weergave heeft kan rechts onderin gekozen worden om de </w:t>
      </w:r>
      <w:r w:rsidR="003A14B2">
        <w:t>l</w:t>
      </w:r>
      <w:r>
        <w:t>egend</w:t>
      </w:r>
      <w:r w:rsidR="003A14B2">
        <w:t>a (</w:t>
      </w:r>
      <w:r w:rsidR="003A14B2">
        <w:rPr>
          <w:i/>
          <w:iCs/>
        </w:rPr>
        <w:t>LEGEND)</w:t>
      </w:r>
      <w:r>
        <w:t xml:space="preserve"> aan te passen, zodat de waterdieptekaart op de gewenste manier getoond wordt. De standaard legenda loop van 0 – 2 meter.</w:t>
      </w:r>
    </w:p>
    <w:p w14:paraId="1EC1823B" w14:textId="576A49B5" w:rsidR="00536623" w:rsidRDefault="002F2484" w:rsidP="00AD6E7F">
      <w:pPr>
        <w:rPr>
          <w:noProof/>
        </w:rPr>
      </w:pPr>
      <w:r>
        <w:rPr>
          <w:noProof/>
        </w:rPr>
        <mc:AlternateContent>
          <mc:Choice Requires="wps">
            <w:drawing>
              <wp:anchor distT="0" distB="0" distL="114300" distR="114300" simplePos="0" relativeHeight="251661824" behindDoc="0" locked="0" layoutInCell="1" allowOverlap="1" wp14:anchorId="7C925062" wp14:editId="64F3BE36">
                <wp:simplePos x="0" y="0"/>
                <wp:positionH relativeFrom="margin">
                  <wp:align>left</wp:align>
                </wp:positionH>
                <wp:positionV relativeFrom="margin">
                  <wp:posOffset>8265160</wp:posOffset>
                </wp:positionV>
                <wp:extent cx="5316220" cy="635"/>
                <wp:effectExtent l="0" t="0" r="0" b="3810"/>
                <wp:wrapSquare wrapText="bothSides"/>
                <wp:docPr id="93" name="Tekstvak 93"/>
                <wp:cNvGraphicFramePr/>
                <a:graphic xmlns:a="http://schemas.openxmlformats.org/drawingml/2006/main">
                  <a:graphicData uri="http://schemas.microsoft.com/office/word/2010/wordprocessingShape">
                    <wps:wsp>
                      <wps:cNvSpPr txBox="1"/>
                      <wps:spPr>
                        <a:xfrm>
                          <a:off x="0" y="0"/>
                          <a:ext cx="5316220" cy="635"/>
                        </a:xfrm>
                        <a:prstGeom prst="rect">
                          <a:avLst/>
                        </a:prstGeom>
                        <a:solidFill>
                          <a:prstClr val="white"/>
                        </a:solidFill>
                        <a:ln>
                          <a:noFill/>
                        </a:ln>
                      </wps:spPr>
                      <wps:txbx>
                        <w:txbxContent>
                          <w:p w14:paraId="2316236E" w14:textId="77777777" w:rsidR="00AD6E7F" w:rsidRPr="00056AF6" w:rsidRDefault="00AD6E7F" w:rsidP="00AD6E7F">
                            <w:pPr>
                              <w:pStyle w:val="Bijschrift"/>
                              <w:rPr>
                                <w:noProof/>
                              </w:rPr>
                            </w:pPr>
                            <w:bookmarkStart w:id="82" w:name="_Ref118118900"/>
                            <w:r>
                              <w:t xml:space="preserve">Figuur </w:t>
                            </w:r>
                            <w:r>
                              <w:fldChar w:fldCharType="begin"/>
                            </w:r>
                            <w:r>
                              <w:instrText xml:space="preserve"> SEQ Figuur \* ARABIC </w:instrText>
                            </w:r>
                            <w:r>
                              <w:fldChar w:fldCharType="separate"/>
                            </w:r>
                            <w:r>
                              <w:rPr>
                                <w:noProof/>
                              </w:rPr>
                              <w:t>4</w:t>
                            </w:r>
                            <w:r>
                              <w:rPr>
                                <w:noProof/>
                              </w:rPr>
                              <w:fldChar w:fldCharType="end"/>
                            </w:r>
                            <w:bookmarkEnd w:id="82"/>
                            <w:r>
                              <w:t xml:space="preserve">. Inladen en bekijken van geïmporteerde </w:t>
                            </w:r>
                            <w:proofErr w:type="spellStart"/>
                            <w:r>
                              <w:t>Tygron</w:t>
                            </w:r>
                            <w:proofErr w:type="spellEnd"/>
                            <w:r>
                              <w:t xml:space="preserve"> scenario’s in de LDO.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925062" id="Tekstvak 93" o:spid="_x0000_s1060" type="#_x0000_t202" style="position:absolute;margin-left:0;margin-top:650.8pt;width:418.6pt;height:.05pt;z-index:251661824;visibility:visible;mso-wrap-style:square;mso-width-percent:0;mso-wrap-distance-left:9pt;mso-wrap-distance-top:0;mso-wrap-distance-right:9pt;mso-wrap-distance-bottom:0;mso-position-horizontal:left;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" stroked="f">
                <v:textbox style="mso-fit-shape-to-text:t" inset="0,0,0,0">
                  <w:txbxContent>
                    <w:p w14:paraId="2316236E" w14:textId="77777777" w:rsidR="00AD6E7F" w:rsidRPr="00056AF6" w:rsidRDefault="00AD6E7F" w:rsidP="00AD6E7F">
                      <w:pPr>
                        <w:pStyle w:val="Bijschrift"/>
                        <w:rPr>
                          <w:noProof/>
                        </w:rPr>
                      </w:pPr>
                      <w:bookmarkStart w:id="83" w:name="_Ref118118900"/>
                      <w:r>
                        <w:t xml:space="preserve">Figuur </w:t>
                      </w:r>
                      <w:r>
                        <w:fldChar w:fldCharType="begin"/>
                      </w:r>
                      <w:r>
                        <w:instrText xml:space="preserve"> SEQ Figuur \* ARABIC </w:instrText>
                      </w:r>
                      <w:r>
                        <w:fldChar w:fldCharType="separate"/>
                      </w:r>
                      <w:r>
                        <w:rPr>
                          <w:noProof/>
                        </w:rPr>
                        <w:t>4</w:t>
                      </w:r>
                      <w:r>
                        <w:rPr>
                          <w:noProof/>
                        </w:rPr>
                        <w:fldChar w:fldCharType="end"/>
                      </w:r>
                      <w:bookmarkEnd w:id="83"/>
                      <w:r>
                        <w:t xml:space="preserve">. Inladen en bekijken van geïmporteerde </w:t>
                      </w:r>
                      <w:proofErr w:type="spellStart"/>
                      <w:r>
                        <w:t>Tygron</w:t>
                      </w:r>
                      <w:proofErr w:type="spellEnd"/>
                      <w:r>
                        <w:t xml:space="preserve"> scenario’s in de LDO.</w:t>
                      </w:r>
                    </w:p>
                  </w:txbxContent>
                </v:textbox>
                <w10:wrap type="square" anchorx="margin" anchory="margin"/>
              </v:shape>
            </w:pict>
          </mc:Fallback>
        </mc:AlternateContent>
      </w:r>
      <w:r w:rsidR="00AD6E7F">
        <w:t xml:space="preserve">De </w:t>
      </w:r>
      <w:r w:rsidR="00AD6E7F">
        <w:rPr>
          <w:b/>
          <w:bCs/>
        </w:rPr>
        <w:t>“</w:t>
      </w:r>
      <w:proofErr w:type="spellStart"/>
      <w:r w:rsidR="00AD6E7F">
        <w:rPr>
          <w:b/>
          <w:bCs/>
        </w:rPr>
        <w:t>anim</w:t>
      </w:r>
      <w:proofErr w:type="spellEnd"/>
      <w:r w:rsidR="00AD6E7F">
        <w:rPr>
          <w:b/>
          <w:bCs/>
        </w:rPr>
        <w:t xml:space="preserve">. </w:t>
      </w:r>
      <w:proofErr w:type="gramStart"/>
      <w:r w:rsidR="003A14B2">
        <w:rPr>
          <w:b/>
          <w:bCs/>
        </w:rPr>
        <w:t>w</w:t>
      </w:r>
      <w:r w:rsidR="00AD6E7F">
        <w:rPr>
          <w:b/>
          <w:bCs/>
        </w:rPr>
        <w:t>aterdiepte</w:t>
      </w:r>
      <w:proofErr w:type="gramEnd"/>
      <w:r w:rsidR="00AD6E7F">
        <w:rPr>
          <w:b/>
          <w:bCs/>
        </w:rPr>
        <w:t>”</w:t>
      </w:r>
      <w:r w:rsidR="00AD6E7F">
        <w:t xml:space="preserve"> biedt de mogelijkheid om het scenario door de tijd af te spelen. Het kan zijn dat de animatie begint op de laatste tijdstap. In dit geval kan de animatie afgespeeld worden door de animatie handmatig op de eerste tijdstap te laten beginnen. Dit kan worden voorkomen door de juiste starttijd in te stellen bij het vullen van de metadata.</w:t>
      </w:r>
      <w:r w:rsidR="00AD6E7F" w:rsidRPr="00C1368A">
        <w:rPr>
          <w:noProof/>
        </w:rPr>
        <w:t xml:space="preserve"> </w:t>
      </w:r>
      <w:bookmarkStart w:id="84" w:name="_Hlk120102981"/>
      <w:r>
        <w:rPr>
          <w:noProof/>
        </w:rPr>
        <w:drawing>
          <wp:inline distT="0" distB="0" distL="0" distR="0" wp14:anchorId="47AC66DC" wp14:editId="3BF2EFF2">
            <wp:extent cx="3657600" cy="1816154"/>
            <wp:effectExtent l="152400" t="152400" r="361950" b="355600"/>
            <wp:docPr id="97" name="Picture 4"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fbeelding met kaart&#10;&#10;Automatisch gegenereerde beschrijvi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662202" cy="1818439"/>
                    </a:xfrm>
                    <a:prstGeom prst="rect">
                      <a:avLst/>
                    </a:prstGeom>
                    <a:ln>
                      <a:noFill/>
                    </a:ln>
                    <a:effectLst>
                      <a:outerShdw blurRad="292100" dist="139700" dir="2700000" algn="tl" rotWithShape="0">
                        <a:srgbClr val="333333">
                          <a:alpha val="65000"/>
                        </a:srgbClr>
                      </a:outerShdw>
                    </a:effectLst>
                  </pic:spPr>
                </pic:pic>
              </a:graphicData>
            </a:graphic>
          </wp:inline>
        </w:drawing>
      </w:r>
    </w:p>
    <w:p w14:paraId="0397C432" w14:textId="58A7A419" w:rsidR="00046058" w:rsidRDefault="00046058" w:rsidP="00046058">
      <w:pPr>
        <w:pStyle w:val="Bijlage1"/>
      </w:pPr>
      <w:bookmarkStart w:id="85" w:name="_Toc120104292"/>
      <w:bookmarkEnd w:id="70"/>
      <w:bookmarkEnd w:id="84"/>
      <w:proofErr w:type="spellStart"/>
      <w:r>
        <w:lastRenderedPageBreak/>
        <w:t>Schematisatie</w:t>
      </w:r>
      <w:proofErr w:type="spellEnd"/>
      <w:r>
        <w:t xml:space="preserve"> Meren</w:t>
      </w:r>
      <w:bookmarkEnd w:id="66"/>
      <w:bookmarkEnd w:id="67"/>
      <w:bookmarkEnd w:id="85"/>
    </w:p>
    <w:p w14:paraId="704E63FD" w14:textId="77777777" w:rsidR="00046058" w:rsidRPr="007B2B63" w:rsidRDefault="00030C98" w:rsidP="00046058">
      <w:r>
        <w:t xml:space="preserve">Meren als </w:t>
      </w:r>
      <w:proofErr w:type="spellStart"/>
      <w:r>
        <w:t>buitenwater</w:t>
      </w:r>
      <w:r w:rsidR="00046058" w:rsidRPr="007B2B63">
        <w:t>“lopen</w:t>
      </w:r>
      <w:proofErr w:type="spellEnd"/>
      <w:r w:rsidR="00046058" w:rsidRPr="007B2B63">
        <w:t xml:space="preserve"> leeg” bij een doorbraak. Dit proces is ook in het instrumentarium opgenomen. </w:t>
      </w:r>
      <w:r w:rsidR="00046058" w:rsidRPr="007B2B63">
        <w:fldChar w:fldCharType="begin"/>
      </w:r>
      <w:r w:rsidR="00046058" w:rsidRPr="007B2B63">
        <w:instrText xml:space="preserve"> REF _Ref179876586 \h  \* MERGEFORMAT </w:instrText>
      </w:r>
      <w:r w:rsidR="00046058" w:rsidRPr="007B2B63">
        <w:fldChar w:fldCharType="separate"/>
      </w:r>
      <w:r w:rsidR="004A4C83" w:rsidRPr="007B2B63">
        <w:t xml:space="preserve">Figuur </w:t>
      </w:r>
      <w:r w:rsidR="004A4C83">
        <w:rPr>
          <w:noProof/>
        </w:rPr>
        <w:t>9</w:t>
      </w:r>
      <w:r w:rsidR="004A4C83">
        <w:rPr>
          <w:noProof/>
        </w:rPr>
        <w:noBreakHyphen/>
        <w:t>1</w:t>
      </w:r>
      <w:r w:rsidR="00046058" w:rsidRPr="007B2B63">
        <w:fldChar w:fldCharType="end"/>
      </w:r>
      <w:r w:rsidR="00046058" w:rsidRPr="007B2B63">
        <w:t xml:space="preserve"> toont de opgestelde </w:t>
      </w:r>
      <w:proofErr w:type="spellStart"/>
      <w:r w:rsidR="00046058" w:rsidRPr="007B2B63">
        <w:t>Sobek</w:t>
      </w:r>
      <w:proofErr w:type="spellEnd"/>
      <w:r w:rsidR="00046058" w:rsidRPr="007B2B63">
        <w:t xml:space="preserve"> </w:t>
      </w:r>
      <w:proofErr w:type="spellStart"/>
      <w:r w:rsidR="00046058" w:rsidRPr="007B2B63">
        <w:t>schematisati</w:t>
      </w:r>
      <w:smartTag w:uri="urn:schemas-microsoft-com:office:smarttags" w:element="PersonName">
        <w:r w:rsidR="00046058" w:rsidRPr="007B2B63">
          <w:t>e</w:t>
        </w:r>
        <w:proofErr w:type="spellEnd"/>
        <w:r w:rsidR="00046058" w:rsidRPr="007B2B63">
          <w:t>.</w:t>
        </w:r>
      </w:smartTag>
    </w:p>
    <w:p w14:paraId="0A5ED919" w14:textId="77777777" w:rsidR="00046058" w:rsidRPr="007B2B63" w:rsidRDefault="003A40DE" w:rsidP="00046058">
      <w:r>
        <w:rPr>
          <w:noProof/>
        </w:rPr>
        <w:drawing>
          <wp:inline distT="0" distB="0" distL="0" distR="0" wp14:anchorId="7C19E109" wp14:editId="07DB17C0">
            <wp:extent cx="4410075" cy="2819400"/>
            <wp:effectExtent l="19050" t="19050" r="9525"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rrowheads="1"/>
                    </pic:cNvPicPr>
                  </pic:nvPicPr>
                  <pic:blipFill>
                    <a:blip r:embed="rId62">
                      <a:extLst>
                        <a:ext uri="{28A0092B-C50C-407E-A947-70E740481C1C}">
                          <a14:useLocalDpi xmlns:a14="http://schemas.microsoft.com/office/drawing/2010/main" val="0"/>
                        </a:ext>
                      </a:extLst>
                    </a:blip>
                    <a:srcRect t="-204" b="-307"/>
                    <a:stretch>
                      <a:fillRect/>
                    </a:stretch>
                  </pic:blipFill>
                  <pic:spPr bwMode="auto">
                    <a:xfrm>
                      <a:off x="0" y="0"/>
                      <a:ext cx="4410075" cy="2819400"/>
                    </a:xfrm>
                    <a:prstGeom prst="rect">
                      <a:avLst/>
                    </a:prstGeom>
                    <a:noFill/>
                    <a:ln w="6350" cmpd="sng">
                      <a:solidFill>
                        <a:srgbClr val="000000"/>
                      </a:solidFill>
                      <a:miter lim="800000"/>
                      <a:headEnd/>
                      <a:tailEnd/>
                    </a:ln>
                    <a:effectLst/>
                  </pic:spPr>
                </pic:pic>
              </a:graphicData>
            </a:graphic>
          </wp:inline>
        </w:drawing>
      </w:r>
    </w:p>
    <w:p w14:paraId="73BB550B" w14:textId="77777777" w:rsidR="00046058" w:rsidRPr="007B2B63" w:rsidRDefault="00046058" w:rsidP="00046058">
      <w:pPr>
        <w:pStyle w:val="Bijschrift"/>
      </w:pPr>
      <w:bookmarkStart w:id="86" w:name="_Ref179876586"/>
      <w:r w:rsidRPr="007B2B63">
        <w:t xml:space="preserve">Figuur </w:t>
      </w:r>
      <w:r w:rsidR="0049710F">
        <w:fldChar w:fldCharType="begin"/>
      </w:r>
      <w:r w:rsidR="0049710F">
        <w:instrText xml:space="preserve"> STYLEREF 1 \s </w:instrText>
      </w:r>
      <w:r w:rsidR="0049710F">
        <w:fldChar w:fldCharType="separate"/>
      </w:r>
      <w:r w:rsidR="004A4C83">
        <w:rPr>
          <w:noProof/>
        </w:rPr>
        <w:t>9</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1</w:t>
      </w:r>
      <w:r w:rsidR="0049710F">
        <w:fldChar w:fldCharType="end"/>
      </w:r>
      <w:bookmarkEnd w:id="86"/>
      <w:r w:rsidRPr="007B2B63">
        <w:t xml:space="preserve"> </w:t>
      </w:r>
      <w:proofErr w:type="spellStart"/>
      <w:r w:rsidRPr="007B2B63">
        <w:t>Schematisatie</w:t>
      </w:r>
      <w:proofErr w:type="spellEnd"/>
      <w:r w:rsidRPr="007B2B63">
        <w:t xml:space="preserve"> doorbraak meer</w:t>
      </w:r>
    </w:p>
    <w:p w14:paraId="74BA7357" w14:textId="77777777" w:rsidR="00046058" w:rsidRPr="007B2B63" w:rsidRDefault="00046058" w:rsidP="00046058">
      <w:r w:rsidRPr="007B2B63">
        <w:t xml:space="preserve">Het blauwe vlak is het buitenwater, de gekleurde vlakken stellen het </w:t>
      </w:r>
      <w:proofErr w:type="spellStart"/>
      <w:r w:rsidRPr="007B2B63">
        <w:t>hoogtegrid</w:t>
      </w:r>
      <w:proofErr w:type="spellEnd"/>
      <w:r w:rsidRPr="007B2B63">
        <w:t xml:space="preserve"> van het vaste land voor. De gele knopen b1 en b2 geven de berging van het meer weer, b1 1/3 van </w:t>
      </w:r>
      <w:r>
        <w:t>het meer volume en b2 2/3</w:t>
      </w:r>
      <w:r w:rsidRPr="007B2B63">
        <w:t>. Het initiële peil van b1 is gelijk aan de storm opzet, het initiële peil van b2 is zodanig dat het gemiddelde peil gelijk is aan het meerpeil.</w:t>
      </w:r>
    </w:p>
    <w:p w14:paraId="2FE7C39F" w14:textId="77777777" w:rsidR="00046058" w:rsidRPr="007B2B63" w:rsidRDefault="00046058" w:rsidP="00046058">
      <w:r w:rsidRPr="007B2B63">
        <w:t xml:space="preserve">De </w:t>
      </w:r>
      <w:r>
        <w:t>groene</w:t>
      </w:r>
      <w:r w:rsidRPr="007B2B63">
        <w:t xml:space="preserve"> driehoeken st1 en st2 stellen stuwen voor die het proces van leeglopen van het meer en het afnemen van de stormopzet simuleren. De dikke groene lijn stelt de</w:t>
      </w:r>
      <w:r>
        <w:t xml:space="preserve"> daadwerkelijke doorbraak voor.</w:t>
      </w:r>
    </w:p>
    <w:p w14:paraId="69487DB5" w14:textId="77777777" w:rsidR="00046058" w:rsidRPr="007B2B63" w:rsidRDefault="00046058" w:rsidP="00046058">
      <w:r w:rsidRPr="007B2B63">
        <w:t xml:space="preserve">Het </w:t>
      </w:r>
      <w:r>
        <w:t>doorbraak- en leegloop</w:t>
      </w:r>
      <w:r w:rsidRPr="007B2B63">
        <w:t>proces verlopen op de volgende wijz</w:t>
      </w:r>
      <w:smartTag w:uri="urn:schemas-microsoft-com:office:smarttags" w:element="PersonName">
        <w:r w:rsidRPr="007B2B63">
          <w:t>e.</w:t>
        </w:r>
      </w:smartTag>
      <w:r w:rsidRPr="007B2B63">
        <w:t xml:space="preserve"> Op het moment van doorbreken loop b1 leeg via de doorbraak. Tegelijkertijd zakt stuw 1 zodat water van b1 ook naar b2 stroomt, zo het stormverloop simulerend. Als het peil van b1 onder het peil van b2 is gezakt zal b2 ook meedoen. (</w:t>
      </w:r>
      <w:proofErr w:type="gramStart"/>
      <w:r w:rsidRPr="007B2B63">
        <w:t>zie</w:t>
      </w:r>
      <w:proofErr w:type="gramEnd"/>
      <w:r w:rsidRPr="007B2B63">
        <w:t xml:space="preserve"> </w:t>
      </w:r>
      <w:r w:rsidRPr="007B2B63">
        <w:fldChar w:fldCharType="begin"/>
      </w:r>
      <w:r w:rsidRPr="007B2B63">
        <w:instrText xml:space="preserve"> REF _Ref179948733 \h  \* MERGEFORMAT </w:instrText>
      </w:r>
      <w:r w:rsidRPr="007B2B63">
        <w:fldChar w:fldCharType="separate"/>
      </w:r>
      <w:r w:rsidR="004A4C83" w:rsidRPr="007B2B63">
        <w:t xml:space="preserve">Figuur </w:t>
      </w:r>
      <w:r w:rsidR="004A4C83">
        <w:rPr>
          <w:noProof/>
        </w:rPr>
        <w:t>9</w:t>
      </w:r>
      <w:r w:rsidR="004A4C83">
        <w:rPr>
          <w:noProof/>
        </w:rPr>
        <w:noBreakHyphen/>
        <w:t>2</w:t>
      </w:r>
      <w:r w:rsidRPr="007B2B63">
        <w:fldChar w:fldCharType="end"/>
      </w:r>
      <w:r w:rsidRPr="007B2B63">
        <w:t xml:space="preserve">, hierin is voor het overzicht stuw 2 weggelaten: st2 is in het model aangebracht met een kruinhoogte van de onderkant van de bres en is ingesteld zodat er alleen water van b2 naar b1 kan stromen. Op deze manier zal, als b1 harder zakt dan st1 (het gesimuleerde stormverloop) </w:t>
      </w:r>
      <w:r>
        <w:t xml:space="preserve">het watervolume in </w:t>
      </w:r>
      <w:r w:rsidRPr="007B2B63">
        <w:t xml:space="preserve">b2 </w:t>
      </w:r>
      <w:r>
        <w:t>wel</w:t>
      </w:r>
      <w:r w:rsidRPr="007B2B63">
        <w:t xml:space="preserve"> meedoen).</w:t>
      </w:r>
    </w:p>
    <w:p w14:paraId="1D0B6585" w14:textId="77777777" w:rsidR="00046058" w:rsidRPr="005F13DC" w:rsidRDefault="003A40DE" w:rsidP="00046058">
      <w:pPr>
        <w:ind w:left="-1418"/>
        <w:rPr>
          <w:highlight w:val="yellow"/>
        </w:rPr>
      </w:pPr>
      <w:r>
        <w:rPr>
          <w:noProof/>
        </w:rPr>
        <w:lastRenderedPageBreak/>
        <w:drawing>
          <wp:inline distT="0" distB="0" distL="0" distR="0" wp14:anchorId="7B2ACF6D" wp14:editId="34648F05">
            <wp:extent cx="5972175" cy="4229100"/>
            <wp:effectExtent l="0" t="0" r="0" b="0"/>
            <wp:docPr id="43" name="Object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6"/>
                    <pic:cNvPicPr>
                      <a:picLocks noChangeArrowheads="1"/>
                    </pic:cNvPicPr>
                  </pic:nvPicPr>
                  <pic:blipFill>
                    <a:blip r:embed="rId63">
                      <a:extLst>
                        <a:ext uri="{28A0092B-C50C-407E-A947-70E740481C1C}">
                          <a14:useLocalDpi xmlns:a14="http://schemas.microsoft.com/office/drawing/2010/main" val="0"/>
                        </a:ext>
                      </a:extLst>
                    </a:blip>
                    <a:srcRect t="-859" r="-1715" b="-172"/>
                    <a:stretch>
                      <a:fillRect/>
                    </a:stretch>
                  </pic:blipFill>
                  <pic:spPr bwMode="auto">
                    <a:xfrm>
                      <a:off x="0" y="0"/>
                      <a:ext cx="5972175" cy="4229100"/>
                    </a:xfrm>
                    <a:prstGeom prst="rect">
                      <a:avLst/>
                    </a:prstGeom>
                    <a:noFill/>
                    <a:ln>
                      <a:noFill/>
                    </a:ln>
                  </pic:spPr>
                </pic:pic>
              </a:graphicData>
            </a:graphic>
          </wp:inline>
        </w:drawing>
      </w:r>
    </w:p>
    <w:p w14:paraId="5FB14FF4" w14:textId="05E50ACD" w:rsidR="00046058" w:rsidRPr="0045002E" w:rsidRDefault="00046058" w:rsidP="00742C63">
      <w:pPr>
        <w:pStyle w:val="Bijschrift"/>
      </w:pPr>
      <w:bookmarkStart w:id="87" w:name="_Ref179948733"/>
      <w:r w:rsidRPr="007B2B63">
        <w:t xml:space="preserve">Figuur </w:t>
      </w:r>
      <w:r w:rsidR="0049710F">
        <w:fldChar w:fldCharType="begin"/>
      </w:r>
      <w:r w:rsidR="0049710F">
        <w:instrText xml:space="preserve"> STYLEREF 1 \s </w:instrText>
      </w:r>
      <w:r w:rsidR="0049710F">
        <w:fldChar w:fldCharType="separate"/>
      </w:r>
      <w:r w:rsidR="004A4C83">
        <w:rPr>
          <w:noProof/>
        </w:rPr>
        <w:t>9</w:t>
      </w:r>
      <w:r w:rsidR="0049710F">
        <w:fldChar w:fldCharType="end"/>
      </w:r>
      <w:r w:rsidR="0049710F">
        <w:noBreakHyphen/>
      </w:r>
      <w:r w:rsidR="0049710F">
        <w:fldChar w:fldCharType="begin"/>
      </w:r>
      <w:r w:rsidR="0049710F">
        <w:instrText xml:space="preserve"> SEQ Figuur \* ARABIC \s 1 </w:instrText>
      </w:r>
      <w:r w:rsidR="0049710F">
        <w:fldChar w:fldCharType="separate"/>
      </w:r>
      <w:r w:rsidR="004A4C83">
        <w:rPr>
          <w:noProof/>
        </w:rPr>
        <w:t>2</w:t>
      </w:r>
      <w:r w:rsidR="0049710F">
        <w:fldChar w:fldCharType="end"/>
      </w:r>
      <w:bookmarkEnd w:id="87"/>
      <w:r w:rsidRPr="007B2B63">
        <w:t xml:space="preserve"> Modelprincipe meer doorbraak</w:t>
      </w:r>
    </w:p>
    <w:p w14:paraId="40320D13" w14:textId="77777777" w:rsidR="00146301" w:rsidRDefault="00617D74" w:rsidP="00617D74">
      <w:pPr>
        <w:pStyle w:val="Bijlage1"/>
      </w:pPr>
      <w:r>
        <w:lastRenderedPageBreak/>
        <w:br w:type="page"/>
      </w:r>
      <w:bookmarkStart w:id="88" w:name="_Toc120104293"/>
      <w:proofErr w:type="spellStart"/>
      <w:r>
        <w:lastRenderedPageBreak/>
        <w:t>Bresgroeiformule</w:t>
      </w:r>
      <w:bookmarkEnd w:id="88"/>
      <w:proofErr w:type="spellEnd"/>
    </w:p>
    <w:p w14:paraId="5B2C6F1D" w14:textId="77777777" w:rsidR="00146301" w:rsidRPr="003A40DE" w:rsidRDefault="003A40DE" w:rsidP="00146301">
      <w:pPr>
        <w:ind w:firstLine="708"/>
        <w:rPr>
          <w:rFonts w:ascii="Calibri" w:eastAsia="Times New Roman" w:hAnsi="Calibri"/>
        </w:rPr>
      </w:pPr>
      <m:oMathPara>
        <m:oMath>
          <m:r>
            <w:rPr>
              <w:rFonts w:ascii="Cambria Math" w:hAnsi="Cambria Math"/>
            </w:rPr>
            <m:t xml:space="preserve">For </m:t>
          </m:r>
          <m:sSub>
            <m:sSubPr>
              <m:ctrlPr>
                <w:rPr>
                  <w:rFonts w:ascii="Cambria Math" w:eastAsia="Calibri" w:hAnsi="Cambria Math"/>
                  <w:i/>
                  <w:sz w:val="22"/>
                  <w:szCs w:val="22"/>
                  <w:lang w:val="en-US" w:eastAsia="en-US"/>
                </w:rPr>
              </m:ctrlPr>
            </m:sSubPr>
            <m:e>
              <m:r>
                <w:rPr>
                  <w:rFonts w:ascii="Cambria Math" w:hAnsi="Cambria Math"/>
                </w:rPr>
                <m:t>t</m:t>
              </m:r>
            </m:e>
            <m:sub>
              <m:r>
                <w:rPr>
                  <w:rFonts w:ascii="Cambria Math" w:hAnsi="Cambria Math"/>
                </w:rPr>
                <m:t>start</m:t>
              </m:r>
            </m:sub>
          </m:sSub>
          <m:r>
            <w:rPr>
              <w:rFonts w:ascii="Cambria Math" w:hAnsi="Cambria Math"/>
            </w:rPr>
            <m:t>&lt;t≤</m:t>
          </m:r>
          <m:sSub>
            <m:sSubPr>
              <m:ctrlPr>
                <w:rPr>
                  <w:rFonts w:ascii="Cambria Math" w:eastAsia="Calibri" w:hAnsi="Cambria Math"/>
                  <w:i/>
                  <w:sz w:val="22"/>
                  <w:szCs w:val="22"/>
                  <w:lang w:val="en-US" w:eastAsia="en-US"/>
                </w:rPr>
              </m:ctrlPr>
            </m:sSubPr>
            <m:e>
              <m:r>
                <w:rPr>
                  <w:rFonts w:ascii="Cambria Math" w:hAnsi="Cambria Math"/>
                </w:rPr>
                <m:t>t</m:t>
              </m:r>
            </m:e>
            <m:sub>
              <m:r>
                <w:rPr>
                  <w:rFonts w:ascii="Cambria Math" w:hAnsi="Cambria Math"/>
                </w:rPr>
                <m:t>0</m:t>
              </m:r>
            </m:sub>
          </m:sSub>
          <m:r>
            <w:rPr>
              <w:rFonts w:ascii="Cambria Math" w:hAnsi="Cambria Math"/>
            </w:rPr>
            <m:t>:</m:t>
          </m:r>
        </m:oMath>
      </m:oMathPara>
    </w:p>
    <w:p w14:paraId="52AF83E0" w14:textId="77777777" w:rsidR="00146301" w:rsidRPr="003A40DE" w:rsidRDefault="003A40DE" w:rsidP="00146301">
      <w:pPr>
        <w:ind w:firstLine="708"/>
        <w:rPr>
          <w:rFonts w:eastAsia="Times New Roman"/>
        </w:rPr>
      </w:pPr>
      <m:oMathPara>
        <m:oMath>
          <m:r>
            <w:rPr>
              <w:rFonts w:ascii="Cambria Math" w:eastAsia="Times New Roman" w:hAnsi="Cambria Math"/>
            </w:rPr>
            <m:t>B</m:t>
          </m:r>
          <m:d>
            <m:dPr>
              <m:ctrlPr>
                <w:rPr>
                  <w:rFonts w:ascii="Cambria Math" w:eastAsia="Times New Roman" w:hAnsi="Cambria Math"/>
                  <w:i/>
                </w:rPr>
              </m:ctrlPr>
            </m:dPr>
            <m:e>
              <m:r>
                <w:rPr>
                  <w:rFonts w:ascii="Cambria Math" w:eastAsia="Times New Roman" w:hAnsi="Cambria Math"/>
                </w:rPr>
                <m:t>t</m:t>
              </m:r>
            </m:e>
          </m:d>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B</m:t>
              </m:r>
            </m:e>
            <m:sub>
              <m:r>
                <w:rPr>
                  <w:rFonts w:ascii="Cambria Math" w:eastAsia="Times New Roman" w:hAnsi="Cambria Math"/>
                </w:rPr>
                <m:t>0</m:t>
              </m:r>
            </m:sub>
          </m:sSub>
        </m:oMath>
      </m:oMathPara>
    </w:p>
    <w:p w14:paraId="32630822" w14:textId="77777777" w:rsidR="00146301" w:rsidRPr="003A40DE" w:rsidRDefault="003A40DE" w:rsidP="00146301">
      <w:pPr>
        <w:ind w:firstLine="708"/>
        <w:rPr>
          <w:rFonts w:eastAsia="Times New Roman"/>
        </w:rPr>
      </w:pPr>
      <m:oMathPara>
        <m:oMath>
          <m:r>
            <w:rPr>
              <w:rFonts w:ascii="Cambria Math" w:eastAsia="Times New Roman" w:hAnsi="Cambria Math"/>
            </w:rPr>
            <m:t>z</m:t>
          </m:r>
          <m:d>
            <m:dPr>
              <m:ctrlPr>
                <w:rPr>
                  <w:rFonts w:ascii="Cambria Math" w:eastAsia="Times New Roman" w:hAnsi="Cambria Math"/>
                  <w:i/>
                </w:rPr>
              </m:ctrlPr>
            </m:dPr>
            <m:e>
              <m:r>
                <w:rPr>
                  <w:rFonts w:ascii="Cambria Math" w:eastAsia="Times New Roman" w:hAnsi="Cambria Math"/>
                </w:rPr>
                <m:t>t</m:t>
              </m:r>
            </m:e>
          </m:d>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z</m:t>
              </m:r>
            </m:e>
            <m:sub>
              <m:r>
                <w:rPr>
                  <w:rFonts w:ascii="Cambria Math" w:eastAsia="Times New Roman" w:hAnsi="Cambria Math"/>
                </w:rPr>
                <m:t>crest-level</m:t>
              </m:r>
            </m:sub>
          </m:sSub>
          <m:r>
            <w:rPr>
              <w:rFonts w:ascii="Cambria Math" w:eastAsia="Times New Roman" w:hAnsi="Cambria Math"/>
            </w:rPr>
            <m:t>-</m:t>
          </m:r>
          <m:d>
            <m:dPr>
              <m:ctrlPr>
                <w:rPr>
                  <w:rFonts w:ascii="Cambria Math" w:eastAsia="Times New Roman" w:hAnsi="Cambria Math"/>
                  <w:i/>
                  <w:sz w:val="22"/>
                  <w:szCs w:val="22"/>
                  <w:lang w:val="en-US" w:eastAsia="en-US"/>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z</m:t>
                  </m:r>
                </m:e>
                <m:sub>
                  <m:r>
                    <w:rPr>
                      <w:rFonts w:ascii="Cambria Math" w:eastAsia="Times New Roman" w:hAnsi="Cambria Math"/>
                    </w:rPr>
                    <m:t>crest-level</m:t>
                  </m:r>
                </m:sub>
              </m:sSub>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z</m:t>
                  </m:r>
                </m:e>
                <m:sub>
                  <m:r>
                    <w:rPr>
                      <w:rFonts w:ascii="Cambria Math" w:eastAsia="Times New Roman" w:hAnsi="Cambria Math"/>
                    </w:rPr>
                    <m:t>min</m:t>
                  </m:r>
                </m:sub>
              </m:sSub>
            </m:e>
          </m:d>
          <m:d>
            <m:dPr>
              <m:ctrlPr>
                <w:rPr>
                  <w:rFonts w:ascii="Cambria Math" w:eastAsia="Times New Roman" w:hAnsi="Cambria Math"/>
                  <w:i/>
                  <w:sz w:val="22"/>
                  <w:szCs w:val="22"/>
                  <w:lang w:val="en-US" w:eastAsia="en-US"/>
                </w:rPr>
              </m:ctrlPr>
            </m:dPr>
            <m:e>
              <m:r>
                <w:rPr>
                  <w:rFonts w:ascii="Cambria Math" w:eastAsia="Times New Roman" w:hAnsi="Cambria Math"/>
                </w:rPr>
                <m:t>t/</m:t>
              </m:r>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0</m:t>
                  </m:r>
                </m:sub>
              </m:sSub>
            </m:e>
          </m:d>
        </m:oMath>
      </m:oMathPara>
    </w:p>
    <w:p w14:paraId="1C3BDF70" w14:textId="77777777" w:rsidR="00146301" w:rsidRPr="003A40DE" w:rsidRDefault="003A40DE" w:rsidP="00146301">
      <w:pPr>
        <w:ind w:firstLine="708"/>
        <w:rPr>
          <w:rFonts w:ascii="Calibri" w:eastAsia="Times New Roman" w:hAnsi="Calibri"/>
        </w:rPr>
      </w:pPr>
      <m:oMathPara>
        <m:oMath>
          <m:r>
            <w:rPr>
              <w:rFonts w:ascii="Cambria Math" w:hAnsi="Cambria Math"/>
            </w:rPr>
            <m:t>For t&gt;</m:t>
          </m:r>
          <m:sSub>
            <m:sSubPr>
              <m:ctrlPr>
                <w:rPr>
                  <w:rFonts w:ascii="Cambria Math" w:eastAsia="Calibri" w:hAnsi="Cambria Math"/>
                  <w:i/>
                  <w:sz w:val="22"/>
                  <w:szCs w:val="22"/>
                  <w:lang w:val="en-US" w:eastAsia="en-US"/>
                </w:rPr>
              </m:ctrlPr>
            </m:sSubPr>
            <m:e>
              <m:r>
                <w:rPr>
                  <w:rFonts w:ascii="Cambria Math" w:hAnsi="Cambria Math"/>
                </w:rPr>
                <m:t>t</m:t>
              </m:r>
            </m:e>
            <m:sub>
              <m:r>
                <w:rPr>
                  <w:rFonts w:ascii="Cambria Math" w:hAnsi="Cambria Math"/>
                </w:rPr>
                <m:t>0</m:t>
              </m:r>
            </m:sub>
          </m:sSub>
          <m:r>
            <w:rPr>
              <w:rFonts w:ascii="Cambria Math" w:hAnsi="Cambria Math"/>
            </w:rPr>
            <m:t>, dus B(t)≥</m:t>
          </m:r>
          <m:sSub>
            <m:sSubPr>
              <m:ctrlPr>
                <w:rPr>
                  <w:rFonts w:ascii="Cambria Math" w:eastAsia="Calibri" w:hAnsi="Cambria Math"/>
                  <w:i/>
                  <w:sz w:val="22"/>
                  <w:szCs w:val="22"/>
                  <w:lang w:val="en-US" w:eastAsia="en-US"/>
                </w:rPr>
              </m:ctrlPr>
            </m:sSubPr>
            <m:e>
              <m:r>
                <w:rPr>
                  <w:rFonts w:ascii="Cambria Math" w:hAnsi="Cambria Math"/>
                </w:rPr>
                <m:t>B</m:t>
              </m:r>
            </m:e>
            <m:sub>
              <m:r>
                <w:rPr>
                  <w:rFonts w:ascii="Cambria Math" w:hAnsi="Cambria Math"/>
                </w:rPr>
                <m:t>0</m:t>
              </m:r>
            </m:sub>
          </m:sSub>
        </m:oMath>
      </m:oMathPara>
    </w:p>
    <w:p w14:paraId="3FF7926C" w14:textId="77777777" w:rsidR="00146301" w:rsidRPr="003A40DE" w:rsidRDefault="003A40DE" w:rsidP="00146301">
      <w:pPr>
        <w:ind w:firstLine="708"/>
        <w:rPr>
          <w:rFonts w:eastAsia="Times New Roman"/>
        </w:rPr>
      </w:pPr>
      <m:oMathPara>
        <m:oMath>
          <m:r>
            <w:rPr>
              <w:rFonts w:ascii="Cambria Math" w:eastAsia="Times New Roman" w:hAnsi="Cambria Math"/>
            </w:rPr>
            <m:t>B</m:t>
          </m:r>
          <m:d>
            <m:dPr>
              <m:ctrlPr>
                <w:rPr>
                  <w:rFonts w:ascii="Cambria Math" w:eastAsia="Times New Roman" w:hAnsi="Cambria Math"/>
                  <w:i/>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i+1</m:t>
                  </m:r>
                </m:sub>
              </m:sSub>
            </m:e>
          </m:d>
          <m:r>
            <w:rPr>
              <w:rFonts w:ascii="Cambria Math" w:eastAsia="Times New Roman" w:hAnsi="Cambria Math"/>
            </w:rPr>
            <m:t>=B</m:t>
          </m:r>
          <m:d>
            <m:dPr>
              <m:ctrlPr>
                <w:rPr>
                  <w:rFonts w:ascii="Cambria Math" w:eastAsia="Times New Roman" w:hAnsi="Cambria Math"/>
                  <w:i/>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i</m:t>
                  </m:r>
                </m:sub>
              </m:sSub>
            </m:e>
          </m:d>
          <m:r>
            <w:rPr>
              <w:rFonts w:ascii="Cambria Math" w:eastAsia="Times New Roman" w:hAnsi="Cambria Math"/>
            </w:rPr>
            <m:t>+</m:t>
          </m:r>
          <m:box>
            <m:boxPr>
              <m:ctrlPr>
                <w:rPr>
                  <w:rFonts w:ascii="Cambria Math" w:eastAsia="Times New Roman" w:hAnsi="Cambria Math"/>
                  <w:i/>
                  <w:sz w:val="22"/>
                  <w:szCs w:val="22"/>
                  <w:lang w:val="en-US" w:eastAsia="en-US"/>
                </w:rPr>
              </m:ctrlPr>
            </m:boxPr>
            <m:e>
              <m:argPr>
                <m:argSz m:val="-1"/>
              </m:argPr>
              <m:f>
                <m:fPr>
                  <m:ctrlPr>
                    <w:rPr>
                      <w:rFonts w:ascii="Cambria Math" w:eastAsia="Times New Roman" w:hAnsi="Cambria Math"/>
                      <w:i/>
                      <w:sz w:val="22"/>
                      <w:szCs w:val="22"/>
                      <w:lang w:val="en-US" w:eastAsia="en-US"/>
                    </w:rPr>
                  </m:ctrlPr>
                </m:fPr>
                <m:num>
                  <m:r>
                    <w:rPr>
                      <w:rFonts w:ascii="Cambria Math" w:eastAsia="Times New Roman" w:hAnsi="Cambria Math"/>
                    </w:rPr>
                    <m:t>δB</m:t>
                  </m:r>
                </m:num>
                <m:den>
                  <m:r>
                    <w:rPr>
                      <w:rFonts w:ascii="Cambria Math" w:eastAsia="Times New Roman" w:hAnsi="Cambria Math"/>
                    </w:rPr>
                    <m:t>δt</m:t>
                  </m:r>
                </m:den>
              </m:f>
            </m:e>
          </m:box>
          <m:r>
            <w:rPr>
              <w:rFonts w:ascii="Cambria Math" w:eastAsia="Times New Roman" w:hAnsi="Cambria Math"/>
            </w:rPr>
            <m:t>∆t</m:t>
          </m:r>
        </m:oMath>
      </m:oMathPara>
    </w:p>
    <w:p w14:paraId="17B8FEB2" w14:textId="77777777" w:rsidR="00617D74" w:rsidRPr="003A40DE" w:rsidRDefault="003A40DE" w:rsidP="00146301">
      <w:pPr>
        <w:ind w:firstLine="708"/>
        <w:rPr>
          <w:rFonts w:eastAsia="Times New Roman"/>
        </w:rPr>
      </w:pPr>
      <m:oMathPara>
        <m:oMath>
          <m:r>
            <w:rPr>
              <w:rFonts w:ascii="Cambria Math" w:eastAsia="Times New Roman" w:hAnsi="Cambria Math"/>
            </w:rPr>
            <m:t xml:space="preserve">en </m:t>
          </m:r>
          <m:d>
            <m:dPr>
              <m:ctrlPr>
                <w:rPr>
                  <w:rFonts w:ascii="Cambria Math" w:eastAsia="Times New Roman" w:hAnsi="Cambria Math"/>
                  <w:i/>
                </w:rPr>
              </m:ctrlPr>
            </m:dPr>
            <m:e>
              <m:f>
                <m:fPr>
                  <m:ctrlPr>
                    <w:rPr>
                      <w:rFonts w:ascii="Cambria Math" w:eastAsia="Times New Roman" w:hAnsi="Cambria Math"/>
                      <w:i/>
                      <w:sz w:val="22"/>
                      <w:szCs w:val="22"/>
                      <w:lang w:val="en-US" w:eastAsia="en-US"/>
                    </w:rPr>
                  </m:ctrlPr>
                </m:fPr>
                <m:num>
                  <m:r>
                    <w:rPr>
                      <w:rFonts w:ascii="Cambria Math" w:eastAsia="Times New Roman" w:hAnsi="Cambria Math"/>
                    </w:rPr>
                    <m:t>δB</m:t>
                  </m:r>
                </m:num>
                <m:den>
                  <m:r>
                    <w:rPr>
                      <w:rFonts w:ascii="Cambria Math" w:eastAsia="Times New Roman" w:hAnsi="Cambria Math"/>
                    </w:rPr>
                    <m:t>δt</m:t>
                  </m:r>
                </m:den>
              </m:f>
            </m:e>
          </m:d>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i</m:t>
              </m:r>
            </m:sub>
          </m:sSub>
          <m:r>
            <w:rPr>
              <w:rFonts w:ascii="Cambria Math" w:eastAsia="Times New Roman" w:hAnsi="Cambria Math"/>
            </w:rPr>
            <m:t>=</m:t>
          </m:r>
          <m:f>
            <m:fPr>
              <m:ctrlPr>
                <w:rPr>
                  <w:rFonts w:ascii="Cambria Math" w:eastAsia="Times New Roman" w:hAnsi="Cambria Math"/>
                  <w:i/>
                  <w:sz w:val="22"/>
                  <w:szCs w:val="22"/>
                  <w:lang w:val="en-US" w:eastAsia="en-US"/>
                </w:rPr>
              </m:ctrlPr>
            </m:fPr>
            <m:num>
              <m:sSub>
                <m:sSubPr>
                  <m:ctrlPr>
                    <w:rPr>
                      <w:rFonts w:ascii="Cambria Math" w:eastAsia="Times New Roman" w:hAnsi="Cambria Math"/>
                      <w:i/>
                      <w:sz w:val="22"/>
                      <w:szCs w:val="22"/>
                      <w:lang w:val="en-US" w:eastAsia="en-US"/>
                    </w:rPr>
                  </m:ctrlPr>
                </m:sSubPr>
                <m:e>
                  <m:r>
                    <w:rPr>
                      <w:rFonts w:ascii="Cambria Math" w:eastAsia="Times New Roman" w:hAnsi="Cambria Math"/>
                    </w:rPr>
                    <m:t>f</m:t>
                  </m:r>
                </m:e>
                <m:sub>
                  <m:r>
                    <w:rPr>
                      <w:rFonts w:ascii="Cambria Math" w:eastAsia="Times New Roman" w:hAnsi="Cambria Math"/>
                    </w:rPr>
                    <m:t>1</m:t>
                  </m:r>
                </m:sub>
              </m:sSub>
              <m:sSub>
                <m:sSubPr>
                  <m:ctrlPr>
                    <w:rPr>
                      <w:rFonts w:ascii="Cambria Math" w:eastAsia="Times New Roman" w:hAnsi="Cambria Math"/>
                      <w:i/>
                      <w:sz w:val="22"/>
                      <w:szCs w:val="22"/>
                      <w:lang w:val="en-US" w:eastAsia="en-US"/>
                    </w:rPr>
                  </m:ctrlPr>
                </m:sSubPr>
                <m:e>
                  <m:r>
                    <w:rPr>
                      <w:rFonts w:ascii="Cambria Math" w:eastAsia="Times New Roman" w:hAnsi="Cambria Math"/>
                    </w:rPr>
                    <m:t>f</m:t>
                  </m:r>
                </m:e>
                <m:sub>
                  <m:r>
                    <w:rPr>
                      <w:rFonts w:ascii="Cambria Math" w:eastAsia="Times New Roman" w:hAnsi="Cambria Math"/>
                    </w:rPr>
                    <m:t>2</m:t>
                  </m:r>
                </m:sub>
              </m:sSub>
            </m:num>
            <m:den>
              <m:r>
                <m:rPr>
                  <m:sty m:val="p"/>
                </m:rPr>
                <w:rPr>
                  <w:rFonts w:ascii="Cambria Math" w:eastAsia="Times New Roman" w:hAnsi="Cambria Math"/>
                </w:rPr>
                <m:t>ln⁡</m:t>
              </m:r>
              <m:r>
                <w:rPr>
                  <w:rFonts w:ascii="Cambria Math" w:eastAsia="Times New Roman" w:hAnsi="Cambria Math"/>
                </w:rPr>
                <m:t>(10)</m:t>
              </m:r>
            </m:den>
          </m:f>
          <m:f>
            <m:fPr>
              <m:ctrlPr>
                <w:rPr>
                  <w:rFonts w:ascii="Cambria Math" w:eastAsia="Times New Roman" w:hAnsi="Cambria Math"/>
                  <w:i/>
                  <w:sz w:val="22"/>
                  <w:szCs w:val="22"/>
                  <w:lang w:val="en-US" w:eastAsia="en-US"/>
                </w:rPr>
              </m:ctrlPr>
            </m:fPr>
            <m:num>
              <m:sSup>
                <m:sSupPr>
                  <m:ctrlPr>
                    <w:rPr>
                      <w:rFonts w:ascii="Cambria Math" w:eastAsia="Times New Roman" w:hAnsi="Cambria Math"/>
                      <w:i/>
                      <w:sz w:val="22"/>
                      <w:szCs w:val="22"/>
                      <w:lang w:val="en-US" w:eastAsia="en-US"/>
                    </w:rPr>
                  </m:ctrlPr>
                </m:sSupPr>
                <m:e>
                  <m:d>
                    <m:dPr>
                      <m:begChr m:val="{"/>
                      <m:endChr m:val="}"/>
                      <m:ctrlPr>
                        <w:rPr>
                          <w:rFonts w:ascii="Cambria Math" w:eastAsia="Times New Roman" w:hAnsi="Cambria Math"/>
                          <w:i/>
                          <w:sz w:val="22"/>
                          <w:szCs w:val="22"/>
                          <w:lang w:val="en-US" w:eastAsia="en-US"/>
                        </w:rPr>
                      </m:ctrlPr>
                    </m:dPr>
                    <m:e>
                      <m:r>
                        <w:rPr>
                          <w:rFonts w:ascii="Cambria Math" w:eastAsia="Times New Roman" w:hAnsi="Cambria Math"/>
                        </w:rPr>
                        <m:t>g</m:t>
                      </m:r>
                      <m:d>
                        <m:dPr>
                          <m:ctrlPr>
                            <w:rPr>
                              <w:rFonts w:ascii="Cambria Math" w:eastAsia="Times New Roman" w:hAnsi="Cambria Math"/>
                              <w:i/>
                              <w:sz w:val="22"/>
                              <w:szCs w:val="22"/>
                              <w:lang w:val="en-US" w:eastAsia="en-US"/>
                            </w:rPr>
                          </m:ctrlPr>
                        </m:dPr>
                        <m:e>
                          <m:sSub>
                            <m:sSubPr>
                              <m:ctrlPr>
                                <w:rPr>
                                  <w:rFonts w:ascii="Cambria Math" w:eastAsia="Times New Roman" w:hAnsi="Cambria Math"/>
                                  <w:i/>
                                  <w:sz w:val="22"/>
                                  <w:szCs w:val="22"/>
                                  <w:lang w:val="en-US" w:eastAsia="en-US"/>
                                </w:rPr>
                              </m:ctrlPr>
                            </m:sSubPr>
                            <m:e>
                              <m:r>
                                <w:rPr>
                                  <w:rFonts w:ascii="Cambria Math" w:eastAsia="Times New Roman" w:hAnsi="Cambria Math"/>
                                </w:rPr>
                                <m:t>h</m:t>
                              </m:r>
                            </m:e>
                            <m:sub>
                              <m:r>
                                <w:rPr>
                                  <w:rFonts w:ascii="Cambria Math" w:eastAsia="Times New Roman" w:hAnsi="Cambria Math"/>
                                </w:rPr>
                                <m:t>up</m:t>
                              </m:r>
                            </m:sub>
                          </m:sSub>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h</m:t>
                              </m:r>
                            </m:e>
                            <m:sub>
                              <m:r>
                                <w:rPr>
                                  <w:rFonts w:ascii="Cambria Math" w:eastAsia="Times New Roman" w:hAnsi="Cambria Math"/>
                                </w:rPr>
                                <m:t>down</m:t>
                              </m:r>
                            </m:sub>
                          </m:sSub>
                        </m:e>
                      </m:d>
                    </m:e>
                  </m:d>
                </m:e>
                <m:sup>
                  <m:r>
                    <w:rPr>
                      <w:rFonts w:ascii="Cambria Math" w:eastAsia="Times New Roman" w:hAnsi="Cambria Math"/>
                    </w:rPr>
                    <m:t>1.5</m:t>
                  </m:r>
                </m:sup>
              </m:sSup>
            </m:num>
            <m:den>
              <m:sSubSup>
                <m:sSubSupPr>
                  <m:ctrlPr>
                    <w:rPr>
                      <w:rFonts w:ascii="Cambria Math" w:eastAsia="Times New Roman" w:hAnsi="Cambria Math"/>
                      <w:i/>
                      <w:sz w:val="22"/>
                      <w:szCs w:val="22"/>
                      <w:lang w:val="en-US" w:eastAsia="en-US"/>
                    </w:rPr>
                  </m:ctrlPr>
                </m:sSubSupPr>
                <m:e>
                  <m:r>
                    <w:rPr>
                      <w:rFonts w:ascii="Cambria Math" w:eastAsia="Times New Roman" w:hAnsi="Cambria Math"/>
                    </w:rPr>
                    <m:t>u</m:t>
                  </m:r>
                </m:e>
                <m:sub>
                  <m:r>
                    <w:rPr>
                      <w:rFonts w:ascii="Cambria Math" w:eastAsia="Times New Roman" w:hAnsi="Cambria Math"/>
                    </w:rPr>
                    <m:t>c</m:t>
                  </m:r>
                </m:sub>
                <m:sup>
                  <m:r>
                    <w:rPr>
                      <w:rFonts w:ascii="Cambria Math" w:eastAsia="Times New Roman" w:hAnsi="Cambria Math"/>
                    </w:rPr>
                    <m:t>2</m:t>
                  </m:r>
                </m:sup>
              </m:sSubSup>
            </m:den>
          </m:f>
          <m:f>
            <m:fPr>
              <m:ctrlPr>
                <w:rPr>
                  <w:rFonts w:ascii="Cambria Math" w:eastAsia="Times New Roman" w:hAnsi="Cambria Math"/>
                  <w:i/>
                  <w:sz w:val="22"/>
                  <w:szCs w:val="22"/>
                  <w:lang w:val="en-US" w:eastAsia="en-US"/>
                </w:rPr>
              </m:ctrlPr>
            </m:fPr>
            <m:num>
              <m:r>
                <w:rPr>
                  <w:rFonts w:ascii="Cambria Math" w:eastAsia="Times New Roman" w:hAnsi="Cambria Math"/>
                </w:rPr>
                <m:t>1</m:t>
              </m:r>
            </m:num>
            <m:den>
              <m:r>
                <w:rPr>
                  <w:rFonts w:ascii="Cambria Math" w:eastAsia="Times New Roman" w:hAnsi="Cambria Math"/>
                </w:rPr>
                <m:t>1+</m:t>
              </m:r>
              <m:f>
                <m:fPr>
                  <m:ctrlPr>
                    <w:rPr>
                      <w:rFonts w:ascii="Cambria Math" w:eastAsia="Times New Roman" w:hAnsi="Cambria Math"/>
                      <w:i/>
                      <w:sz w:val="22"/>
                      <w:szCs w:val="22"/>
                      <w:lang w:val="en-US" w:eastAsia="en-US"/>
                    </w:rPr>
                  </m:ctrlPr>
                </m:fPr>
                <m:num>
                  <m:sSub>
                    <m:sSubPr>
                      <m:ctrlPr>
                        <w:rPr>
                          <w:rFonts w:ascii="Cambria Math" w:eastAsia="Times New Roman" w:hAnsi="Cambria Math"/>
                          <w:i/>
                          <w:sz w:val="22"/>
                          <w:szCs w:val="22"/>
                          <w:lang w:val="en-US" w:eastAsia="en-US"/>
                        </w:rPr>
                      </m:ctrlPr>
                    </m:sSubPr>
                    <m:e>
                      <m:r>
                        <w:rPr>
                          <w:rFonts w:ascii="Cambria Math" w:eastAsia="Times New Roman" w:hAnsi="Cambria Math"/>
                        </w:rPr>
                        <m:t>f</m:t>
                      </m:r>
                    </m:e>
                    <m:sub>
                      <m:r>
                        <w:rPr>
                          <w:rFonts w:ascii="Cambria Math" w:eastAsia="Times New Roman" w:hAnsi="Cambria Math"/>
                        </w:rPr>
                        <m:t>2</m:t>
                      </m:r>
                    </m:sub>
                  </m:sSub>
                  <m:r>
                    <w:rPr>
                      <w:rFonts w:ascii="Cambria Math" w:eastAsia="Times New Roman" w:hAnsi="Cambria Math"/>
                    </w:rPr>
                    <m:t>g</m:t>
                  </m:r>
                </m:num>
                <m:den>
                  <m:sSub>
                    <m:sSubPr>
                      <m:ctrlPr>
                        <w:rPr>
                          <w:rFonts w:ascii="Cambria Math" w:eastAsia="Times New Roman" w:hAnsi="Cambria Math"/>
                          <w:i/>
                          <w:sz w:val="22"/>
                          <w:szCs w:val="22"/>
                          <w:lang w:val="en-US" w:eastAsia="en-US"/>
                        </w:rPr>
                      </m:ctrlPr>
                    </m:sSubPr>
                    <m:e>
                      <m:r>
                        <w:rPr>
                          <w:rFonts w:ascii="Cambria Math" w:eastAsia="Times New Roman" w:hAnsi="Cambria Math"/>
                        </w:rPr>
                        <m:t>u</m:t>
                      </m:r>
                    </m:e>
                    <m:sub>
                      <m:r>
                        <w:rPr>
                          <w:rFonts w:ascii="Cambria Math" w:eastAsia="Times New Roman" w:hAnsi="Cambria Math"/>
                        </w:rPr>
                        <m:t>c</m:t>
                      </m:r>
                    </m:sub>
                  </m:sSub>
                </m:den>
              </m:f>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sz w:val="22"/>
                      <w:szCs w:val="22"/>
                      <w:lang w:val="en-US" w:eastAsia="en-US"/>
                    </w:rPr>
                  </m:ctrlPr>
                </m:sSubPr>
                <m:e>
                  <m:r>
                    <w:rPr>
                      <w:rFonts w:ascii="Cambria Math" w:eastAsia="Times New Roman" w:hAnsi="Cambria Math"/>
                    </w:rPr>
                    <m:t>t</m:t>
                  </m:r>
                </m:e>
                <m:sub>
                  <m:r>
                    <w:rPr>
                      <w:rFonts w:ascii="Cambria Math" w:eastAsia="Times New Roman" w:hAnsi="Cambria Math"/>
                    </w:rPr>
                    <m:t>0</m:t>
                  </m:r>
                </m:sub>
              </m:sSub>
              <m:r>
                <w:rPr>
                  <w:rFonts w:ascii="Cambria Math" w:eastAsia="Times New Roman" w:hAnsi="Cambria Math"/>
                </w:rPr>
                <m:t>)</m:t>
              </m:r>
            </m:den>
          </m:f>
        </m:oMath>
      </m:oMathPara>
    </w:p>
    <w:p w14:paraId="2F0FB4C1" w14:textId="77777777" w:rsidR="00617D74" w:rsidRPr="00AA49C5" w:rsidRDefault="00617D74" w:rsidP="00AA49C5">
      <w:pPr>
        <w:pStyle w:val="hcp5"/>
        <w:spacing w:before="0" w:beforeAutospacing="0" w:after="0" w:afterAutospacing="0"/>
        <w:rPr>
          <w:rFonts w:ascii="Syntax LT Std" w:hAnsi="Syntax LT Std"/>
          <w:sz w:val="18"/>
          <w:lang w:val="nl-NL"/>
        </w:rPr>
      </w:pPr>
      <w:r w:rsidRPr="00BD1822">
        <w:rPr>
          <w:lang w:val="nl-NL"/>
        </w:rPr>
        <w:br/>
      </w:r>
      <w:r w:rsidRPr="00AA49C5">
        <w:rPr>
          <w:rFonts w:ascii="Syntax LT Std" w:hAnsi="Syntax LT Std"/>
          <w:sz w:val="18"/>
          <w:lang w:val="nl-NL"/>
        </w:rPr>
        <w:t>B</w:t>
      </w:r>
      <w:r w:rsidRPr="00AA49C5">
        <w:rPr>
          <w:rStyle w:val="hcp2"/>
          <w:rFonts w:ascii="Syntax LT Std" w:hAnsi="Syntax LT Std"/>
          <w:sz w:val="18"/>
          <w:lang w:val="nl-NL"/>
        </w:rPr>
        <w:t>0</w:t>
      </w:r>
      <w:r w:rsidRPr="00AA49C5">
        <w:rPr>
          <w:rFonts w:ascii="Syntax LT Std" w:hAnsi="Syntax LT Std"/>
          <w:sz w:val="18"/>
          <w:lang w:val="nl-NL"/>
        </w:rPr>
        <w:t xml:space="preserve"> : </w:t>
      </w:r>
      <w:proofErr w:type="spellStart"/>
      <w:r w:rsidR="00BD1822" w:rsidRPr="00AA49C5">
        <w:rPr>
          <w:rFonts w:ascii="Syntax LT Std" w:hAnsi="Syntax LT Std"/>
          <w:sz w:val="18"/>
          <w:lang w:val="nl-NL"/>
        </w:rPr>
        <w:t>initiele</w:t>
      </w:r>
      <w:proofErr w:type="spellEnd"/>
      <w:r w:rsidR="00BD1822" w:rsidRPr="00AA49C5">
        <w:rPr>
          <w:rFonts w:ascii="Syntax LT Std" w:hAnsi="Syntax LT Std"/>
          <w:sz w:val="18"/>
          <w:lang w:val="nl-NL"/>
        </w:rPr>
        <w:t xml:space="preserve"> bresbreedte,</w:t>
      </w:r>
    </w:p>
    <w:p w14:paraId="08960B89" w14:textId="77777777" w:rsidR="00617D74" w:rsidRPr="00AA49C5" w:rsidRDefault="00617D74" w:rsidP="00AA49C5">
      <w:pPr>
        <w:pStyle w:val="hcp5"/>
        <w:spacing w:before="0" w:beforeAutospacing="0" w:after="0" w:afterAutospacing="0"/>
        <w:rPr>
          <w:rFonts w:ascii="Syntax LT Std" w:hAnsi="Syntax LT Std"/>
          <w:sz w:val="18"/>
          <w:lang w:val="nl-NL"/>
        </w:rPr>
      </w:pPr>
      <w:r w:rsidRPr="00AA49C5">
        <w:rPr>
          <w:rFonts w:ascii="Syntax LT Std" w:hAnsi="Syntax LT Std"/>
          <w:sz w:val="18"/>
          <w:lang w:val="nl-NL"/>
        </w:rPr>
        <w:t xml:space="preserve">B(t) : </w:t>
      </w:r>
      <w:proofErr w:type="spellStart"/>
      <w:r w:rsidR="00BD1822" w:rsidRPr="00AA49C5">
        <w:rPr>
          <w:rFonts w:ascii="Syntax LT Std" w:hAnsi="Syntax LT Std"/>
          <w:sz w:val="18"/>
          <w:lang w:val="nl-NL"/>
        </w:rPr>
        <w:t>bresbreedt</w:t>
      </w:r>
      <w:proofErr w:type="spellEnd"/>
      <w:r w:rsidR="00BD1822" w:rsidRPr="00AA49C5">
        <w:rPr>
          <w:rFonts w:ascii="Syntax LT Std" w:hAnsi="Syntax LT Std"/>
          <w:sz w:val="18"/>
          <w:lang w:val="nl-NL"/>
        </w:rPr>
        <w:t xml:space="preserve"> op tijdstip t</w:t>
      </w:r>
      <w:r w:rsidRPr="00AA49C5">
        <w:rPr>
          <w:rFonts w:ascii="Syntax LT Std" w:hAnsi="Syntax LT Std"/>
          <w:sz w:val="18"/>
          <w:lang w:val="nl-NL"/>
        </w:rPr>
        <w:t>,</w:t>
      </w:r>
    </w:p>
    <w:p w14:paraId="7F453BD1" w14:textId="77777777" w:rsidR="00617D74" w:rsidRPr="00B203D9" w:rsidRDefault="00617D74" w:rsidP="00AA49C5">
      <w:pPr>
        <w:pStyle w:val="hcp5"/>
        <w:spacing w:before="0" w:beforeAutospacing="0" w:after="0" w:afterAutospacing="0"/>
        <w:rPr>
          <w:rFonts w:ascii="Syntax LT Std" w:hAnsi="Syntax LT Std"/>
          <w:sz w:val="18"/>
          <w:lang w:val="nl-NL"/>
        </w:rPr>
      </w:pPr>
      <w:proofErr w:type="spellStart"/>
      <w:r w:rsidRPr="00B203D9">
        <w:rPr>
          <w:rFonts w:ascii="Syntax LT Std" w:hAnsi="Syntax LT Std"/>
          <w:sz w:val="18"/>
          <w:lang w:val="nl-NL"/>
        </w:rPr>
        <w:t>t</w:t>
      </w:r>
      <w:r w:rsidRPr="00B203D9">
        <w:rPr>
          <w:rStyle w:val="hcp2"/>
          <w:rFonts w:ascii="Syntax LT Std" w:hAnsi="Syntax LT Std"/>
          <w:sz w:val="18"/>
          <w:lang w:val="nl-NL"/>
        </w:rPr>
        <w:t>start</w:t>
      </w:r>
      <w:proofErr w:type="spellEnd"/>
      <w:r w:rsidRPr="00B203D9">
        <w:rPr>
          <w:rFonts w:ascii="Syntax LT Std" w:hAnsi="Syntax LT Std"/>
          <w:sz w:val="18"/>
          <w:lang w:val="nl-NL"/>
        </w:rPr>
        <w:t xml:space="preserve">: </w:t>
      </w:r>
      <w:r w:rsidR="00BD1822" w:rsidRPr="00B203D9">
        <w:rPr>
          <w:rFonts w:ascii="Syntax LT Std" w:hAnsi="Syntax LT Std"/>
          <w:sz w:val="18"/>
          <w:lang w:val="nl-NL"/>
        </w:rPr>
        <w:t>startpunt bresgroei</w:t>
      </w:r>
      <w:r w:rsidRPr="00B203D9">
        <w:rPr>
          <w:rFonts w:ascii="Syntax LT Std" w:hAnsi="Syntax LT Std"/>
          <w:sz w:val="18"/>
          <w:lang w:val="nl-NL"/>
        </w:rPr>
        <w:t>,</w:t>
      </w:r>
    </w:p>
    <w:p w14:paraId="1E14B1D8" w14:textId="77777777" w:rsidR="00617D74" w:rsidRPr="00B203D9" w:rsidRDefault="00617D74" w:rsidP="00AA49C5">
      <w:pPr>
        <w:pStyle w:val="hcp5"/>
        <w:spacing w:before="0" w:beforeAutospacing="0" w:after="0" w:afterAutospacing="0"/>
        <w:rPr>
          <w:rFonts w:ascii="Syntax LT Std" w:hAnsi="Syntax LT Std"/>
          <w:sz w:val="18"/>
          <w:lang w:val="nl-NL"/>
        </w:rPr>
      </w:pP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w:t>
      </w:r>
      <w:proofErr w:type="spellStart"/>
      <w:r w:rsidRPr="00B203D9">
        <w:rPr>
          <w:rFonts w:ascii="Syntax LT Std" w:hAnsi="Syntax LT Std"/>
          <w:sz w:val="18"/>
          <w:lang w:val="nl-NL"/>
        </w:rPr>
        <w:t>t</w:t>
      </w:r>
      <w:r w:rsidRPr="00B203D9">
        <w:rPr>
          <w:rStyle w:val="hcp2"/>
          <w:rFonts w:ascii="Syntax LT Std" w:hAnsi="Syntax LT Std"/>
          <w:sz w:val="18"/>
          <w:lang w:val="nl-NL"/>
        </w:rPr>
        <w:t>start</w:t>
      </w:r>
      <w:proofErr w:type="spellEnd"/>
      <w:r w:rsidRPr="00B203D9">
        <w:rPr>
          <w:rFonts w:ascii="Syntax LT Std" w:hAnsi="Syntax LT Std"/>
          <w:sz w:val="18"/>
          <w:lang w:val="nl-NL"/>
        </w:rPr>
        <w:t xml:space="preserve"> + 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Tijdstip waarop maximale bresdiepte (</w:t>
      </w:r>
      <w:proofErr w:type="spellStart"/>
      <w:r w:rsidR="00BD1822" w:rsidRPr="00B203D9">
        <w:rPr>
          <w:rFonts w:ascii="Syntax LT Std" w:hAnsi="Syntax LT Std"/>
          <w:sz w:val="18"/>
          <w:lang w:val="nl-NL"/>
        </w:rPr>
        <w:t>z</w:t>
      </w:r>
      <w:r w:rsidR="00BD1822" w:rsidRPr="00B203D9">
        <w:rPr>
          <w:rStyle w:val="hcp2"/>
          <w:rFonts w:ascii="Syntax LT Std" w:hAnsi="Syntax LT Std"/>
          <w:sz w:val="18"/>
          <w:lang w:val="nl-NL"/>
        </w:rPr>
        <w:t>min</w:t>
      </w:r>
      <w:proofErr w:type="spellEnd"/>
      <w:r w:rsidR="00BD1822" w:rsidRPr="00B203D9">
        <w:rPr>
          <w:rFonts w:ascii="Syntax LT Std" w:hAnsi="Syntax LT Std"/>
          <w:sz w:val="18"/>
          <w:lang w:val="nl-NL"/>
        </w:rPr>
        <w:t xml:space="preserve">) is bereikt </w:t>
      </w:r>
      <w:r w:rsidRPr="00B203D9">
        <w:rPr>
          <w:rFonts w:ascii="Syntax LT Std" w:hAnsi="Syntax LT Std"/>
          <w:sz w:val="18"/>
          <w:lang w:val="nl-NL"/>
        </w:rPr>
        <w:t>T</w:t>
      </w:r>
      <w:r w:rsidRPr="00B203D9">
        <w:rPr>
          <w:rStyle w:val="hcp2"/>
          <w:rFonts w:ascii="Syntax LT Std" w:hAnsi="Syntax LT Std"/>
          <w:sz w:val="18"/>
          <w:lang w:val="nl-NL"/>
        </w:rPr>
        <w:t>0</w:t>
      </w:r>
      <w:r w:rsidRPr="00B203D9">
        <w:rPr>
          <w:rFonts w:ascii="Syntax LT Std" w:hAnsi="Syntax LT Std"/>
          <w:sz w:val="18"/>
          <w:lang w:val="nl-NL"/>
        </w:rPr>
        <w:t xml:space="preserve"> : </w:t>
      </w:r>
      <w:r w:rsidR="00BD1822" w:rsidRPr="00B203D9">
        <w:rPr>
          <w:rFonts w:ascii="Syntax LT Std" w:hAnsi="Syntax LT Std"/>
          <w:sz w:val="18"/>
          <w:lang w:val="nl-NL"/>
        </w:rPr>
        <w:t xml:space="preserve">Tijd waarover de bres een constante </w:t>
      </w:r>
      <w:proofErr w:type="spellStart"/>
      <w:r w:rsidR="00BD1822" w:rsidRPr="00B203D9">
        <w:rPr>
          <w:rFonts w:ascii="Syntax LT Std" w:hAnsi="Syntax LT Std"/>
          <w:sz w:val="18"/>
          <w:lang w:val="nl-NL"/>
        </w:rPr>
        <w:t>initiele</w:t>
      </w:r>
      <w:proofErr w:type="spellEnd"/>
      <w:r w:rsidR="00BD1822" w:rsidRPr="00B203D9">
        <w:rPr>
          <w:rFonts w:ascii="Syntax LT Std" w:hAnsi="Syntax LT Std"/>
          <w:sz w:val="18"/>
          <w:lang w:val="nl-NL"/>
        </w:rPr>
        <w:t xml:space="preserve"> bresbreedte (B</w:t>
      </w:r>
      <w:r w:rsidR="00BD1822" w:rsidRPr="00B203D9">
        <w:rPr>
          <w:rStyle w:val="hcp2"/>
          <w:rFonts w:ascii="Syntax LT Std" w:hAnsi="Syntax LT Std"/>
          <w:sz w:val="18"/>
          <w:lang w:val="nl-NL"/>
        </w:rPr>
        <w:t>0</w:t>
      </w:r>
      <w:r w:rsidR="00BD1822" w:rsidRPr="00B203D9">
        <w:rPr>
          <w:rFonts w:ascii="Syntax LT Std" w:hAnsi="Syntax LT Std"/>
          <w:sz w:val="18"/>
          <w:lang w:val="nl-NL"/>
        </w:rPr>
        <w:t xml:space="preserve">) heeft, en is verlaagd van </w:t>
      </w:r>
      <w:proofErr w:type="spellStart"/>
      <w:r w:rsidR="00BD1822" w:rsidRPr="00B203D9">
        <w:rPr>
          <w:rFonts w:ascii="Syntax LT Std" w:hAnsi="Syntax LT Std"/>
          <w:sz w:val="18"/>
          <w:lang w:val="nl-NL"/>
        </w:rPr>
        <w:t>initial</w:t>
      </w:r>
      <w:proofErr w:type="spellEnd"/>
      <w:r w:rsidR="00BD1822" w:rsidRPr="00B203D9">
        <w:rPr>
          <w:rFonts w:ascii="Syntax LT Std" w:hAnsi="Syntax LT Std"/>
          <w:sz w:val="18"/>
          <w:lang w:val="nl-NL"/>
        </w:rPr>
        <w:t xml:space="preserve"> </w:t>
      </w:r>
      <w:proofErr w:type="spellStart"/>
      <w:r w:rsidR="00BD1822" w:rsidRPr="00B203D9">
        <w:rPr>
          <w:rFonts w:ascii="Syntax LT Std" w:hAnsi="Syntax LT Std"/>
          <w:sz w:val="18"/>
          <w:lang w:val="nl-NL"/>
        </w:rPr>
        <w:t>crest</w:t>
      </w:r>
      <w:proofErr w:type="spellEnd"/>
      <w:r w:rsidR="00BD1822" w:rsidRPr="00B203D9">
        <w:rPr>
          <w:rFonts w:ascii="Syntax LT Std" w:hAnsi="Syntax LT Std"/>
          <w:sz w:val="18"/>
          <w:lang w:val="nl-NL"/>
        </w:rPr>
        <w:t xml:space="preserve"> level</w:t>
      </w:r>
      <w:r w:rsidR="00AA49C5" w:rsidRPr="00B203D9">
        <w:rPr>
          <w:rFonts w:ascii="Syntax LT Std" w:hAnsi="Syntax LT Std"/>
          <w:sz w:val="18"/>
          <w:lang w:val="nl-NL"/>
        </w:rPr>
        <w:t xml:space="preserve"> (</w:t>
      </w:r>
      <w:proofErr w:type="spellStart"/>
      <w:r w:rsidR="00AA49C5" w:rsidRPr="00B203D9">
        <w:rPr>
          <w:rFonts w:ascii="Syntax LT Std" w:hAnsi="Syntax LT Std"/>
          <w:sz w:val="18"/>
          <w:lang w:val="nl-NL"/>
        </w:rPr>
        <w:t>z</w:t>
      </w:r>
      <w:r w:rsidR="00AA49C5" w:rsidRPr="00B203D9">
        <w:rPr>
          <w:rStyle w:val="hcp2"/>
          <w:rFonts w:ascii="Syntax LT Std" w:hAnsi="Syntax LT Std"/>
          <w:sz w:val="18"/>
          <w:lang w:val="nl-NL"/>
        </w:rPr>
        <w:t>crest</w:t>
      </w:r>
      <w:proofErr w:type="spellEnd"/>
      <w:r w:rsidR="00AA49C5" w:rsidRPr="00B203D9">
        <w:rPr>
          <w:rStyle w:val="hcp2"/>
          <w:rFonts w:ascii="Syntax LT Std" w:hAnsi="Syntax LT Std"/>
          <w:sz w:val="18"/>
          <w:lang w:val="nl-NL"/>
        </w:rPr>
        <w:t>-level</w:t>
      </w:r>
      <w:r w:rsidR="00AA49C5" w:rsidRPr="00B203D9">
        <w:rPr>
          <w:rFonts w:ascii="Syntax LT Std" w:hAnsi="Syntax LT Std"/>
          <w:sz w:val="18"/>
          <w:lang w:val="nl-NL"/>
        </w:rPr>
        <w:t xml:space="preserve">) </w:t>
      </w:r>
      <w:r w:rsidR="00BD1822" w:rsidRPr="00B203D9">
        <w:rPr>
          <w:rFonts w:ascii="Syntax LT Std" w:hAnsi="Syntax LT Std"/>
          <w:sz w:val="18"/>
          <w:lang w:val="nl-NL"/>
        </w:rPr>
        <w:t xml:space="preserve"> naar </w:t>
      </w:r>
      <w:proofErr w:type="spellStart"/>
      <w:r w:rsidR="00BD1822" w:rsidRPr="00B203D9">
        <w:rPr>
          <w:rFonts w:ascii="Syntax LT Std" w:hAnsi="Syntax LT Std"/>
          <w:sz w:val="18"/>
          <w:lang w:val="nl-NL"/>
        </w:rPr>
        <w:t>final</w:t>
      </w:r>
      <w:proofErr w:type="spellEnd"/>
      <w:r w:rsidR="00BD1822" w:rsidRPr="00B203D9">
        <w:rPr>
          <w:rFonts w:ascii="Syntax LT Std" w:hAnsi="Syntax LT Std"/>
          <w:sz w:val="18"/>
          <w:lang w:val="nl-NL"/>
        </w:rPr>
        <w:t xml:space="preserve"> </w:t>
      </w:r>
      <w:proofErr w:type="spellStart"/>
      <w:r w:rsidR="00BD1822" w:rsidRPr="00B203D9">
        <w:rPr>
          <w:rFonts w:ascii="Syntax LT Std" w:hAnsi="Syntax LT Std"/>
          <w:sz w:val="18"/>
          <w:lang w:val="nl-NL"/>
        </w:rPr>
        <w:t>crest</w:t>
      </w:r>
      <w:proofErr w:type="spellEnd"/>
      <w:r w:rsidR="00BD1822" w:rsidRPr="00B203D9">
        <w:rPr>
          <w:rFonts w:ascii="Syntax LT Std" w:hAnsi="Syntax LT Std"/>
          <w:sz w:val="18"/>
          <w:lang w:val="nl-NL"/>
        </w:rPr>
        <w:t xml:space="preserve"> level</w:t>
      </w:r>
      <w:r w:rsidR="00AA49C5" w:rsidRPr="00B203D9">
        <w:rPr>
          <w:rFonts w:ascii="Syntax LT Std" w:hAnsi="Syntax LT Std"/>
          <w:sz w:val="18"/>
          <w:lang w:val="nl-NL"/>
        </w:rPr>
        <w:t xml:space="preserve"> (</w:t>
      </w:r>
      <w:proofErr w:type="spellStart"/>
      <w:r w:rsidR="00AA49C5" w:rsidRPr="00B203D9">
        <w:rPr>
          <w:rFonts w:ascii="Syntax LT Std" w:hAnsi="Syntax LT Std"/>
          <w:sz w:val="18"/>
          <w:lang w:val="nl-NL"/>
        </w:rPr>
        <w:t>z</w:t>
      </w:r>
      <w:r w:rsidR="00AA49C5" w:rsidRPr="00B203D9">
        <w:rPr>
          <w:rStyle w:val="hcp2"/>
          <w:rFonts w:ascii="Syntax LT Std" w:hAnsi="Syntax LT Std"/>
          <w:sz w:val="18"/>
          <w:lang w:val="nl-NL"/>
        </w:rPr>
        <w:t>min</w:t>
      </w:r>
      <w:proofErr w:type="spellEnd"/>
      <w:r w:rsidR="00AA49C5" w:rsidRPr="00B203D9">
        <w:rPr>
          <w:rFonts w:ascii="Syntax LT Std" w:hAnsi="Syntax LT Std"/>
          <w:sz w:val="18"/>
          <w:lang w:val="nl-NL"/>
        </w:rPr>
        <w:t>)</w:t>
      </w:r>
      <w:r w:rsidR="00BD1822" w:rsidRPr="00B203D9">
        <w:rPr>
          <w:rFonts w:ascii="Syntax LT Std" w:hAnsi="Syntax LT Std"/>
          <w:sz w:val="18"/>
          <w:lang w:val="nl-NL"/>
        </w:rPr>
        <w:t xml:space="preserve"> </w:t>
      </w:r>
    </w:p>
    <w:p w14:paraId="1AF77B1F" w14:textId="77777777" w:rsidR="00617D74" w:rsidRPr="00146301" w:rsidRDefault="00146301" w:rsidP="00146301">
      <w:pPr>
        <w:pStyle w:val="Kop2"/>
        <w:numPr>
          <w:ilvl w:val="0"/>
          <w:numId w:val="0"/>
        </w:numPr>
        <w:rPr>
          <w:lang w:val="en-US"/>
        </w:rPr>
      </w:pPr>
      <w:bookmarkStart w:id="89" w:name="_Toc323309029"/>
      <w:bookmarkStart w:id="90" w:name="_Toc120104294"/>
      <w:r w:rsidRPr="00146301">
        <w:rPr>
          <w:lang w:val="en-US"/>
        </w:rPr>
        <w:t>T</w:t>
      </w:r>
      <w:r w:rsidR="00617D74" w:rsidRPr="00146301">
        <w:rPr>
          <w:lang w:val="en-US"/>
        </w:rPr>
        <w:t>he meaning of the parameters:</w:t>
      </w:r>
      <w:bookmarkEnd w:id="89"/>
      <w:bookmarkEnd w:id="90"/>
    </w:p>
    <w:p w14:paraId="233B0AF6" w14:textId="77777777" w:rsidR="00617D74" w:rsidRPr="00146301" w:rsidRDefault="00617D74" w:rsidP="00146301">
      <w:pPr>
        <w:rPr>
          <w:lang w:val="en-US"/>
        </w:rPr>
      </w:pPr>
      <w:r w:rsidRPr="00146301">
        <w:rPr>
          <w:lang w:val="en-US"/>
        </w:rPr>
        <w:br/>
        <w:t>f</w:t>
      </w:r>
      <w:r w:rsidRPr="00146301">
        <w:rPr>
          <w:rStyle w:val="hcp2"/>
          <w:lang w:val="en-US"/>
        </w:rPr>
        <w:t xml:space="preserve">1 </w:t>
      </w:r>
      <w:r w:rsidRPr="00146301">
        <w:rPr>
          <w:lang w:val="en-US"/>
        </w:rPr>
        <w:t>= factor</w:t>
      </w:r>
      <w:r w:rsidR="00146301">
        <w:rPr>
          <w:lang w:val="en-US"/>
        </w:rPr>
        <w:t xml:space="preserve"> </w:t>
      </w:r>
      <w:r w:rsidRPr="00146301">
        <w:rPr>
          <w:lang w:val="en-US"/>
        </w:rPr>
        <w:t xml:space="preserve">1: </w:t>
      </w:r>
      <w:proofErr w:type="spellStart"/>
      <w:r w:rsidRPr="00146301">
        <w:rPr>
          <w:lang w:val="en-US"/>
        </w:rPr>
        <w:t>constant</w:t>
      </w:r>
      <w:r w:rsidR="00146301" w:rsidRPr="00146301">
        <w:rPr>
          <w:lang w:val="en-US"/>
        </w:rPr>
        <w:t>e</w:t>
      </w:r>
      <w:proofErr w:type="spellEnd"/>
      <w:r w:rsidRPr="00146301">
        <w:rPr>
          <w:lang w:val="en-US"/>
        </w:rPr>
        <w:t xml:space="preserve"> factor (input parameter) [-] (default value =1.3)</w:t>
      </w:r>
    </w:p>
    <w:p w14:paraId="2B2049C6" w14:textId="77777777" w:rsidR="00617D74" w:rsidRPr="00146301" w:rsidRDefault="00617D74" w:rsidP="00146301">
      <w:pPr>
        <w:rPr>
          <w:lang w:val="en-US"/>
        </w:rPr>
      </w:pPr>
      <w:r w:rsidRPr="00146301">
        <w:rPr>
          <w:lang w:val="en-US"/>
        </w:rPr>
        <w:t>f</w:t>
      </w:r>
      <w:r w:rsidRPr="00146301">
        <w:rPr>
          <w:rStyle w:val="hcp2"/>
          <w:lang w:val="en-US"/>
        </w:rPr>
        <w:t>2</w:t>
      </w:r>
      <w:r w:rsidRPr="00146301">
        <w:rPr>
          <w:lang w:val="en-US"/>
        </w:rPr>
        <w:t xml:space="preserve"> = factor 2: </w:t>
      </w:r>
      <w:proofErr w:type="spellStart"/>
      <w:r w:rsidRPr="00146301">
        <w:rPr>
          <w:lang w:val="en-US"/>
        </w:rPr>
        <w:t>constant</w:t>
      </w:r>
      <w:r w:rsidR="00146301" w:rsidRPr="00146301">
        <w:rPr>
          <w:lang w:val="en-US"/>
        </w:rPr>
        <w:t>e</w:t>
      </w:r>
      <w:proofErr w:type="spellEnd"/>
      <w:r w:rsidRPr="00146301">
        <w:rPr>
          <w:lang w:val="en-US"/>
        </w:rPr>
        <w:t xml:space="preserve"> factor (input parameter) [-] (default value = 0.04)</w:t>
      </w:r>
    </w:p>
    <w:p w14:paraId="10BAF292" w14:textId="77777777" w:rsidR="00617D74" w:rsidRDefault="00617D74" w:rsidP="00146301">
      <w:r>
        <w:t xml:space="preserve">B(t) = </w:t>
      </w:r>
      <w:r w:rsidR="00146301">
        <w:t xml:space="preserve">Bresbreedte op tijdstip </w:t>
      </w:r>
      <w:r>
        <w:t xml:space="preserve"> t [m]</w:t>
      </w:r>
    </w:p>
    <w:p w14:paraId="6EF88302" w14:textId="77777777" w:rsidR="00617D74" w:rsidRDefault="00617D74" w:rsidP="00146301">
      <w:r>
        <w:t>B</w:t>
      </w:r>
      <w:r>
        <w:rPr>
          <w:rStyle w:val="hcp2"/>
        </w:rPr>
        <w:t>0</w:t>
      </w:r>
      <w:r>
        <w:t xml:space="preserve"> = </w:t>
      </w:r>
      <w:proofErr w:type="spellStart"/>
      <w:r w:rsidR="00146301">
        <w:t>Initiele</w:t>
      </w:r>
      <w:proofErr w:type="spellEnd"/>
      <w:r w:rsidR="00146301">
        <w:t xml:space="preserve"> bresbreedte</w:t>
      </w:r>
      <w:r>
        <w:t xml:space="preserve"> [m]</w:t>
      </w:r>
    </w:p>
    <w:p w14:paraId="4EC6D7DD" w14:textId="77777777" w:rsidR="00617D74" w:rsidRDefault="00617D74" w:rsidP="00146301">
      <w:r>
        <w:t xml:space="preserve">g = </w:t>
      </w:r>
      <w:r w:rsidR="00146301">
        <w:t>gravitatieconstante</w:t>
      </w:r>
      <w:r>
        <w:t xml:space="preserve"> [m.s</w:t>
      </w:r>
      <w:r w:rsidR="00146301">
        <w:t>-</w:t>
      </w:r>
      <w:r>
        <w:rPr>
          <w:rStyle w:val="hcp6"/>
        </w:rPr>
        <w:t>2</w:t>
      </w:r>
      <w:r>
        <w:t>]</w:t>
      </w:r>
    </w:p>
    <w:p w14:paraId="3D54281B" w14:textId="77777777" w:rsidR="00617D74" w:rsidRDefault="00617D74" w:rsidP="00146301">
      <w:r>
        <w:t>h</w:t>
      </w:r>
      <w:r>
        <w:rPr>
          <w:rStyle w:val="hcp2"/>
        </w:rPr>
        <w:t>up</w:t>
      </w:r>
      <w:r>
        <w:t xml:space="preserve"> = </w:t>
      </w:r>
      <w:r w:rsidR="00146301">
        <w:t>waterniveau benedenstrooms op tijdstip</w:t>
      </w:r>
      <w:r>
        <w:t xml:space="preserve"> t [m]</w:t>
      </w:r>
    </w:p>
    <w:p w14:paraId="60936015" w14:textId="77777777" w:rsidR="00617D74" w:rsidRDefault="00617D74" w:rsidP="00146301">
      <w:proofErr w:type="spellStart"/>
      <w:r>
        <w:t>h</w:t>
      </w:r>
      <w:r>
        <w:rPr>
          <w:rStyle w:val="hcp2"/>
        </w:rPr>
        <w:t>down</w:t>
      </w:r>
      <w:proofErr w:type="spellEnd"/>
      <w:r>
        <w:t xml:space="preserve"> = </w:t>
      </w:r>
      <w:r w:rsidR="00146301">
        <w:t>waterniveau bovenstrooms op tijdstip</w:t>
      </w:r>
      <w:r>
        <w:t xml:space="preserve"> t [m]</w:t>
      </w:r>
    </w:p>
    <w:p w14:paraId="10DA0263" w14:textId="77777777" w:rsidR="00617D74" w:rsidRDefault="00617D74" w:rsidP="00146301">
      <w:r>
        <w:t xml:space="preserve">t = </w:t>
      </w:r>
      <w:r w:rsidR="00146301">
        <w:t>tijdstip van rekentijd</w:t>
      </w:r>
      <w:r>
        <w:t xml:space="preserve"> [</w:t>
      </w:r>
      <w:proofErr w:type="spellStart"/>
      <w:r>
        <w:t>hr</w:t>
      </w:r>
      <w:proofErr w:type="spellEnd"/>
      <w:r>
        <w:t>]</w:t>
      </w:r>
    </w:p>
    <w:p w14:paraId="169A5401" w14:textId="77777777" w:rsidR="00617D74" w:rsidRDefault="00617D74" w:rsidP="00146301">
      <w:r>
        <w:t>T</w:t>
      </w:r>
      <w:r>
        <w:rPr>
          <w:rStyle w:val="hcp2"/>
        </w:rPr>
        <w:t>0</w:t>
      </w:r>
      <w:r>
        <w:t xml:space="preserve"> = </w:t>
      </w:r>
      <w:r w:rsidR="00146301">
        <w:t xml:space="preserve">tijdsduur waarover de </w:t>
      </w:r>
      <w:proofErr w:type="spellStart"/>
      <w:r w:rsidR="00146301">
        <w:t>bresbreedt</w:t>
      </w:r>
      <w:proofErr w:type="spellEnd"/>
      <w:r w:rsidR="00146301">
        <w:t xml:space="preserve"> en bresniveau gelijk zijn aan </w:t>
      </w:r>
      <w:r>
        <w:t xml:space="preserve">B0 </w:t>
      </w:r>
      <w:proofErr w:type="spellStart"/>
      <w:r>
        <w:t>and</w:t>
      </w:r>
      <w:proofErr w:type="spellEnd"/>
      <w:r>
        <w:t xml:space="preserve"> </w:t>
      </w:r>
      <w:proofErr w:type="spellStart"/>
      <w:r>
        <w:t>z</w:t>
      </w:r>
      <w:r>
        <w:rPr>
          <w:rStyle w:val="hcp2"/>
        </w:rPr>
        <w:t>min</w:t>
      </w:r>
      <w:proofErr w:type="spellEnd"/>
      <w:r>
        <w:t xml:space="preserve"> [</w:t>
      </w:r>
      <w:proofErr w:type="spellStart"/>
      <w:r>
        <w:t>hr</w:t>
      </w:r>
      <w:proofErr w:type="spellEnd"/>
      <w:r>
        <w:t xml:space="preserve">]. </w:t>
      </w:r>
      <w:proofErr w:type="spellStart"/>
      <w:r>
        <w:rPr>
          <w:b/>
          <w:bCs/>
        </w:rPr>
        <w:t>Note</w:t>
      </w:r>
      <w:proofErr w:type="spellEnd"/>
      <w:r>
        <w:rPr>
          <w:b/>
          <w:bCs/>
        </w:rPr>
        <w:t xml:space="preserve">: T0 </w:t>
      </w:r>
      <w:r w:rsidR="00146301">
        <w:rPr>
          <w:b/>
          <w:bCs/>
        </w:rPr>
        <w:t>in uren relatief</w:t>
      </w:r>
      <w:r>
        <w:rPr>
          <w:b/>
          <w:bCs/>
        </w:rPr>
        <w:t>!</w:t>
      </w:r>
    </w:p>
    <w:p w14:paraId="39955B24" w14:textId="77777777" w:rsidR="00617D74" w:rsidRDefault="00617D74" w:rsidP="00146301">
      <w:proofErr w:type="spellStart"/>
      <w:r>
        <w:t>t</w:t>
      </w:r>
      <w:r>
        <w:rPr>
          <w:rStyle w:val="hcp2"/>
        </w:rPr>
        <w:t>start</w:t>
      </w:r>
      <w:proofErr w:type="spellEnd"/>
      <w:r>
        <w:t xml:space="preserve"> = </w:t>
      </w:r>
      <w:r w:rsidR="00146301">
        <w:t>rekentijdstip t waarop de bres begint te groeien</w:t>
      </w:r>
      <w:r>
        <w:t xml:space="preserve"> [</w:t>
      </w:r>
      <w:proofErr w:type="spellStart"/>
      <w:r>
        <w:t>hr</w:t>
      </w:r>
      <w:proofErr w:type="spellEnd"/>
      <w:r>
        <w:t>]</w:t>
      </w:r>
    </w:p>
    <w:p w14:paraId="31D6576F" w14:textId="77777777" w:rsidR="00617D74" w:rsidRDefault="00617D74" w:rsidP="00146301">
      <w:proofErr w:type="spellStart"/>
      <w:r>
        <w:t>u</w:t>
      </w:r>
      <w:r>
        <w:rPr>
          <w:rStyle w:val="hcp2"/>
        </w:rPr>
        <w:t>c</w:t>
      </w:r>
      <w:proofErr w:type="spellEnd"/>
      <w:r>
        <w:t xml:space="preserve"> = </w:t>
      </w:r>
      <w:r w:rsidR="00146301">
        <w:t>constante kritische stroomsnelheid van</w:t>
      </w:r>
      <w:r>
        <w:t xml:space="preserve"> sediment/</w:t>
      </w:r>
      <w:r w:rsidR="00146301">
        <w:t>grond (input parameter</w:t>
      </w:r>
      <w:r>
        <w:t>) [m.s</w:t>
      </w:r>
      <w:r>
        <w:rPr>
          <w:rStyle w:val="hcp6"/>
        </w:rPr>
        <w:t>-1</w:t>
      </w:r>
      <w:r>
        <w:t>]</w:t>
      </w:r>
    </w:p>
    <w:p w14:paraId="06E5119F" w14:textId="77777777" w:rsidR="00617D74" w:rsidRDefault="00617D74" w:rsidP="00146301">
      <w:proofErr w:type="spellStart"/>
      <w:r>
        <w:t>z</w:t>
      </w:r>
      <w:proofErr w:type="spellEnd"/>
      <w:r>
        <w:t xml:space="preserve">(t) = </w:t>
      </w:r>
      <w:r w:rsidR="00146301">
        <w:t>breshoogte op tijdstip t</w:t>
      </w:r>
      <w:r>
        <w:t xml:space="preserve"> [m]</w:t>
      </w:r>
    </w:p>
    <w:p w14:paraId="1CE1C181" w14:textId="77777777" w:rsidR="00617D74" w:rsidRDefault="00617D74" w:rsidP="00146301">
      <w:proofErr w:type="spellStart"/>
      <w:r>
        <w:t>z</w:t>
      </w:r>
      <w:r>
        <w:rPr>
          <w:rStyle w:val="hcp2"/>
        </w:rPr>
        <w:t>crest</w:t>
      </w:r>
      <w:proofErr w:type="spellEnd"/>
      <w:r>
        <w:rPr>
          <w:rStyle w:val="hcp2"/>
        </w:rPr>
        <w:t>-level</w:t>
      </w:r>
      <w:r>
        <w:t xml:space="preserve"> </w:t>
      </w:r>
      <w:r w:rsidR="00146301">
        <w:t xml:space="preserve">= dijkhoogte op </w:t>
      </w:r>
      <w:proofErr w:type="spellStart"/>
      <w:r w:rsidR="00146301">
        <w:t>op</w:t>
      </w:r>
      <w:proofErr w:type="spellEnd"/>
      <w:r w:rsidR="00146301">
        <w:t xml:space="preserve"> tijdstip </w:t>
      </w:r>
      <w:r>
        <w:t>t=</w:t>
      </w:r>
      <w:proofErr w:type="spellStart"/>
      <w:r>
        <w:t>t</w:t>
      </w:r>
      <w:r>
        <w:rPr>
          <w:rStyle w:val="hcp2"/>
        </w:rPr>
        <w:t>start</w:t>
      </w:r>
      <w:proofErr w:type="spellEnd"/>
      <w:r>
        <w:t xml:space="preserve"> (input parameter) [m]</w:t>
      </w:r>
    </w:p>
    <w:p w14:paraId="1BC922F2" w14:textId="77777777" w:rsidR="00617D74" w:rsidRDefault="00617D74" w:rsidP="00146301">
      <w:proofErr w:type="spellStart"/>
      <w:r>
        <w:t>z</w:t>
      </w:r>
      <w:r>
        <w:rPr>
          <w:rStyle w:val="hcp2"/>
        </w:rPr>
        <w:t>min</w:t>
      </w:r>
      <w:proofErr w:type="spellEnd"/>
      <w:r>
        <w:t xml:space="preserve"> = </w:t>
      </w:r>
      <w:r w:rsidR="00146301">
        <w:t xml:space="preserve">dijk hoogte van de bres op tijdstip </w:t>
      </w:r>
      <w:r>
        <w:t>t=t</w:t>
      </w:r>
      <w:r>
        <w:rPr>
          <w:rStyle w:val="hcp2"/>
        </w:rPr>
        <w:t>0</w:t>
      </w:r>
      <w:r>
        <w:t xml:space="preserve"> (input parameter) [m]</w:t>
      </w:r>
    </w:p>
    <w:p w14:paraId="0E4E506B" w14:textId="77777777" w:rsidR="00617D74" w:rsidRPr="00B203D9" w:rsidRDefault="00617D74" w:rsidP="00617D74"/>
    <w:p w14:paraId="6D6FDCAE" w14:textId="77777777" w:rsidR="00046058" w:rsidRPr="00B203D9" w:rsidRDefault="00046058" w:rsidP="00046058"/>
    <w:sectPr w:rsidR="00046058" w:rsidRPr="00B203D9" w:rsidSect="00280F62">
      <w:headerReference w:type="even" r:id="rId64"/>
      <w:headerReference w:type="default" r:id="rId65"/>
      <w:footerReference w:type="even" r:id="rId66"/>
      <w:footerReference w:type="default" r:id="rId67"/>
      <w:pgSz w:w="11906" w:h="16838" w:code="9"/>
      <w:pgMar w:top="1701" w:right="1701" w:bottom="1701" w:left="3119"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3430B" w14:textId="77777777" w:rsidR="008A481A" w:rsidRDefault="008A481A">
      <w:r>
        <w:separator/>
      </w:r>
    </w:p>
  </w:endnote>
  <w:endnote w:type="continuationSeparator" w:id="0">
    <w:p w14:paraId="2C9C1170" w14:textId="77777777" w:rsidR="008A481A" w:rsidRDefault="008A48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ntax LT Std">
    <w:altName w:val="Calibri"/>
    <w:panose1 w:val="00000000000000000000"/>
    <w:charset w:val="00"/>
    <w:family w:val="swiss"/>
    <w:notTrueType/>
    <w:pitch w:val="variable"/>
    <w:sig w:usb0="800000AF" w:usb1="4000204A"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ntax">
    <w:altName w:val="Courier New"/>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yntaxLTStd-Roman">
    <w:altName w:val="Calibri"/>
    <w:panose1 w:val="00000000000000000000"/>
    <w:charset w:val="00"/>
    <w:family w:val="auto"/>
    <w:notTrueType/>
    <w:pitch w:val="default"/>
    <w:sig w:usb0="00000003" w:usb1="00000000" w:usb2="00000000" w:usb3="00000000" w:csb0="00000001" w:csb1="00000000"/>
  </w:font>
  <w:font w:name="SyntaxLTStd-Italic">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AEFD4" w14:textId="77777777" w:rsidR="00D57E93" w:rsidRDefault="00D57E93" w:rsidP="004B35E9">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DE4F7" w14:textId="77777777" w:rsidR="00D57E93" w:rsidRDefault="00D57E93" w:rsidP="00EB2963">
    <w:pPr>
      <w:pStyle w:val="Voettekst"/>
      <w:tabs>
        <w:tab w:val="clear" w:pos="9072"/>
      </w:tabs>
      <w:ind w:left="-900" w:right="360"/>
    </w:pPr>
    <w:r>
      <w:rPr>
        <w:noProof/>
        <w:color w:val="C0C0C0"/>
      </w:rPr>
      <mc:AlternateContent>
        <mc:Choice Requires="wps">
          <w:drawing>
            <wp:anchor distT="0" distB="0" distL="114300" distR="114300" simplePos="0" relativeHeight="251657728" behindDoc="0" locked="1" layoutInCell="1" allowOverlap="0" wp14:anchorId="7D12D5C6" wp14:editId="56A01705">
              <wp:simplePos x="0" y="0"/>
              <wp:positionH relativeFrom="page">
                <wp:posOffset>4680585</wp:posOffset>
              </wp:positionH>
              <wp:positionV relativeFrom="page">
                <wp:posOffset>9973310</wp:posOffset>
              </wp:positionV>
              <wp:extent cx="1800225" cy="360045"/>
              <wp:effectExtent l="3810" t="635" r="0" b="1270"/>
              <wp:wrapNone/>
              <wp:docPr id="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360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033A17" w14:textId="77777777" w:rsidR="00D57E93" w:rsidRPr="00844D66" w:rsidRDefault="00D57E93" w:rsidP="00383A81">
                          <w:pPr>
                            <w:pStyle w:val="Voetnoottekst"/>
                            <w:tabs>
                              <w:tab w:val="left" w:pos="426"/>
                              <w:tab w:val="left" w:pos="567"/>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Status \* MERGEFORMAT </w:instrText>
                          </w:r>
                          <w:r w:rsidRPr="00844D66">
                            <w:rPr>
                              <w:color w:val="C0C0C0"/>
                              <w:sz w:val="12"/>
                              <w:szCs w:val="12"/>
                            </w:rPr>
                            <w:fldChar w:fldCharType="separate"/>
                          </w:r>
                          <w:r w:rsidR="004A4C83">
                            <w:rPr>
                              <w:color w:val="C0C0C0"/>
                              <w:sz w:val="12"/>
                              <w:szCs w:val="12"/>
                            </w:rPr>
                            <w:t>Definitief</w:t>
                          </w:r>
                          <w:r w:rsidRPr="00844D66">
                            <w:rPr>
                              <w:color w:val="C0C0C0"/>
                              <w:sz w:val="12"/>
                              <w:szCs w:val="12"/>
                            </w:rPr>
                            <w:fldChar w:fldCharType="end"/>
                          </w:r>
                        </w:p>
                        <w:p w14:paraId="10D8519C" w14:textId="77777777" w:rsidR="00D57E93" w:rsidRPr="00844D66" w:rsidRDefault="00D57E93" w:rsidP="00383A81">
                          <w:pPr>
                            <w:pStyle w:val="Voetnoottekst"/>
                            <w:tabs>
                              <w:tab w:val="left" w:pos="426"/>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versie \* MERGEFORMAT </w:instrText>
                          </w:r>
                          <w:r w:rsidRPr="00844D66">
                            <w:rPr>
                              <w:color w:val="C0C0C0"/>
                              <w:sz w:val="12"/>
                              <w:szCs w:val="12"/>
                            </w:rPr>
                            <w:fldChar w:fldCharType="separate"/>
                          </w:r>
                          <w:r w:rsidR="004A4C83">
                            <w:rPr>
                              <w:color w:val="C0C0C0"/>
                              <w:sz w:val="12"/>
                              <w:szCs w:val="12"/>
                            </w:rPr>
                            <w:t>Oktober 2009</w:t>
                          </w:r>
                          <w:r w:rsidRPr="00844D66">
                            <w:rPr>
                              <w:color w:val="C0C0C0"/>
                              <w:sz w:val="12"/>
                              <w:szCs w:val="12"/>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12D5C6" id="_x0000_t202" coordsize="21600,21600" o:spt="202" path="m,l,21600r21600,l21600,xe">
              <v:stroke joinstyle="miter"/>
              <v:path gradientshapeok="t" o:connecttype="rect"/>
            </v:shapetype>
            <v:shape id="Text Box 11" o:spid="_x0000_s1061" type="#_x0000_t202" style="position:absolute;left:0;text-align:left;margin-left:368.55pt;margin-top:785.3pt;width:141.75pt;height:28.3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" o:allowoverlap="f" stroked="f">
              <v:textbox inset="0,0,0,0">
                <w:txbxContent>
                  <w:p w14:paraId="42033A17" w14:textId="77777777" w:rsidR="00D57E93" w:rsidRPr="00844D66" w:rsidRDefault="00D57E93" w:rsidP="00383A81">
                    <w:pPr>
                      <w:pStyle w:val="Voetnoottekst"/>
                      <w:tabs>
                        <w:tab w:val="left" w:pos="426"/>
                        <w:tab w:val="left" w:pos="567"/>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Status \* MERGEFORMAT </w:instrText>
                    </w:r>
                    <w:r w:rsidRPr="00844D66">
                      <w:rPr>
                        <w:color w:val="C0C0C0"/>
                        <w:sz w:val="12"/>
                        <w:szCs w:val="12"/>
                      </w:rPr>
                      <w:fldChar w:fldCharType="separate"/>
                    </w:r>
                    <w:r w:rsidR="004A4C83">
                      <w:rPr>
                        <w:color w:val="C0C0C0"/>
                        <w:sz w:val="12"/>
                        <w:szCs w:val="12"/>
                      </w:rPr>
                      <w:t>Definitief</w:t>
                    </w:r>
                    <w:r w:rsidRPr="00844D66">
                      <w:rPr>
                        <w:color w:val="C0C0C0"/>
                        <w:sz w:val="12"/>
                        <w:szCs w:val="12"/>
                      </w:rPr>
                      <w:fldChar w:fldCharType="end"/>
                    </w:r>
                  </w:p>
                  <w:p w14:paraId="10D8519C" w14:textId="77777777" w:rsidR="00D57E93" w:rsidRPr="00844D66" w:rsidRDefault="00D57E93" w:rsidP="00383A81">
                    <w:pPr>
                      <w:pStyle w:val="Voetnoottekst"/>
                      <w:tabs>
                        <w:tab w:val="left" w:pos="426"/>
                      </w:tabs>
                      <w:spacing w:before="0"/>
                      <w:jc w:val="right"/>
                      <w:rPr>
                        <w:color w:val="C0C0C0"/>
                        <w:sz w:val="12"/>
                        <w:szCs w:val="12"/>
                      </w:rPr>
                    </w:pPr>
                    <w:r w:rsidRPr="00844D66">
                      <w:rPr>
                        <w:color w:val="C0C0C0"/>
                        <w:sz w:val="12"/>
                        <w:szCs w:val="12"/>
                      </w:rPr>
                      <w:fldChar w:fldCharType="begin"/>
                    </w:r>
                    <w:r w:rsidRPr="00844D66">
                      <w:rPr>
                        <w:color w:val="C0C0C0"/>
                        <w:sz w:val="12"/>
                        <w:szCs w:val="12"/>
                      </w:rPr>
                      <w:instrText xml:space="preserve"> DOCPROPERTY versie \* MERGEFORMAT </w:instrText>
                    </w:r>
                    <w:r w:rsidRPr="00844D66">
                      <w:rPr>
                        <w:color w:val="C0C0C0"/>
                        <w:sz w:val="12"/>
                        <w:szCs w:val="12"/>
                      </w:rPr>
                      <w:fldChar w:fldCharType="separate"/>
                    </w:r>
                    <w:r w:rsidR="004A4C83">
                      <w:rPr>
                        <w:color w:val="C0C0C0"/>
                        <w:sz w:val="12"/>
                        <w:szCs w:val="12"/>
                      </w:rPr>
                      <w:t>Oktober 2009</w:t>
                    </w:r>
                    <w:r w:rsidRPr="00844D66">
                      <w:rPr>
                        <w:color w:val="C0C0C0"/>
                        <w:sz w:val="12"/>
                        <w:szCs w:val="12"/>
                      </w:rPr>
                      <w:fldChar w:fldCharType="end"/>
                    </w:r>
                  </w:p>
                </w:txbxContent>
              </v:textbox>
              <w10:wrap anchorx="page" anchory="page"/>
              <w10:anchorlock/>
            </v:shape>
          </w:pict>
        </mc:Fallback>
      </mc:AlternateContent>
    </w:r>
    <w:r>
      <w:rPr>
        <w:rStyle w:val="Paginanummer"/>
      </w:rPr>
      <w:fldChar w:fldCharType="begin"/>
    </w:r>
    <w:r>
      <w:rPr>
        <w:rStyle w:val="Paginanummer"/>
      </w:rPr>
      <w:instrText xml:space="preserve"> PAGE </w:instrText>
    </w:r>
    <w:r>
      <w:rPr>
        <w:rStyle w:val="Paginanummer"/>
      </w:rPr>
      <w:fldChar w:fldCharType="separate"/>
    </w:r>
    <w:r>
      <w:rPr>
        <w:rStyle w:val="Paginanummer"/>
        <w:noProof/>
      </w:rPr>
      <w:t>6</w:t>
    </w:r>
    <w:r>
      <w:rPr>
        <w:rStyle w:val="Paginanumm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E3C7" w14:textId="77777777" w:rsidR="00D57E93" w:rsidRPr="00641E85" w:rsidRDefault="00D57E93" w:rsidP="00EB2963">
    <w:pPr>
      <w:pStyle w:val="Voettekst"/>
      <w:tabs>
        <w:tab w:val="clear" w:pos="9072"/>
        <w:tab w:val="right" w:pos="9630"/>
      </w:tabs>
      <w:ind w:right="-564"/>
      <w:jc w:val="right"/>
      <w:rPr>
        <w:color w:val="808080"/>
      </w:rPr>
    </w:pPr>
    <w:r w:rsidRPr="00641E85">
      <w:rPr>
        <w:rStyle w:val="Paginanummer"/>
        <w:color w:val="808080"/>
      </w:rPr>
      <w:fldChar w:fldCharType="begin"/>
    </w:r>
    <w:r w:rsidRPr="00641E85">
      <w:rPr>
        <w:rStyle w:val="Paginanummer"/>
        <w:color w:val="808080"/>
      </w:rPr>
      <w:instrText xml:space="preserve"> PAGE </w:instrText>
    </w:r>
    <w:r w:rsidRPr="00641E85">
      <w:rPr>
        <w:rStyle w:val="Paginanummer"/>
        <w:color w:val="808080"/>
      </w:rPr>
      <w:fldChar w:fldCharType="separate"/>
    </w:r>
    <w:r w:rsidR="004A4C83">
      <w:rPr>
        <w:rStyle w:val="Paginanummer"/>
        <w:noProof/>
        <w:color w:val="808080"/>
      </w:rPr>
      <w:t>33</w:t>
    </w:r>
    <w:r w:rsidRPr="00641E85">
      <w:rPr>
        <w:rStyle w:val="Paginanummer"/>
        <w:color w:val="80808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0E3703" w14:textId="77777777" w:rsidR="008A481A" w:rsidRDefault="008A481A">
      <w:r>
        <w:separator/>
      </w:r>
    </w:p>
  </w:footnote>
  <w:footnote w:type="continuationSeparator" w:id="0">
    <w:p w14:paraId="3A0E6743" w14:textId="77777777" w:rsidR="008A481A" w:rsidRDefault="008A48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3CF52" w14:textId="77777777" w:rsidR="00D57E93" w:rsidRDefault="00000000" w:rsidP="00EB2963">
    <w:pPr>
      <w:pStyle w:val="Koptekst"/>
      <w:tabs>
        <w:tab w:val="clear" w:pos="9072"/>
        <w:tab w:val="right" w:pos="9720"/>
      </w:tabs>
      <w:ind w:right="-564"/>
      <w:jc w:val="right"/>
    </w:pPr>
    <w:fldSimple w:instr=" SUBJECT   \* MERGEFORMAT ">
      <w:r w:rsidR="004A4C83">
        <w:t>Gebruikershandleiding</w:t>
      </w:r>
    </w:fldSimple>
    <w:r w:rsidR="00D57E93">
      <w:rPr>
        <w:noProof/>
      </w:rPr>
      <w:drawing>
        <wp:anchor distT="0" distB="0" distL="114300" distR="114300" simplePos="0" relativeHeight="251656704" behindDoc="0" locked="1" layoutInCell="1" allowOverlap="0" wp14:anchorId="0D91BC99" wp14:editId="2AFD0509">
          <wp:simplePos x="0" y="0"/>
          <wp:positionH relativeFrom="page">
            <wp:posOffset>360045</wp:posOffset>
          </wp:positionH>
          <wp:positionV relativeFrom="page">
            <wp:posOffset>180340</wp:posOffset>
          </wp:positionV>
          <wp:extent cx="435610" cy="903605"/>
          <wp:effectExtent l="0" t="0" r="0" b="0"/>
          <wp:wrapTopAndBottom/>
          <wp:docPr id="10" name="Picture 10" descr="logo N&amp;S (alleen kik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N&amp;S (alleen kikke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35610" cy="90360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4BE4C" w14:textId="77777777" w:rsidR="00D57E93" w:rsidRPr="00641E85" w:rsidRDefault="00D57E93" w:rsidP="00EB2963">
    <w:pPr>
      <w:pStyle w:val="Koptekst"/>
      <w:tabs>
        <w:tab w:val="clear" w:pos="9072"/>
        <w:tab w:val="right" w:pos="9720"/>
      </w:tabs>
      <w:rPr>
        <w:color w:val="808080"/>
      </w:rPr>
    </w:pPr>
    <w:r w:rsidRPr="00641E85">
      <w:rPr>
        <w:color w:val="808080"/>
      </w:rPr>
      <w:fldChar w:fldCharType="begin"/>
    </w:r>
    <w:r w:rsidRPr="00641E85">
      <w:rPr>
        <w:color w:val="808080"/>
      </w:rPr>
      <w:instrText xml:space="preserve"> TITLE   \* MERGEFORMAT </w:instrText>
    </w:r>
    <w:r w:rsidRPr="00641E85">
      <w:rPr>
        <w:color w:val="808080"/>
      </w:rPr>
      <w:fldChar w:fldCharType="separate"/>
    </w:r>
    <w:proofErr w:type="spellStart"/>
    <w:r w:rsidR="004A4C83">
      <w:rPr>
        <w:color w:val="808080"/>
      </w:rPr>
      <w:t>Lizard-flooding</w:t>
    </w:r>
    <w:proofErr w:type="spellEnd"/>
    <w:r w:rsidR="004A4C83">
      <w:rPr>
        <w:color w:val="808080"/>
      </w:rPr>
      <w:t xml:space="preserve"> gebruikershandleiding</w:t>
    </w:r>
    <w:r w:rsidRPr="00641E85">
      <w:rPr>
        <w:color w:val="808080"/>
      </w:rPr>
      <w:fldChar w:fldCharType="end"/>
    </w:r>
    <w:r>
      <w:rPr>
        <w:noProof/>
        <w:color w:val="808080"/>
      </w:rPr>
      <w:drawing>
        <wp:anchor distT="0" distB="0" distL="114300" distR="114300" simplePos="0" relativeHeight="251658752" behindDoc="0" locked="1" layoutInCell="1" allowOverlap="1" wp14:anchorId="47B700BD" wp14:editId="52A41DAA">
          <wp:simplePos x="0" y="0"/>
          <wp:positionH relativeFrom="page">
            <wp:posOffset>6743700</wp:posOffset>
          </wp:positionH>
          <wp:positionV relativeFrom="page">
            <wp:posOffset>201930</wp:posOffset>
          </wp:positionV>
          <wp:extent cx="495935" cy="976630"/>
          <wp:effectExtent l="0" t="0" r="0" b="0"/>
          <wp:wrapNone/>
          <wp:docPr id="17" name="Picture 17" descr="Figuur Nelen &amp; Schuurmans (300d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ur Nelen &amp; Schuurmans (300dp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5935" cy="9766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75EF7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E1053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1FAE9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81C266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FDC6527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522E2A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1F40FA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3307AD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5A60E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E2CEA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60111B"/>
    <w:multiLevelType w:val="multilevel"/>
    <w:tmpl w:val="82989216"/>
    <w:numStyleLink w:val="OpmaakprofielMetopsommingstekens"/>
  </w:abstractNum>
  <w:abstractNum w:abstractNumId="11" w15:restartNumberingAfterBreak="0">
    <w:nsid w:val="03E81D6E"/>
    <w:multiLevelType w:val="hybridMultilevel"/>
    <w:tmpl w:val="660E9844"/>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090D7508"/>
    <w:multiLevelType w:val="multilevel"/>
    <w:tmpl w:val="82989216"/>
    <w:styleLink w:val="OpmaakprofielMetopsommingstekens"/>
    <w:lvl w:ilvl="0">
      <w:start w:val="1"/>
      <w:numFmt w:val="bullet"/>
      <w:lvlText w:val="-"/>
      <w:lvlJc w:val="left"/>
      <w:pPr>
        <w:tabs>
          <w:tab w:val="num" w:pos="360"/>
        </w:tabs>
        <w:ind w:left="360" w:hanging="360"/>
      </w:pPr>
      <w:rPr>
        <w:rFonts w:ascii="Syntax" w:hAnsi="Syntax" w:hint="default"/>
        <w:sz w:val="18"/>
      </w:rPr>
    </w:lvl>
    <w:lvl w:ilvl="1">
      <w:start w:val="1"/>
      <w:numFmt w:val="bullet"/>
      <w:lvlText w:val="o"/>
      <w:lvlJc w:val="left"/>
      <w:pPr>
        <w:tabs>
          <w:tab w:val="num" w:pos="720"/>
        </w:tabs>
        <w:ind w:left="720" w:hanging="360"/>
      </w:pPr>
      <w:rPr>
        <w:rFonts w:ascii="Courier New" w:hAnsi="Courier New" w:cs="Courier New" w:hint="default"/>
      </w:rPr>
    </w:lvl>
    <w:lvl w:ilvl="2">
      <w:start w:val="1"/>
      <w:numFmt w:val="bullet"/>
      <w:lvlText w:val=""/>
      <w:lvlJc w:val="left"/>
      <w:pPr>
        <w:tabs>
          <w:tab w:val="num" w:pos="1440"/>
        </w:tabs>
        <w:ind w:left="1440" w:hanging="360"/>
      </w:pPr>
      <w:rPr>
        <w:rFonts w:ascii="Wingdings" w:hAnsi="Wingdings" w:hint="default"/>
      </w:rPr>
    </w:lvl>
    <w:lvl w:ilvl="3">
      <w:start w:val="1"/>
      <w:numFmt w:val="bullet"/>
      <w:lvlText w:val=""/>
      <w:lvlJc w:val="left"/>
      <w:pPr>
        <w:tabs>
          <w:tab w:val="num" w:pos="2160"/>
        </w:tabs>
        <w:ind w:left="2160" w:hanging="360"/>
      </w:pPr>
      <w:rPr>
        <w:rFonts w:ascii="Symbol" w:hAnsi="Symbol" w:hint="default"/>
      </w:rPr>
    </w:lvl>
    <w:lvl w:ilvl="4">
      <w:start w:val="1"/>
      <w:numFmt w:val="bullet"/>
      <w:lvlText w:val="o"/>
      <w:lvlJc w:val="left"/>
      <w:pPr>
        <w:tabs>
          <w:tab w:val="num" w:pos="2880"/>
        </w:tabs>
        <w:ind w:left="2880" w:hanging="360"/>
      </w:pPr>
      <w:rPr>
        <w:rFonts w:ascii="Courier New" w:hAnsi="Courier New" w:cs="Courier New" w:hint="default"/>
      </w:rPr>
    </w:lvl>
    <w:lvl w:ilvl="5">
      <w:start w:val="1"/>
      <w:numFmt w:val="bullet"/>
      <w:lvlText w:val=""/>
      <w:lvlJc w:val="left"/>
      <w:pPr>
        <w:tabs>
          <w:tab w:val="num" w:pos="3600"/>
        </w:tabs>
        <w:ind w:left="3600" w:hanging="360"/>
      </w:pPr>
      <w:rPr>
        <w:rFonts w:ascii="Wingdings" w:hAnsi="Wingdings" w:hint="default"/>
      </w:rPr>
    </w:lvl>
    <w:lvl w:ilvl="6">
      <w:start w:val="1"/>
      <w:numFmt w:val="bullet"/>
      <w:lvlText w:val=""/>
      <w:lvlJc w:val="left"/>
      <w:pPr>
        <w:tabs>
          <w:tab w:val="num" w:pos="4320"/>
        </w:tabs>
        <w:ind w:left="4320" w:hanging="360"/>
      </w:pPr>
      <w:rPr>
        <w:rFonts w:ascii="Symbol" w:hAnsi="Symbol" w:hint="default"/>
      </w:rPr>
    </w:lvl>
    <w:lvl w:ilvl="7">
      <w:start w:val="1"/>
      <w:numFmt w:val="bullet"/>
      <w:lvlText w:val="o"/>
      <w:lvlJc w:val="left"/>
      <w:pPr>
        <w:tabs>
          <w:tab w:val="num" w:pos="5040"/>
        </w:tabs>
        <w:ind w:left="5040" w:hanging="360"/>
      </w:pPr>
      <w:rPr>
        <w:rFonts w:ascii="Courier New" w:hAnsi="Courier New" w:cs="Courier New" w:hint="default"/>
      </w:rPr>
    </w:lvl>
    <w:lvl w:ilvl="8">
      <w:start w:val="1"/>
      <w:numFmt w:val="bullet"/>
      <w:lvlText w:val=""/>
      <w:lvlJc w:val="left"/>
      <w:pPr>
        <w:tabs>
          <w:tab w:val="num" w:pos="5760"/>
        </w:tabs>
        <w:ind w:left="5760" w:hanging="360"/>
      </w:pPr>
      <w:rPr>
        <w:rFonts w:ascii="Wingdings" w:hAnsi="Wingdings" w:hint="default"/>
      </w:rPr>
    </w:lvl>
  </w:abstractNum>
  <w:abstractNum w:abstractNumId="13" w15:restartNumberingAfterBreak="0">
    <w:nsid w:val="121A15A3"/>
    <w:multiLevelType w:val="hybridMultilevel"/>
    <w:tmpl w:val="860C1D08"/>
    <w:lvl w:ilvl="0" w:tplc="9ACE642A">
      <w:start w:val="1"/>
      <w:numFmt w:val="bullet"/>
      <w:lvlText w:val="­"/>
      <w:lvlJc w:val="left"/>
      <w:pPr>
        <w:tabs>
          <w:tab w:val="num" w:pos="360"/>
        </w:tabs>
        <w:ind w:left="360" w:hanging="360"/>
      </w:pPr>
      <w:rPr>
        <w:rFonts w:ascii="Courier New" w:hAnsi="Courier New"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5D370E0"/>
    <w:multiLevelType w:val="hybridMultilevel"/>
    <w:tmpl w:val="35042920"/>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19EA559E"/>
    <w:multiLevelType w:val="hybridMultilevel"/>
    <w:tmpl w:val="F7B80190"/>
    <w:lvl w:ilvl="0" w:tplc="63DA271E">
      <w:start w:val="1"/>
      <w:numFmt w:val="decimal"/>
      <w:lvlText w:val="%1."/>
      <w:lvlJc w:val="left"/>
      <w:pPr>
        <w:ind w:left="1070" w:hanging="360"/>
      </w:pPr>
      <w:rPr>
        <w:rFonts w:hint="default"/>
      </w:rPr>
    </w:lvl>
    <w:lvl w:ilvl="1" w:tplc="04130019" w:tentative="1">
      <w:start w:val="1"/>
      <w:numFmt w:val="lowerLetter"/>
      <w:lvlText w:val="%2."/>
      <w:lvlJc w:val="left"/>
      <w:pPr>
        <w:ind w:left="1790" w:hanging="360"/>
      </w:pPr>
    </w:lvl>
    <w:lvl w:ilvl="2" w:tplc="0413001B" w:tentative="1">
      <w:start w:val="1"/>
      <w:numFmt w:val="lowerRoman"/>
      <w:lvlText w:val="%3."/>
      <w:lvlJc w:val="right"/>
      <w:pPr>
        <w:ind w:left="2510" w:hanging="180"/>
      </w:pPr>
    </w:lvl>
    <w:lvl w:ilvl="3" w:tplc="0413000F" w:tentative="1">
      <w:start w:val="1"/>
      <w:numFmt w:val="decimal"/>
      <w:lvlText w:val="%4."/>
      <w:lvlJc w:val="left"/>
      <w:pPr>
        <w:ind w:left="3230" w:hanging="360"/>
      </w:pPr>
    </w:lvl>
    <w:lvl w:ilvl="4" w:tplc="04130019" w:tentative="1">
      <w:start w:val="1"/>
      <w:numFmt w:val="lowerLetter"/>
      <w:lvlText w:val="%5."/>
      <w:lvlJc w:val="left"/>
      <w:pPr>
        <w:ind w:left="3950" w:hanging="360"/>
      </w:pPr>
    </w:lvl>
    <w:lvl w:ilvl="5" w:tplc="0413001B" w:tentative="1">
      <w:start w:val="1"/>
      <w:numFmt w:val="lowerRoman"/>
      <w:lvlText w:val="%6."/>
      <w:lvlJc w:val="right"/>
      <w:pPr>
        <w:ind w:left="4670" w:hanging="180"/>
      </w:pPr>
    </w:lvl>
    <w:lvl w:ilvl="6" w:tplc="0413000F" w:tentative="1">
      <w:start w:val="1"/>
      <w:numFmt w:val="decimal"/>
      <w:lvlText w:val="%7."/>
      <w:lvlJc w:val="left"/>
      <w:pPr>
        <w:ind w:left="5390" w:hanging="360"/>
      </w:pPr>
    </w:lvl>
    <w:lvl w:ilvl="7" w:tplc="04130019" w:tentative="1">
      <w:start w:val="1"/>
      <w:numFmt w:val="lowerLetter"/>
      <w:lvlText w:val="%8."/>
      <w:lvlJc w:val="left"/>
      <w:pPr>
        <w:ind w:left="6110" w:hanging="360"/>
      </w:pPr>
    </w:lvl>
    <w:lvl w:ilvl="8" w:tplc="0413001B" w:tentative="1">
      <w:start w:val="1"/>
      <w:numFmt w:val="lowerRoman"/>
      <w:lvlText w:val="%9."/>
      <w:lvlJc w:val="right"/>
      <w:pPr>
        <w:ind w:left="6830" w:hanging="180"/>
      </w:pPr>
    </w:lvl>
  </w:abstractNum>
  <w:abstractNum w:abstractNumId="16" w15:restartNumberingAfterBreak="0">
    <w:nsid w:val="1A5305E1"/>
    <w:multiLevelType w:val="hybridMultilevel"/>
    <w:tmpl w:val="701C795A"/>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D184CA4"/>
    <w:multiLevelType w:val="multilevel"/>
    <w:tmpl w:val="E05E20B2"/>
    <w:lvl w:ilvl="0">
      <w:start w:val="1"/>
      <w:numFmt w:val="decimal"/>
      <w:lvlText w:val="%1."/>
      <w:lvlJc w:val="left"/>
      <w:pPr>
        <w:tabs>
          <w:tab w:val="num" w:pos="708"/>
        </w:tabs>
        <w:ind w:left="708" w:hanging="708"/>
      </w:pPr>
    </w:lvl>
    <w:lvl w:ilvl="1">
      <w:start w:val="1"/>
      <w:numFmt w:val="decimal"/>
      <w:lvlText w:val="%1.%2."/>
      <w:lvlJc w:val="left"/>
      <w:pPr>
        <w:tabs>
          <w:tab w:val="num" w:pos="-1"/>
        </w:tabs>
        <w:ind w:left="708" w:hanging="708"/>
      </w:pPr>
    </w:lvl>
    <w:lvl w:ilvl="2">
      <w:start w:val="1"/>
      <w:numFmt w:val="decimal"/>
      <w:lvlText w:val="%1.%2.%3."/>
      <w:lvlJc w:val="left"/>
      <w:pPr>
        <w:tabs>
          <w:tab w:val="num" w:pos="-1"/>
        </w:tabs>
        <w:ind w:left="708" w:hanging="708"/>
      </w:pPr>
    </w:lvl>
    <w:lvl w:ilvl="3">
      <w:start w:val="1"/>
      <w:numFmt w:val="decimal"/>
      <w:lvlText w:val="%1.%2.%3.%4"/>
      <w:lvlJc w:val="left"/>
      <w:pPr>
        <w:tabs>
          <w:tab w:val="num" w:pos="1137"/>
        </w:tabs>
        <w:ind w:left="510" w:hanging="453"/>
      </w:pPr>
    </w:lvl>
    <w:lvl w:ilvl="4">
      <w:start w:val="1"/>
      <w:numFmt w:val="decimal"/>
      <w:lvlText w:val="%1.%2.%3.%4.%5."/>
      <w:lvlJc w:val="left"/>
      <w:pPr>
        <w:tabs>
          <w:tab w:val="num" w:pos="0"/>
        </w:tabs>
        <w:ind w:left="3540" w:hanging="708"/>
      </w:pPr>
    </w:lvl>
    <w:lvl w:ilvl="5">
      <w:start w:val="1"/>
      <w:numFmt w:val="decimal"/>
      <w:lvlText w:val="%1.%2.%3.%4.%5.%6."/>
      <w:lvlJc w:val="left"/>
      <w:pPr>
        <w:tabs>
          <w:tab w:val="num" w:pos="0"/>
        </w:tabs>
        <w:ind w:left="4248" w:hanging="708"/>
      </w:pPr>
    </w:lvl>
    <w:lvl w:ilvl="6">
      <w:start w:val="1"/>
      <w:numFmt w:val="decimal"/>
      <w:lvlText w:val="%1.%2.%3.%4.%5.%6.%7."/>
      <w:lvlJc w:val="left"/>
      <w:pPr>
        <w:tabs>
          <w:tab w:val="num" w:pos="0"/>
        </w:tabs>
        <w:ind w:left="4956" w:hanging="708"/>
      </w:pPr>
    </w:lvl>
    <w:lvl w:ilvl="7">
      <w:start w:val="1"/>
      <w:numFmt w:val="decimal"/>
      <w:lvlText w:val="%1.%2.%3.%4.%5.%6.%7.%8."/>
      <w:lvlJc w:val="left"/>
      <w:pPr>
        <w:tabs>
          <w:tab w:val="num" w:pos="0"/>
        </w:tabs>
        <w:ind w:left="5664" w:hanging="708"/>
      </w:pPr>
    </w:lvl>
    <w:lvl w:ilvl="8">
      <w:start w:val="1"/>
      <w:numFmt w:val="decimal"/>
      <w:lvlText w:val="%9."/>
      <w:lvlJc w:val="left"/>
      <w:pPr>
        <w:tabs>
          <w:tab w:val="num" w:pos="6024"/>
        </w:tabs>
        <w:ind w:left="6024" w:hanging="360"/>
      </w:pPr>
    </w:lvl>
  </w:abstractNum>
  <w:abstractNum w:abstractNumId="18" w15:restartNumberingAfterBreak="0">
    <w:nsid w:val="21A325DB"/>
    <w:multiLevelType w:val="hybridMultilevel"/>
    <w:tmpl w:val="303E380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19" w15:restartNumberingAfterBreak="0">
    <w:nsid w:val="22E60832"/>
    <w:multiLevelType w:val="multilevel"/>
    <w:tmpl w:val="EF1A76BC"/>
    <w:lvl w:ilvl="0">
      <w:start w:val="1"/>
      <w:numFmt w:val="upperRoman"/>
      <w:pStyle w:val="Bijlage1"/>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20" w15:restartNumberingAfterBreak="0">
    <w:nsid w:val="281C7FDC"/>
    <w:multiLevelType w:val="multilevel"/>
    <w:tmpl w:val="98826154"/>
    <w:lvl w:ilvl="0">
      <w:start w:val="1"/>
      <w:numFmt w:val="decimal"/>
      <w:lvlText w:val="%1"/>
      <w:lvlJc w:val="left"/>
      <w:pPr>
        <w:tabs>
          <w:tab w:val="num" w:pos="0"/>
        </w:tabs>
        <w:ind w:left="0" w:hanging="851"/>
      </w:pPr>
      <w:rPr>
        <w:rFonts w:hint="default"/>
      </w:rPr>
    </w:lvl>
    <w:lvl w:ilvl="1">
      <w:start w:val="1"/>
      <w:numFmt w:val="decimal"/>
      <w:lvlText w:val="%1.%2"/>
      <w:lvlJc w:val="left"/>
      <w:pPr>
        <w:tabs>
          <w:tab w:val="num" w:pos="0"/>
        </w:tabs>
        <w:ind w:left="0" w:hanging="851"/>
      </w:pPr>
      <w:rPr>
        <w:rFonts w:hint="default"/>
      </w:rPr>
    </w:lvl>
    <w:lvl w:ilvl="2">
      <w:start w:val="1"/>
      <w:numFmt w:val="decimal"/>
      <w:lvlText w:val="%1.%2.%3"/>
      <w:lvlJc w:val="left"/>
      <w:pPr>
        <w:tabs>
          <w:tab w:val="num" w:pos="0"/>
        </w:tabs>
        <w:ind w:left="0" w:hanging="851"/>
      </w:pPr>
      <w:rPr>
        <w:rFonts w:hint="default"/>
      </w:rPr>
    </w:lvl>
    <w:lvl w:ilvl="3">
      <w:start w:val="1"/>
      <w:numFmt w:val="decimal"/>
      <w:lvlText w:val="%1.%2.%3.%4"/>
      <w:lvlJc w:val="left"/>
      <w:pPr>
        <w:tabs>
          <w:tab w:val="num" w:pos="286"/>
        </w:tabs>
        <w:ind w:left="-341" w:hanging="453"/>
      </w:pPr>
      <w:rPr>
        <w:rFonts w:hint="default"/>
      </w:rPr>
    </w:lvl>
    <w:lvl w:ilvl="4">
      <w:start w:val="1"/>
      <w:numFmt w:val="decimal"/>
      <w:lvlText w:val="%1.%2.%3.%4.%5."/>
      <w:lvlJc w:val="left"/>
      <w:pPr>
        <w:tabs>
          <w:tab w:val="num" w:pos="-851"/>
        </w:tabs>
        <w:ind w:left="2689" w:hanging="708"/>
      </w:pPr>
      <w:rPr>
        <w:rFonts w:hint="default"/>
      </w:rPr>
    </w:lvl>
    <w:lvl w:ilvl="5">
      <w:start w:val="1"/>
      <w:numFmt w:val="decimal"/>
      <w:lvlText w:val="%1.%2.%3.%4.%5.%6."/>
      <w:lvlJc w:val="left"/>
      <w:pPr>
        <w:tabs>
          <w:tab w:val="num" w:pos="-851"/>
        </w:tabs>
        <w:ind w:left="3397" w:hanging="708"/>
      </w:pPr>
      <w:rPr>
        <w:rFonts w:hint="default"/>
      </w:rPr>
    </w:lvl>
    <w:lvl w:ilvl="6">
      <w:start w:val="1"/>
      <w:numFmt w:val="decimal"/>
      <w:lvlText w:val="%1.%2.%3.%4.%5.%6.%7."/>
      <w:lvlJc w:val="left"/>
      <w:pPr>
        <w:tabs>
          <w:tab w:val="num" w:pos="-851"/>
        </w:tabs>
        <w:ind w:left="4105" w:hanging="708"/>
      </w:pPr>
      <w:rPr>
        <w:rFonts w:hint="default"/>
      </w:rPr>
    </w:lvl>
    <w:lvl w:ilvl="7">
      <w:start w:val="1"/>
      <w:numFmt w:val="decimal"/>
      <w:lvlText w:val="%1.%2.%3.%4.%5.%6.%7.%8."/>
      <w:lvlJc w:val="left"/>
      <w:pPr>
        <w:tabs>
          <w:tab w:val="num" w:pos="-851"/>
        </w:tabs>
        <w:ind w:left="4813" w:hanging="708"/>
      </w:pPr>
      <w:rPr>
        <w:rFonts w:hint="default"/>
      </w:rPr>
    </w:lvl>
    <w:lvl w:ilvl="8">
      <w:start w:val="1"/>
      <w:numFmt w:val="decimal"/>
      <w:lvlText w:val="%9."/>
      <w:lvlJc w:val="left"/>
      <w:pPr>
        <w:tabs>
          <w:tab w:val="num" w:pos="5521"/>
        </w:tabs>
        <w:ind w:left="5521" w:hanging="708"/>
      </w:pPr>
      <w:rPr>
        <w:rFonts w:hint="default"/>
      </w:rPr>
    </w:lvl>
  </w:abstractNum>
  <w:abstractNum w:abstractNumId="21" w15:restartNumberingAfterBreak="0">
    <w:nsid w:val="28FA348B"/>
    <w:multiLevelType w:val="multilevel"/>
    <w:tmpl w:val="DAFEDF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6C1C96"/>
    <w:multiLevelType w:val="multilevel"/>
    <w:tmpl w:val="F1087CA6"/>
    <w:lvl w:ilvl="0">
      <w:start w:val="1"/>
      <w:numFmt w:val="decimal"/>
      <w:pStyle w:val="Kop1"/>
      <w:lvlText w:val="%1"/>
      <w:lvlJc w:val="left"/>
      <w:pPr>
        <w:tabs>
          <w:tab w:val="num" w:pos="0"/>
        </w:tabs>
        <w:ind w:left="0" w:hanging="851"/>
      </w:pPr>
      <w:rPr>
        <w:rFonts w:hint="default"/>
      </w:rPr>
    </w:lvl>
    <w:lvl w:ilvl="1">
      <w:start w:val="1"/>
      <w:numFmt w:val="decimal"/>
      <w:pStyle w:val="Kop2"/>
      <w:lvlText w:val="%1.%2"/>
      <w:lvlJc w:val="left"/>
      <w:pPr>
        <w:tabs>
          <w:tab w:val="num" w:pos="0"/>
        </w:tabs>
        <w:ind w:left="0" w:hanging="851"/>
      </w:pPr>
      <w:rPr>
        <w:rFonts w:hint="default"/>
      </w:rPr>
    </w:lvl>
    <w:lvl w:ilvl="2">
      <w:start w:val="1"/>
      <w:numFmt w:val="decimal"/>
      <w:pStyle w:val="Kop3"/>
      <w:lvlText w:val="%1.%2.%3"/>
      <w:lvlJc w:val="left"/>
      <w:pPr>
        <w:tabs>
          <w:tab w:val="num" w:pos="0"/>
        </w:tabs>
        <w:ind w:left="0" w:hanging="851"/>
      </w:pPr>
      <w:rPr>
        <w:rFonts w:hint="default"/>
      </w:rPr>
    </w:lvl>
    <w:lvl w:ilvl="3">
      <w:start w:val="1"/>
      <w:numFmt w:val="decimal"/>
      <w:pStyle w:val="Kop4"/>
      <w:lvlText w:val="%1.%2.%3.%4"/>
      <w:lvlJc w:val="left"/>
      <w:pPr>
        <w:tabs>
          <w:tab w:val="num" w:pos="286"/>
        </w:tabs>
        <w:ind w:left="-341" w:hanging="453"/>
      </w:pPr>
      <w:rPr>
        <w:rFonts w:hint="default"/>
      </w:rPr>
    </w:lvl>
    <w:lvl w:ilvl="4">
      <w:start w:val="1"/>
      <w:numFmt w:val="decimal"/>
      <w:pStyle w:val="Kop5"/>
      <w:lvlText w:val="%1.%2.%3.%4.%5."/>
      <w:lvlJc w:val="left"/>
      <w:pPr>
        <w:tabs>
          <w:tab w:val="num" w:pos="-851"/>
        </w:tabs>
        <w:ind w:left="2689" w:hanging="708"/>
      </w:pPr>
      <w:rPr>
        <w:rFonts w:hint="default"/>
      </w:rPr>
    </w:lvl>
    <w:lvl w:ilvl="5">
      <w:start w:val="1"/>
      <w:numFmt w:val="decimal"/>
      <w:pStyle w:val="Kop6"/>
      <w:lvlText w:val="%1.%2.%3.%4.%5.%6."/>
      <w:lvlJc w:val="left"/>
      <w:pPr>
        <w:tabs>
          <w:tab w:val="num" w:pos="-851"/>
        </w:tabs>
        <w:ind w:left="3397" w:hanging="708"/>
      </w:pPr>
      <w:rPr>
        <w:rFonts w:hint="default"/>
      </w:rPr>
    </w:lvl>
    <w:lvl w:ilvl="6">
      <w:start w:val="1"/>
      <w:numFmt w:val="decimal"/>
      <w:pStyle w:val="Kop7"/>
      <w:lvlText w:val="%1.%2.%3.%4.%5.%6.%7."/>
      <w:lvlJc w:val="left"/>
      <w:pPr>
        <w:tabs>
          <w:tab w:val="num" w:pos="-851"/>
        </w:tabs>
        <w:ind w:left="4105" w:hanging="708"/>
      </w:pPr>
      <w:rPr>
        <w:rFonts w:hint="default"/>
      </w:rPr>
    </w:lvl>
    <w:lvl w:ilvl="7">
      <w:start w:val="1"/>
      <w:numFmt w:val="decimal"/>
      <w:pStyle w:val="Kop8"/>
      <w:lvlText w:val="%1.%2.%3.%4.%5.%6.%7.%8."/>
      <w:lvlJc w:val="left"/>
      <w:pPr>
        <w:tabs>
          <w:tab w:val="num" w:pos="-851"/>
        </w:tabs>
        <w:ind w:left="4813" w:hanging="708"/>
      </w:pPr>
      <w:rPr>
        <w:rFonts w:hint="default"/>
      </w:rPr>
    </w:lvl>
    <w:lvl w:ilvl="8">
      <w:start w:val="1"/>
      <w:numFmt w:val="decimal"/>
      <w:pStyle w:val="Kop9"/>
      <w:lvlText w:val="%9."/>
      <w:lvlJc w:val="left"/>
      <w:pPr>
        <w:tabs>
          <w:tab w:val="num" w:pos="5521"/>
        </w:tabs>
        <w:ind w:left="5521" w:hanging="708"/>
      </w:pPr>
      <w:rPr>
        <w:rFonts w:hint="default"/>
      </w:rPr>
    </w:lvl>
  </w:abstractNum>
  <w:abstractNum w:abstractNumId="23" w15:restartNumberingAfterBreak="0">
    <w:nsid w:val="2F267410"/>
    <w:multiLevelType w:val="hybridMultilevel"/>
    <w:tmpl w:val="C45692D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2F5503FC"/>
    <w:multiLevelType w:val="hybridMultilevel"/>
    <w:tmpl w:val="2E68A3C8"/>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36663149"/>
    <w:multiLevelType w:val="hybridMultilevel"/>
    <w:tmpl w:val="E7A2D42C"/>
    <w:lvl w:ilvl="0" w:tplc="0088B566">
      <w:start w:val="1"/>
      <w:numFmt w:val="bullet"/>
      <w:lvlText w:val="­"/>
      <w:lvlJc w:val="left"/>
      <w:pPr>
        <w:tabs>
          <w:tab w:val="num" w:pos="360"/>
        </w:tabs>
        <w:ind w:left="360" w:hanging="360"/>
      </w:pPr>
      <w:rPr>
        <w:rFonts w:ascii="Courier New" w:hAnsi="Courier New" w:hint="default"/>
      </w:rPr>
    </w:lvl>
    <w:lvl w:ilvl="1" w:tplc="726272D6">
      <w:start w:val="1"/>
      <w:numFmt w:val="decimal"/>
      <w:lvlText w:val="%2."/>
      <w:lvlJc w:val="left"/>
      <w:pPr>
        <w:tabs>
          <w:tab w:val="num" w:pos="357"/>
        </w:tabs>
        <w:ind w:left="357" w:hanging="357"/>
      </w:pPr>
      <w:rPr>
        <w:rFonts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6A80179"/>
    <w:multiLevelType w:val="multilevel"/>
    <w:tmpl w:val="6A84A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03557E"/>
    <w:multiLevelType w:val="hybridMultilevel"/>
    <w:tmpl w:val="F7C85F72"/>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3E910EDC"/>
    <w:multiLevelType w:val="multilevel"/>
    <w:tmpl w:val="860C1D08"/>
    <w:lvl w:ilvl="0">
      <w:start w:val="1"/>
      <w:numFmt w:val="bullet"/>
      <w:lvlText w:val="­"/>
      <w:lvlJc w:val="left"/>
      <w:pPr>
        <w:tabs>
          <w:tab w:val="num" w:pos="360"/>
        </w:tabs>
        <w:ind w:left="36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EC66F17"/>
    <w:multiLevelType w:val="singleLevel"/>
    <w:tmpl w:val="0C09000F"/>
    <w:lvl w:ilvl="0">
      <w:start w:val="1"/>
      <w:numFmt w:val="decimal"/>
      <w:lvlText w:val="%1."/>
      <w:lvlJc w:val="left"/>
      <w:pPr>
        <w:tabs>
          <w:tab w:val="num" w:pos="360"/>
        </w:tabs>
        <w:ind w:left="360" w:hanging="360"/>
      </w:pPr>
    </w:lvl>
  </w:abstractNum>
  <w:abstractNum w:abstractNumId="30" w15:restartNumberingAfterBreak="0">
    <w:nsid w:val="435E2CB9"/>
    <w:multiLevelType w:val="hybridMultilevel"/>
    <w:tmpl w:val="FB5A55E2"/>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91F5D8D"/>
    <w:multiLevelType w:val="multilevel"/>
    <w:tmpl w:val="8D52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F14C5C"/>
    <w:multiLevelType w:val="hybridMultilevel"/>
    <w:tmpl w:val="C6F65E52"/>
    <w:lvl w:ilvl="0" w:tplc="36523612">
      <w:numFmt w:val="bullet"/>
      <w:lvlText w:val="-"/>
      <w:lvlJc w:val="left"/>
      <w:pPr>
        <w:tabs>
          <w:tab w:val="num" w:pos="720"/>
        </w:tabs>
        <w:ind w:left="720" w:hanging="360"/>
      </w:pPr>
      <w:rPr>
        <w:rFonts w:ascii="Syntax" w:eastAsia="Times New Roman" w:hAnsi="Syntax"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24D23B3"/>
    <w:multiLevelType w:val="hybridMultilevel"/>
    <w:tmpl w:val="756C3A2A"/>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48704F9"/>
    <w:multiLevelType w:val="multilevel"/>
    <w:tmpl w:val="27EABF2A"/>
    <w:lvl w:ilvl="0">
      <w:start w:val="1"/>
      <w:numFmt w:val="upperRoman"/>
      <w:lvlText w:val="Bijlage %1:"/>
      <w:lvlJc w:val="left"/>
      <w:pPr>
        <w:tabs>
          <w:tab w:val="num" w:pos="229"/>
        </w:tabs>
        <w:ind w:left="-419"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Restart w:val="1"/>
      <w:lvlText w:val="%1.%2.%3"/>
      <w:lvlJc w:val="left"/>
      <w:pPr>
        <w:tabs>
          <w:tab w:val="num" w:pos="-131"/>
        </w:tabs>
        <w:ind w:left="-131" w:hanging="720"/>
      </w:pPr>
      <w:rPr>
        <w:rFonts w:ascii="Syntax" w:hAnsi="Syntax" w:hint="default"/>
        <w:b w:val="0"/>
        <w:i/>
        <w:sz w:val="18"/>
        <w:szCs w:val="18"/>
      </w:rPr>
    </w:lvl>
    <w:lvl w:ilvl="3">
      <w:start w:val="1"/>
      <w:numFmt w:val="decimal"/>
      <w:lvlText w:val="%1.%2.%3.%4"/>
      <w:lvlJc w:val="left"/>
      <w:pPr>
        <w:tabs>
          <w:tab w:val="num" w:pos="13"/>
        </w:tabs>
        <w:ind w:left="13" w:hanging="864"/>
      </w:pPr>
      <w:rPr>
        <w:rFonts w:hint="default"/>
      </w:rPr>
    </w:lvl>
    <w:lvl w:ilvl="4">
      <w:start w:val="1"/>
      <w:numFmt w:val="decimal"/>
      <w:lvlText w:val="%1.%2.%3.%4.%5"/>
      <w:lvlJc w:val="left"/>
      <w:pPr>
        <w:tabs>
          <w:tab w:val="num" w:pos="157"/>
        </w:tabs>
        <w:ind w:left="157" w:hanging="1008"/>
      </w:pPr>
      <w:rPr>
        <w:rFonts w:hint="default"/>
      </w:rPr>
    </w:lvl>
    <w:lvl w:ilvl="5">
      <w:start w:val="1"/>
      <w:numFmt w:val="decimal"/>
      <w:lvlText w:val="%1.%2.%3.%4.%5.%6"/>
      <w:lvlJc w:val="left"/>
      <w:pPr>
        <w:tabs>
          <w:tab w:val="num" w:pos="301"/>
        </w:tabs>
        <w:ind w:left="301" w:hanging="1152"/>
      </w:pPr>
      <w:rPr>
        <w:rFonts w:hint="default"/>
      </w:rPr>
    </w:lvl>
    <w:lvl w:ilvl="6">
      <w:start w:val="1"/>
      <w:numFmt w:val="decimal"/>
      <w:lvlText w:val="%1.%2.%3.%4.%5.%6.%7"/>
      <w:lvlJc w:val="left"/>
      <w:pPr>
        <w:tabs>
          <w:tab w:val="num" w:pos="445"/>
        </w:tabs>
        <w:ind w:left="445" w:hanging="1296"/>
      </w:pPr>
      <w:rPr>
        <w:rFonts w:hint="default"/>
      </w:rPr>
    </w:lvl>
    <w:lvl w:ilvl="7">
      <w:start w:val="1"/>
      <w:numFmt w:val="decimal"/>
      <w:lvlText w:val="%1.%2.%3.%4.%5.%6.%7.%8"/>
      <w:lvlJc w:val="left"/>
      <w:pPr>
        <w:tabs>
          <w:tab w:val="num" w:pos="589"/>
        </w:tabs>
        <w:ind w:left="589" w:hanging="1440"/>
      </w:pPr>
      <w:rPr>
        <w:rFonts w:hint="default"/>
      </w:rPr>
    </w:lvl>
    <w:lvl w:ilvl="8">
      <w:start w:val="1"/>
      <w:numFmt w:val="decimal"/>
      <w:lvlText w:val="%1.%2.%3.%4.%5.%6.%7.%8.%9"/>
      <w:lvlJc w:val="left"/>
      <w:pPr>
        <w:tabs>
          <w:tab w:val="num" w:pos="733"/>
        </w:tabs>
        <w:ind w:left="733" w:hanging="1584"/>
      </w:pPr>
      <w:rPr>
        <w:rFonts w:hint="default"/>
      </w:rPr>
    </w:lvl>
  </w:abstractNum>
  <w:abstractNum w:abstractNumId="35" w15:restartNumberingAfterBreak="0">
    <w:nsid w:val="553D5896"/>
    <w:multiLevelType w:val="multilevel"/>
    <w:tmpl w:val="5B00A7A6"/>
    <w:lvl w:ilvl="0">
      <w:start w:val="12"/>
      <w:numFmt w:val="bullet"/>
      <w:lvlText w:val="-"/>
      <w:lvlJc w:val="left"/>
      <w:pPr>
        <w:tabs>
          <w:tab w:val="num" w:pos="360"/>
        </w:tabs>
        <w:ind w:left="360" w:hanging="360"/>
      </w:pPr>
      <w:rPr>
        <w:rFonts w:ascii="Syntax LT Std" w:eastAsia="Times New Roman" w:hAnsi="Syntax LT Std" w:cs="Times New Roman"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5924060D"/>
    <w:multiLevelType w:val="hybridMultilevel"/>
    <w:tmpl w:val="55CCDA74"/>
    <w:lvl w:ilvl="0" w:tplc="04130019">
      <w:start w:val="1"/>
      <w:numFmt w:val="low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D8D343C"/>
    <w:multiLevelType w:val="hybridMultilevel"/>
    <w:tmpl w:val="1E4EDF8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26A3A32"/>
    <w:multiLevelType w:val="hybridMultilevel"/>
    <w:tmpl w:val="FD0A1F2E"/>
    <w:lvl w:ilvl="0" w:tplc="1A56B910">
      <w:start w:val="9"/>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2A05043"/>
    <w:multiLevelType w:val="hybridMultilevel"/>
    <w:tmpl w:val="E21600CC"/>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2C5705B"/>
    <w:multiLevelType w:val="hybridMultilevel"/>
    <w:tmpl w:val="692A0A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4A71FBB"/>
    <w:multiLevelType w:val="multilevel"/>
    <w:tmpl w:val="82989216"/>
    <w:numStyleLink w:val="OpmaakprofielMetopsommingstekens"/>
  </w:abstractNum>
  <w:abstractNum w:abstractNumId="42" w15:restartNumberingAfterBreak="0">
    <w:nsid w:val="64E62A9E"/>
    <w:multiLevelType w:val="hybridMultilevel"/>
    <w:tmpl w:val="5B00A7A6"/>
    <w:lvl w:ilvl="0" w:tplc="1A56B910">
      <w:start w:val="12"/>
      <w:numFmt w:val="bullet"/>
      <w:lvlText w:val="-"/>
      <w:lvlJc w:val="left"/>
      <w:pPr>
        <w:tabs>
          <w:tab w:val="num" w:pos="360"/>
        </w:tabs>
        <w:ind w:left="360" w:hanging="360"/>
      </w:pPr>
      <w:rPr>
        <w:rFonts w:ascii="Syntax LT Std" w:eastAsia="Times New Roman" w:hAnsi="Syntax LT Std" w:cs="Times New Roman" w:hint="default"/>
      </w:rPr>
    </w:lvl>
    <w:lvl w:ilvl="1" w:tplc="04130003"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655A0001"/>
    <w:multiLevelType w:val="multilevel"/>
    <w:tmpl w:val="17D46E62"/>
    <w:lvl w:ilvl="0">
      <w:start w:val="1"/>
      <w:numFmt w:val="upperRoman"/>
      <w:lvlText w:val="%1."/>
      <w:lvlJc w:val="left"/>
      <w:pPr>
        <w:tabs>
          <w:tab w:val="num" w:pos="0"/>
        </w:tabs>
        <w:ind w:left="0" w:hanging="851"/>
      </w:pPr>
      <w:rPr>
        <w:rFonts w:hint="default"/>
      </w:rPr>
    </w:lvl>
    <w:lvl w:ilvl="1">
      <w:start w:val="1"/>
      <w:numFmt w:val="decimal"/>
      <w:lvlText w:val="%1.%2."/>
      <w:lvlJc w:val="left"/>
      <w:pPr>
        <w:tabs>
          <w:tab w:val="num" w:pos="-622"/>
        </w:tabs>
        <w:ind w:left="-910" w:hanging="432"/>
      </w:pPr>
      <w:rPr>
        <w:rFonts w:hint="default"/>
      </w:rPr>
    </w:lvl>
    <w:lvl w:ilvl="2">
      <w:start w:val="1"/>
      <w:numFmt w:val="decimal"/>
      <w:lvlText w:val="%1.%2.%3."/>
      <w:lvlJc w:val="left"/>
      <w:pPr>
        <w:tabs>
          <w:tab w:val="num" w:pos="98"/>
        </w:tabs>
        <w:ind w:left="-478" w:hanging="504"/>
      </w:pPr>
      <w:rPr>
        <w:rFonts w:hint="default"/>
      </w:rPr>
    </w:lvl>
    <w:lvl w:ilvl="3">
      <w:start w:val="1"/>
      <w:numFmt w:val="decimal"/>
      <w:lvlText w:val="%1.%2.%3.%4."/>
      <w:lvlJc w:val="left"/>
      <w:pPr>
        <w:tabs>
          <w:tab w:val="num" w:pos="818"/>
        </w:tabs>
        <w:ind w:left="26" w:hanging="648"/>
      </w:pPr>
      <w:rPr>
        <w:rFonts w:hint="default"/>
      </w:rPr>
    </w:lvl>
    <w:lvl w:ilvl="4">
      <w:start w:val="1"/>
      <w:numFmt w:val="decimal"/>
      <w:lvlText w:val="%1.%2.%3.%4.%5."/>
      <w:lvlJc w:val="left"/>
      <w:pPr>
        <w:tabs>
          <w:tab w:val="num" w:pos="1538"/>
        </w:tabs>
        <w:ind w:left="530" w:hanging="792"/>
      </w:pPr>
      <w:rPr>
        <w:rFonts w:hint="default"/>
      </w:rPr>
    </w:lvl>
    <w:lvl w:ilvl="5">
      <w:start w:val="1"/>
      <w:numFmt w:val="decimal"/>
      <w:lvlText w:val="%1.%2.%3.%4.%5.%6."/>
      <w:lvlJc w:val="left"/>
      <w:pPr>
        <w:tabs>
          <w:tab w:val="num" w:pos="2258"/>
        </w:tabs>
        <w:ind w:left="1034" w:hanging="936"/>
      </w:pPr>
      <w:rPr>
        <w:rFonts w:hint="default"/>
      </w:rPr>
    </w:lvl>
    <w:lvl w:ilvl="6">
      <w:start w:val="1"/>
      <w:numFmt w:val="decimal"/>
      <w:lvlText w:val="%1.%2.%3.%4.%5.%6.%7."/>
      <w:lvlJc w:val="left"/>
      <w:pPr>
        <w:tabs>
          <w:tab w:val="num" w:pos="2978"/>
        </w:tabs>
        <w:ind w:left="1538" w:hanging="1080"/>
      </w:pPr>
      <w:rPr>
        <w:rFonts w:hint="default"/>
      </w:rPr>
    </w:lvl>
    <w:lvl w:ilvl="7">
      <w:start w:val="1"/>
      <w:numFmt w:val="decimal"/>
      <w:lvlText w:val="%1.%2.%3.%4.%5.%6.%7.%8."/>
      <w:lvlJc w:val="left"/>
      <w:pPr>
        <w:tabs>
          <w:tab w:val="num" w:pos="3698"/>
        </w:tabs>
        <w:ind w:left="2042" w:hanging="1224"/>
      </w:pPr>
      <w:rPr>
        <w:rFonts w:hint="default"/>
      </w:rPr>
    </w:lvl>
    <w:lvl w:ilvl="8">
      <w:start w:val="1"/>
      <w:numFmt w:val="decimal"/>
      <w:lvlText w:val="%1.%2.%3.%4.%5.%6.%7.%8.%9."/>
      <w:lvlJc w:val="left"/>
      <w:pPr>
        <w:tabs>
          <w:tab w:val="num" w:pos="4418"/>
        </w:tabs>
        <w:ind w:left="2618" w:hanging="1440"/>
      </w:pPr>
      <w:rPr>
        <w:rFonts w:hint="default"/>
      </w:rPr>
    </w:lvl>
  </w:abstractNum>
  <w:abstractNum w:abstractNumId="44" w15:restartNumberingAfterBreak="0">
    <w:nsid w:val="688D4068"/>
    <w:multiLevelType w:val="hybridMultilevel"/>
    <w:tmpl w:val="2CE475C2"/>
    <w:lvl w:ilvl="0" w:tplc="3CB2FDFA">
      <w:start w:val="1"/>
      <w:numFmt w:val="bullet"/>
      <w:lvlText w:val="-"/>
      <w:lvlJc w:val="left"/>
      <w:pPr>
        <w:tabs>
          <w:tab w:val="num" w:pos="360"/>
        </w:tabs>
        <w:ind w:left="360" w:hanging="360"/>
      </w:pPr>
      <w:rPr>
        <w:rFonts w:ascii="Syntax" w:hAnsi="Syntax" w:hint="default"/>
      </w:rPr>
    </w:lvl>
    <w:lvl w:ilvl="1" w:tplc="04130003" w:tentative="1">
      <w:start w:val="1"/>
      <w:numFmt w:val="bullet"/>
      <w:lvlText w:val="o"/>
      <w:lvlJc w:val="left"/>
      <w:pPr>
        <w:tabs>
          <w:tab w:val="num" w:pos="720"/>
        </w:tabs>
        <w:ind w:left="720" w:hanging="360"/>
      </w:pPr>
      <w:rPr>
        <w:rFonts w:ascii="Courier New" w:hAnsi="Courier New" w:cs="Courier New" w:hint="default"/>
      </w:rPr>
    </w:lvl>
    <w:lvl w:ilvl="2" w:tplc="04130005" w:tentative="1">
      <w:start w:val="1"/>
      <w:numFmt w:val="bullet"/>
      <w:lvlText w:val=""/>
      <w:lvlJc w:val="left"/>
      <w:pPr>
        <w:tabs>
          <w:tab w:val="num" w:pos="1440"/>
        </w:tabs>
        <w:ind w:left="1440" w:hanging="360"/>
      </w:pPr>
      <w:rPr>
        <w:rFonts w:ascii="Wingdings" w:hAnsi="Wingdings" w:hint="default"/>
      </w:rPr>
    </w:lvl>
    <w:lvl w:ilvl="3" w:tplc="04130001" w:tentative="1">
      <w:start w:val="1"/>
      <w:numFmt w:val="bullet"/>
      <w:lvlText w:val=""/>
      <w:lvlJc w:val="left"/>
      <w:pPr>
        <w:tabs>
          <w:tab w:val="num" w:pos="2160"/>
        </w:tabs>
        <w:ind w:left="2160" w:hanging="360"/>
      </w:pPr>
      <w:rPr>
        <w:rFonts w:ascii="Symbol" w:hAnsi="Symbol" w:hint="default"/>
      </w:rPr>
    </w:lvl>
    <w:lvl w:ilvl="4" w:tplc="04130003" w:tentative="1">
      <w:start w:val="1"/>
      <w:numFmt w:val="bullet"/>
      <w:lvlText w:val="o"/>
      <w:lvlJc w:val="left"/>
      <w:pPr>
        <w:tabs>
          <w:tab w:val="num" w:pos="2880"/>
        </w:tabs>
        <w:ind w:left="2880" w:hanging="360"/>
      </w:pPr>
      <w:rPr>
        <w:rFonts w:ascii="Courier New" w:hAnsi="Courier New" w:cs="Courier New" w:hint="default"/>
      </w:rPr>
    </w:lvl>
    <w:lvl w:ilvl="5" w:tplc="04130005" w:tentative="1">
      <w:start w:val="1"/>
      <w:numFmt w:val="bullet"/>
      <w:lvlText w:val=""/>
      <w:lvlJc w:val="left"/>
      <w:pPr>
        <w:tabs>
          <w:tab w:val="num" w:pos="3600"/>
        </w:tabs>
        <w:ind w:left="3600" w:hanging="360"/>
      </w:pPr>
      <w:rPr>
        <w:rFonts w:ascii="Wingdings" w:hAnsi="Wingdings" w:hint="default"/>
      </w:rPr>
    </w:lvl>
    <w:lvl w:ilvl="6" w:tplc="04130001" w:tentative="1">
      <w:start w:val="1"/>
      <w:numFmt w:val="bullet"/>
      <w:lvlText w:val=""/>
      <w:lvlJc w:val="left"/>
      <w:pPr>
        <w:tabs>
          <w:tab w:val="num" w:pos="4320"/>
        </w:tabs>
        <w:ind w:left="4320" w:hanging="360"/>
      </w:pPr>
      <w:rPr>
        <w:rFonts w:ascii="Symbol" w:hAnsi="Symbol" w:hint="default"/>
      </w:rPr>
    </w:lvl>
    <w:lvl w:ilvl="7" w:tplc="04130003" w:tentative="1">
      <w:start w:val="1"/>
      <w:numFmt w:val="bullet"/>
      <w:lvlText w:val="o"/>
      <w:lvlJc w:val="left"/>
      <w:pPr>
        <w:tabs>
          <w:tab w:val="num" w:pos="5040"/>
        </w:tabs>
        <w:ind w:left="5040" w:hanging="360"/>
      </w:pPr>
      <w:rPr>
        <w:rFonts w:ascii="Courier New" w:hAnsi="Courier New" w:cs="Courier New" w:hint="default"/>
      </w:rPr>
    </w:lvl>
    <w:lvl w:ilvl="8" w:tplc="04130005" w:tentative="1">
      <w:start w:val="1"/>
      <w:numFmt w:val="bullet"/>
      <w:lvlText w:val=""/>
      <w:lvlJc w:val="left"/>
      <w:pPr>
        <w:tabs>
          <w:tab w:val="num" w:pos="5760"/>
        </w:tabs>
        <w:ind w:left="5760" w:hanging="360"/>
      </w:pPr>
      <w:rPr>
        <w:rFonts w:ascii="Wingdings" w:hAnsi="Wingdings" w:hint="default"/>
      </w:rPr>
    </w:lvl>
  </w:abstractNum>
  <w:abstractNum w:abstractNumId="45" w15:restartNumberingAfterBreak="0">
    <w:nsid w:val="6D120B02"/>
    <w:multiLevelType w:val="hybridMultilevel"/>
    <w:tmpl w:val="069AC4D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73DA4400"/>
    <w:multiLevelType w:val="hybridMultilevel"/>
    <w:tmpl w:val="FE54A610"/>
    <w:lvl w:ilvl="0" w:tplc="1A56B910">
      <w:start w:val="12"/>
      <w:numFmt w:val="bullet"/>
      <w:lvlText w:val="-"/>
      <w:lvlJc w:val="left"/>
      <w:pPr>
        <w:tabs>
          <w:tab w:val="num" w:pos="720"/>
        </w:tabs>
        <w:ind w:left="720" w:hanging="360"/>
      </w:pPr>
      <w:rPr>
        <w:rFonts w:ascii="Syntax LT Std" w:eastAsia="Times New Roman" w:hAnsi="Syntax LT Std" w:cs="Times New Roman" w:hint="default"/>
      </w:rPr>
    </w:lvl>
    <w:lvl w:ilvl="1" w:tplc="04130003" w:tentative="1">
      <w:start w:val="1"/>
      <w:numFmt w:val="bullet"/>
      <w:lvlText w:val="o"/>
      <w:lvlJc w:val="left"/>
      <w:pPr>
        <w:tabs>
          <w:tab w:val="num" w:pos="1440"/>
        </w:tabs>
        <w:ind w:left="1440" w:hanging="360"/>
      </w:pPr>
      <w:rPr>
        <w:rFonts w:ascii="Courier New" w:hAnsi="Courier New" w:cs="Courier New" w:hint="default"/>
      </w:rPr>
    </w:lvl>
    <w:lvl w:ilvl="2" w:tplc="04130005" w:tentative="1">
      <w:start w:val="1"/>
      <w:numFmt w:val="bullet"/>
      <w:lvlText w:val=""/>
      <w:lvlJc w:val="left"/>
      <w:pPr>
        <w:tabs>
          <w:tab w:val="num" w:pos="2160"/>
        </w:tabs>
        <w:ind w:left="2160" w:hanging="360"/>
      </w:pPr>
      <w:rPr>
        <w:rFonts w:ascii="Wingdings" w:hAnsi="Wingdings" w:hint="default"/>
      </w:rPr>
    </w:lvl>
    <w:lvl w:ilvl="3" w:tplc="04130001" w:tentative="1">
      <w:start w:val="1"/>
      <w:numFmt w:val="bullet"/>
      <w:lvlText w:val=""/>
      <w:lvlJc w:val="left"/>
      <w:pPr>
        <w:tabs>
          <w:tab w:val="num" w:pos="2880"/>
        </w:tabs>
        <w:ind w:left="2880" w:hanging="360"/>
      </w:pPr>
      <w:rPr>
        <w:rFonts w:ascii="Symbol" w:hAnsi="Symbol" w:hint="default"/>
      </w:rPr>
    </w:lvl>
    <w:lvl w:ilvl="4" w:tplc="04130003" w:tentative="1">
      <w:start w:val="1"/>
      <w:numFmt w:val="bullet"/>
      <w:lvlText w:val="o"/>
      <w:lvlJc w:val="left"/>
      <w:pPr>
        <w:tabs>
          <w:tab w:val="num" w:pos="3600"/>
        </w:tabs>
        <w:ind w:left="3600" w:hanging="360"/>
      </w:pPr>
      <w:rPr>
        <w:rFonts w:ascii="Courier New" w:hAnsi="Courier New" w:cs="Courier New" w:hint="default"/>
      </w:rPr>
    </w:lvl>
    <w:lvl w:ilvl="5" w:tplc="04130005" w:tentative="1">
      <w:start w:val="1"/>
      <w:numFmt w:val="bullet"/>
      <w:lvlText w:val=""/>
      <w:lvlJc w:val="left"/>
      <w:pPr>
        <w:tabs>
          <w:tab w:val="num" w:pos="4320"/>
        </w:tabs>
        <w:ind w:left="4320" w:hanging="360"/>
      </w:pPr>
      <w:rPr>
        <w:rFonts w:ascii="Wingdings" w:hAnsi="Wingdings" w:hint="default"/>
      </w:rPr>
    </w:lvl>
    <w:lvl w:ilvl="6" w:tplc="04130001" w:tentative="1">
      <w:start w:val="1"/>
      <w:numFmt w:val="bullet"/>
      <w:lvlText w:val=""/>
      <w:lvlJc w:val="left"/>
      <w:pPr>
        <w:tabs>
          <w:tab w:val="num" w:pos="5040"/>
        </w:tabs>
        <w:ind w:left="5040" w:hanging="360"/>
      </w:pPr>
      <w:rPr>
        <w:rFonts w:ascii="Symbol" w:hAnsi="Symbol" w:hint="default"/>
      </w:rPr>
    </w:lvl>
    <w:lvl w:ilvl="7" w:tplc="04130003" w:tentative="1">
      <w:start w:val="1"/>
      <w:numFmt w:val="bullet"/>
      <w:lvlText w:val="o"/>
      <w:lvlJc w:val="left"/>
      <w:pPr>
        <w:tabs>
          <w:tab w:val="num" w:pos="5760"/>
        </w:tabs>
        <w:ind w:left="5760" w:hanging="360"/>
      </w:pPr>
      <w:rPr>
        <w:rFonts w:ascii="Courier New" w:hAnsi="Courier New" w:cs="Courier New" w:hint="default"/>
      </w:rPr>
    </w:lvl>
    <w:lvl w:ilvl="8" w:tplc="0413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54A68D4"/>
    <w:multiLevelType w:val="multilevel"/>
    <w:tmpl w:val="97484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D41B0A"/>
    <w:multiLevelType w:val="multilevel"/>
    <w:tmpl w:val="A3C0885E"/>
    <w:lvl w:ilvl="0">
      <w:start w:val="1"/>
      <w:numFmt w:val="bullet"/>
      <w:lvlText w:val="­"/>
      <w:lvlJc w:val="left"/>
      <w:pPr>
        <w:tabs>
          <w:tab w:val="num" w:pos="360"/>
        </w:tabs>
        <w:ind w:left="360" w:hanging="360"/>
      </w:pPr>
      <w:rPr>
        <w:rFonts w:ascii="Courier New" w:hAnsi="Courier New" w:hint="default"/>
      </w:rPr>
    </w:lvl>
    <w:lvl w:ilvl="1">
      <w:start w:val="1"/>
      <w:numFmt w:val="decimal"/>
      <w:lvlText w:val="%2."/>
      <w:lvlJc w:val="left"/>
      <w:pPr>
        <w:tabs>
          <w:tab w:val="num" w:pos="1440"/>
        </w:tabs>
        <w:ind w:left="1440" w:hanging="360"/>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FCA3106"/>
    <w:multiLevelType w:val="multilevel"/>
    <w:tmpl w:val="82989216"/>
    <w:numStyleLink w:val="OpmaakprofielMetopsommingstekens"/>
  </w:abstractNum>
  <w:num w:numId="1" w16cid:durableId="1617981277">
    <w:abstractNumId w:val="17"/>
  </w:num>
  <w:num w:numId="2" w16cid:durableId="1547378531">
    <w:abstractNumId w:val="34"/>
  </w:num>
  <w:num w:numId="3" w16cid:durableId="1528256355">
    <w:abstractNumId w:val="22"/>
  </w:num>
  <w:num w:numId="4" w16cid:durableId="1301422579">
    <w:abstractNumId w:val="20"/>
  </w:num>
  <w:num w:numId="5" w16cid:durableId="1863083226">
    <w:abstractNumId w:val="9"/>
  </w:num>
  <w:num w:numId="6" w16cid:durableId="978268405">
    <w:abstractNumId w:val="7"/>
  </w:num>
  <w:num w:numId="7" w16cid:durableId="994987081">
    <w:abstractNumId w:val="6"/>
  </w:num>
  <w:num w:numId="8" w16cid:durableId="967854947">
    <w:abstractNumId w:val="5"/>
  </w:num>
  <w:num w:numId="9" w16cid:durableId="1002858819">
    <w:abstractNumId w:val="4"/>
  </w:num>
  <w:num w:numId="10" w16cid:durableId="1732190764">
    <w:abstractNumId w:val="8"/>
  </w:num>
  <w:num w:numId="11" w16cid:durableId="1927568262">
    <w:abstractNumId w:val="3"/>
  </w:num>
  <w:num w:numId="12" w16cid:durableId="2124840679">
    <w:abstractNumId w:val="2"/>
  </w:num>
  <w:num w:numId="13" w16cid:durableId="2061586577">
    <w:abstractNumId w:val="1"/>
  </w:num>
  <w:num w:numId="14" w16cid:durableId="238758780">
    <w:abstractNumId w:val="0"/>
  </w:num>
  <w:num w:numId="15" w16cid:durableId="962880787">
    <w:abstractNumId w:val="19"/>
  </w:num>
  <w:num w:numId="16" w16cid:durableId="694040356">
    <w:abstractNumId w:val="43"/>
  </w:num>
  <w:num w:numId="17" w16cid:durableId="1257405845">
    <w:abstractNumId w:val="32"/>
  </w:num>
  <w:num w:numId="18" w16cid:durableId="383411485">
    <w:abstractNumId w:val="44"/>
  </w:num>
  <w:num w:numId="19" w16cid:durableId="103043407">
    <w:abstractNumId w:val="12"/>
  </w:num>
  <w:num w:numId="20" w16cid:durableId="2118671887">
    <w:abstractNumId w:val="10"/>
  </w:num>
  <w:num w:numId="21" w16cid:durableId="1500272970">
    <w:abstractNumId w:val="41"/>
  </w:num>
  <w:num w:numId="22" w16cid:durableId="28799472">
    <w:abstractNumId w:val="49"/>
  </w:num>
  <w:num w:numId="23" w16cid:durableId="2072120583">
    <w:abstractNumId w:val="29"/>
  </w:num>
  <w:num w:numId="24" w16cid:durableId="1406948454">
    <w:abstractNumId w:val="13"/>
  </w:num>
  <w:num w:numId="25" w16cid:durableId="1429887275">
    <w:abstractNumId w:val="28"/>
  </w:num>
  <w:num w:numId="26" w16cid:durableId="1714497365">
    <w:abstractNumId w:val="25"/>
  </w:num>
  <w:num w:numId="27" w16cid:durableId="1667634972">
    <w:abstractNumId w:val="48"/>
  </w:num>
  <w:num w:numId="28" w16cid:durableId="1994067905">
    <w:abstractNumId w:val="38"/>
  </w:num>
  <w:num w:numId="29" w16cid:durableId="288704339">
    <w:abstractNumId w:val="40"/>
  </w:num>
  <w:num w:numId="30" w16cid:durableId="1942226348">
    <w:abstractNumId w:val="16"/>
  </w:num>
  <w:num w:numId="31" w16cid:durableId="732508041">
    <w:abstractNumId w:val="45"/>
  </w:num>
  <w:num w:numId="32" w16cid:durableId="1690335211">
    <w:abstractNumId w:val="39"/>
  </w:num>
  <w:num w:numId="33" w16cid:durableId="1630280385">
    <w:abstractNumId w:val="30"/>
  </w:num>
  <w:num w:numId="34" w16cid:durableId="1212812731">
    <w:abstractNumId w:val="23"/>
  </w:num>
  <w:num w:numId="35" w16cid:durableId="641348825">
    <w:abstractNumId w:val="14"/>
  </w:num>
  <w:num w:numId="36" w16cid:durableId="636493083">
    <w:abstractNumId w:val="18"/>
  </w:num>
  <w:num w:numId="37" w16cid:durableId="543561323">
    <w:abstractNumId w:val="33"/>
  </w:num>
  <w:num w:numId="38" w16cid:durableId="1605530495">
    <w:abstractNumId w:val="42"/>
  </w:num>
  <w:num w:numId="39" w16cid:durableId="918364552">
    <w:abstractNumId w:val="31"/>
  </w:num>
  <w:num w:numId="40" w16cid:durableId="1427463457">
    <w:abstractNumId w:val="21"/>
  </w:num>
  <w:num w:numId="41" w16cid:durableId="1782218292">
    <w:abstractNumId w:val="26"/>
  </w:num>
  <w:num w:numId="42" w16cid:durableId="627468637">
    <w:abstractNumId w:val="47"/>
  </w:num>
  <w:num w:numId="43" w16cid:durableId="1029837356">
    <w:abstractNumId w:val="35"/>
  </w:num>
  <w:num w:numId="44" w16cid:durableId="145172796">
    <w:abstractNumId w:val="24"/>
  </w:num>
  <w:num w:numId="45" w16cid:durableId="1028261939">
    <w:abstractNumId w:val="37"/>
  </w:num>
  <w:num w:numId="46" w16cid:durableId="1765688075">
    <w:abstractNumId w:val="46"/>
  </w:num>
  <w:num w:numId="47" w16cid:durableId="935792222">
    <w:abstractNumId w:val="11"/>
  </w:num>
  <w:num w:numId="48" w16cid:durableId="588972423">
    <w:abstractNumId w:val="27"/>
  </w:num>
  <w:num w:numId="49" w16cid:durableId="1797065400">
    <w:abstractNumId w:val="15"/>
  </w:num>
  <w:num w:numId="50" w16cid:durableId="143015638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9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C31"/>
    <w:rsid w:val="0000336D"/>
    <w:rsid w:val="00015377"/>
    <w:rsid w:val="000301EA"/>
    <w:rsid w:val="00030C98"/>
    <w:rsid w:val="00030D60"/>
    <w:rsid w:val="00044408"/>
    <w:rsid w:val="00046058"/>
    <w:rsid w:val="00047ED7"/>
    <w:rsid w:val="000550BB"/>
    <w:rsid w:val="000633DB"/>
    <w:rsid w:val="00071C31"/>
    <w:rsid w:val="00071F71"/>
    <w:rsid w:val="00087D28"/>
    <w:rsid w:val="000B18D9"/>
    <w:rsid w:val="000B6528"/>
    <w:rsid w:val="000C3275"/>
    <w:rsid w:val="000E13EB"/>
    <w:rsid w:val="000E2DA2"/>
    <w:rsid w:val="000F77E6"/>
    <w:rsid w:val="00103391"/>
    <w:rsid w:val="001123D0"/>
    <w:rsid w:val="00126644"/>
    <w:rsid w:val="00133BCE"/>
    <w:rsid w:val="00134071"/>
    <w:rsid w:val="00135792"/>
    <w:rsid w:val="001376F0"/>
    <w:rsid w:val="00143150"/>
    <w:rsid w:val="00146301"/>
    <w:rsid w:val="001755E2"/>
    <w:rsid w:val="00180842"/>
    <w:rsid w:val="00180F6A"/>
    <w:rsid w:val="00194549"/>
    <w:rsid w:val="0019651E"/>
    <w:rsid w:val="00197FED"/>
    <w:rsid w:val="001A0150"/>
    <w:rsid w:val="001A51AB"/>
    <w:rsid w:val="001E5FC3"/>
    <w:rsid w:val="001F085E"/>
    <w:rsid w:val="001F5B58"/>
    <w:rsid w:val="002114D2"/>
    <w:rsid w:val="00242143"/>
    <w:rsid w:val="00243097"/>
    <w:rsid w:val="00264F76"/>
    <w:rsid w:val="00270E42"/>
    <w:rsid w:val="00271458"/>
    <w:rsid w:val="00280F62"/>
    <w:rsid w:val="00282A2D"/>
    <w:rsid w:val="00291C2C"/>
    <w:rsid w:val="002B2BE9"/>
    <w:rsid w:val="002D63AB"/>
    <w:rsid w:val="002F2484"/>
    <w:rsid w:val="002F3A93"/>
    <w:rsid w:val="00312707"/>
    <w:rsid w:val="00316014"/>
    <w:rsid w:val="003215DE"/>
    <w:rsid w:val="00322199"/>
    <w:rsid w:val="00332D5F"/>
    <w:rsid w:val="003330D4"/>
    <w:rsid w:val="00337E40"/>
    <w:rsid w:val="00345A35"/>
    <w:rsid w:val="00352880"/>
    <w:rsid w:val="00353077"/>
    <w:rsid w:val="00364DF1"/>
    <w:rsid w:val="00383A81"/>
    <w:rsid w:val="003854CF"/>
    <w:rsid w:val="00387FBD"/>
    <w:rsid w:val="003945A5"/>
    <w:rsid w:val="003A14B2"/>
    <w:rsid w:val="003A40DE"/>
    <w:rsid w:val="003D1FA8"/>
    <w:rsid w:val="003D51E9"/>
    <w:rsid w:val="003D60A8"/>
    <w:rsid w:val="003E0DBD"/>
    <w:rsid w:val="003F58D9"/>
    <w:rsid w:val="003F6710"/>
    <w:rsid w:val="00400538"/>
    <w:rsid w:val="00403C1D"/>
    <w:rsid w:val="00413F64"/>
    <w:rsid w:val="004202B7"/>
    <w:rsid w:val="00420D8C"/>
    <w:rsid w:val="00444C89"/>
    <w:rsid w:val="00460279"/>
    <w:rsid w:val="00461161"/>
    <w:rsid w:val="00467139"/>
    <w:rsid w:val="0047787E"/>
    <w:rsid w:val="0049710F"/>
    <w:rsid w:val="004A07B6"/>
    <w:rsid w:val="004A1039"/>
    <w:rsid w:val="004A1828"/>
    <w:rsid w:val="004A28A0"/>
    <w:rsid w:val="004A4C83"/>
    <w:rsid w:val="004B35E9"/>
    <w:rsid w:val="004C0F0D"/>
    <w:rsid w:val="004C2E66"/>
    <w:rsid w:val="004D5860"/>
    <w:rsid w:val="004F1A78"/>
    <w:rsid w:val="00501C95"/>
    <w:rsid w:val="00503AAC"/>
    <w:rsid w:val="005140C7"/>
    <w:rsid w:val="00517C76"/>
    <w:rsid w:val="00523188"/>
    <w:rsid w:val="005243FC"/>
    <w:rsid w:val="005351D3"/>
    <w:rsid w:val="00536623"/>
    <w:rsid w:val="00542F8A"/>
    <w:rsid w:val="0054549D"/>
    <w:rsid w:val="005456B6"/>
    <w:rsid w:val="005701B5"/>
    <w:rsid w:val="00570B5B"/>
    <w:rsid w:val="00573AB1"/>
    <w:rsid w:val="00583B60"/>
    <w:rsid w:val="00587AE1"/>
    <w:rsid w:val="00594D8D"/>
    <w:rsid w:val="005969A8"/>
    <w:rsid w:val="005A3326"/>
    <w:rsid w:val="005A4D66"/>
    <w:rsid w:val="005B7A41"/>
    <w:rsid w:val="005D3E65"/>
    <w:rsid w:val="005E003B"/>
    <w:rsid w:val="005E53E6"/>
    <w:rsid w:val="00601BF3"/>
    <w:rsid w:val="00602CF3"/>
    <w:rsid w:val="00613035"/>
    <w:rsid w:val="00617D74"/>
    <w:rsid w:val="00621F8A"/>
    <w:rsid w:val="00624522"/>
    <w:rsid w:val="00641E85"/>
    <w:rsid w:val="006433CF"/>
    <w:rsid w:val="00660968"/>
    <w:rsid w:val="006611A5"/>
    <w:rsid w:val="00661E1A"/>
    <w:rsid w:val="00670656"/>
    <w:rsid w:val="00693661"/>
    <w:rsid w:val="006B0F5D"/>
    <w:rsid w:val="006B5F3A"/>
    <w:rsid w:val="006C501C"/>
    <w:rsid w:val="006D0F6F"/>
    <w:rsid w:val="006D2609"/>
    <w:rsid w:val="006D5117"/>
    <w:rsid w:val="006E23DA"/>
    <w:rsid w:val="006E3E85"/>
    <w:rsid w:val="006E47AF"/>
    <w:rsid w:val="006E7D52"/>
    <w:rsid w:val="007166CD"/>
    <w:rsid w:val="00717243"/>
    <w:rsid w:val="007338FE"/>
    <w:rsid w:val="00742C63"/>
    <w:rsid w:val="00743DC6"/>
    <w:rsid w:val="00755F44"/>
    <w:rsid w:val="00756C88"/>
    <w:rsid w:val="00757E2D"/>
    <w:rsid w:val="00761F95"/>
    <w:rsid w:val="007741DA"/>
    <w:rsid w:val="00793DC6"/>
    <w:rsid w:val="007A6D78"/>
    <w:rsid w:val="007C1BE9"/>
    <w:rsid w:val="007F4858"/>
    <w:rsid w:val="00811FDC"/>
    <w:rsid w:val="00815304"/>
    <w:rsid w:val="00817506"/>
    <w:rsid w:val="00836D18"/>
    <w:rsid w:val="00844D66"/>
    <w:rsid w:val="008472CA"/>
    <w:rsid w:val="0085227D"/>
    <w:rsid w:val="00870385"/>
    <w:rsid w:val="00874879"/>
    <w:rsid w:val="008802EB"/>
    <w:rsid w:val="008952BD"/>
    <w:rsid w:val="008964BC"/>
    <w:rsid w:val="008A1175"/>
    <w:rsid w:val="008A3579"/>
    <w:rsid w:val="008A367A"/>
    <w:rsid w:val="008A39C8"/>
    <w:rsid w:val="008A481A"/>
    <w:rsid w:val="008B7086"/>
    <w:rsid w:val="008C31AC"/>
    <w:rsid w:val="008C34B6"/>
    <w:rsid w:val="008C4028"/>
    <w:rsid w:val="008D304E"/>
    <w:rsid w:val="008D41BD"/>
    <w:rsid w:val="008E5065"/>
    <w:rsid w:val="008F7831"/>
    <w:rsid w:val="00902083"/>
    <w:rsid w:val="00907CC7"/>
    <w:rsid w:val="00910B2F"/>
    <w:rsid w:val="0091760C"/>
    <w:rsid w:val="0092561C"/>
    <w:rsid w:val="00946C0C"/>
    <w:rsid w:val="00955916"/>
    <w:rsid w:val="009572DF"/>
    <w:rsid w:val="0098518B"/>
    <w:rsid w:val="009A580F"/>
    <w:rsid w:val="009B1B14"/>
    <w:rsid w:val="009B4932"/>
    <w:rsid w:val="009F1844"/>
    <w:rsid w:val="00A06213"/>
    <w:rsid w:val="00A14822"/>
    <w:rsid w:val="00A3266B"/>
    <w:rsid w:val="00A44EAD"/>
    <w:rsid w:val="00A4516B"/>
    <w:rsid w:val="00A51FCC"/>
    <w:rsid w:val="00A527F5"/>
    <w:rsid w:val="00A6321B"/>
    <w:rsid w:val="00A70459"/>
    <w:rsid w:val="00A94ADA"/>
    <w:rsid w:val="00A966A7"/>
    <w:rsid w:val="00AA49C5"/>
    <w:rsid w:val="00AA5BA2"/>
    <w:rsid w:val="00AB2D94"/>
    <w:rsid w:val="00AB634C"/>
    <w:rsid w:val="00AC5ED3"/>
    <w:rsid w:val="00AD6E7F"/>
    <w:rsid w:val="00AF7A0D"/>
    <w:rsid w:val="00B00E36"/>
    <w:rsid w:val="00B170F8"/>
    <w:rsid w:val="00B203D9"/>
    <w:rsid w:val="00B21270"/>
    <w:rsid w:val="00B278DF"/>
    <w:rsid w:val="00B4193D"/>
    <w:rsid w:val="00B43E27"/>
    <w:rsid w:val="00B5189F"/>
    <w:rsid w:val="00B51B16"/>
    <w:rsid w:val="00B5775C"/>
    <w:rsid w:val="00B67CCE"/>
    <w:rsid w:val="00B810F0"/>
    <w:rsid w:val="00BB1EAC"/>
    <w:rsid w:val="00BB3D74"/>
    <w:rsid w:val="00BC11F6"/>
    <w:rsid w:val="00BD1822"/>
    <w:rsid w:val="00BE789F"/>
    <w:rsid w:val="00C02AB8"/>
    <w:rsid w:val="00C21B60"/>
    <w:rsid w:val="00C22B4B"/>
    <w:rsid w:val="00C41B66"/>
    <w:rsid w:val="00C426FF"/>
    <w:rsid w:val="00C43B77"/>
    <w:rsid w:val="00C46FB5"/>
    <w:rsid w:val="00C9560B"/>
    <w:rsid w:val="00CA4012"/>
    <w:rsid w:val="00CB41A6"/>
    <w:rsid w:val="00CB4752"/>
    <w:rsid w:val="00CB6865"/>
    <w:rsid w:val="00CB7DFF"/>
    <w:rsid w:val="00CC3441"/>
    <w:rsid w:val="00CC3609"/>
    <w:rsid w:val="00CC762F"/>
    <w:rsid w:val="00CD0E7A"/>
    <w:rsid w:val="00D14C27"/>
    <w:rsid w:val="00D238C8"/>
    <w:rsid w:val="00D25403"/>
    <w:rsid w:val="00D344D6"/>
    <w:rsid w:val="00D45D1D"/>
    <w:rsid w:val="00D47289"/>
    <w:rsid w:val="00D4785D"/>
    <w:rsid w:val="00D57E93"/>
    <w:rsid w:val="00D83AB2"/>
    <w:rsid w:val="00DC0140"/>
    <w:rsid w:val="00DD6DAA"/>
    <w:rsid w:val="00DD7530"/>
    <w:rsid w:val="00DD7DD5"/>
    <w:rsid w:val="00DE0BB0"/>
    <w:rsid w:val="00DF1E71"/>
    <w:rsid w:val="00DF7B23"/>
    <w:rsid w:val="00E0558F"/>
    <w:rsid w:val="00E45A61"/>
    <w:rsid w:val="00E54067"/>
    <w:rsid w:val="00E57216"/>
    <w:rsid w:val="00E644BF"/>
    <w:rsid w:val="00E83242"/>
    <w:rsid w:val="00E9392F"/>
    <w:rsid w:val="00EA6A96"/>
    <w:rsid w:val="00EB061D"/>
    <w:rsid w:val="00EB2963"/>
    <w:rsid w:val="00EB38A3"/>
    <w:rsid w:val="00EE3599"/>
    <w:rsid w:val="00EE5066"/>
    <w:rsid w:val="00EE5410"/>
    <w:rsid w:val="00EF0E3D"/>
    <w:rsid w:val="00EF223D"/>
    <w:rsid w:val="00EF3C4D"/>
    <w:rsid w:val="00EF538F"/>
    <w:rsid w:val="00F0719F"/>
    <w:rsid w:val="00F14C2E"/>
    <w:rsid w:val="00F309F1"/>
    <w:rsid w:val="00F3559D"/>
    <w:rsid w:val="00F41C8F"/>
    <w:rsid w:val="00F52041"/>
    <w:rsid w:val="00F750E8"/>
    <w:rsid w:val="00F76F1F"/>
    <w:rsid w:val="00F84942"/>
    <w:rsid w:val="00F8683B"/>
    <w:rsid w:val="00F873D8"/>
    <w:rsid w:val="00F87C52"/>
    <w:rsid w:val="00F93BF1"/>
    <w:rsid w:val="00FA7334"/>
    <w:rsid w:val="00FC1303"/>
    <w:rsid w:val="00FC3D87"/>
    <w:rsid w:val="00FD3209"/>
    <w:rsid w:val="00FD5F45"/>
    <w:rsid w:val="00FF41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2"/>
    </o:shapelayout>
  </w:shapeDefaults>
  <w:decimalSymbol w:val=","/>
  <w:listSeparator w:val=";"/>
  <w14:docId w14:val="2491FD87"/>
  <w15:docId w15:val="{976E2415-4967-4694-B0A3-95FE5F0A65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Subtitle"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570B5B"/>
    <w:pPr>
      <w:spacing w:before="120" w:line="288" w:lineRule="auto"/>
    </w:pPr>
    <w:rPr>
      <w:rFonts w:ascii="Syntax LT Std" w:hAnsi="Syntax LT Std"/>
      <w:sz w:val="18"/>
      <w:szCs w:val="18"/>
      <w:lang w:val="nl-NL" w:eastAsia="nl-NL"/>
    </w:rPr>
  </w:style>
  <w:style w:type="paragraph" w:styleId="Kop1">
    <w:name w:val="heading 1"/>
    <w:basedOn w:val="Standaard"/>
    <w:next w:val="Standaard"/>
    <w:qFormat/>
    <w:rsid w:val="005E003B"/>
    <w:pPr>
      <w:keepNext/>
      <w:pageBreakBefore/>
      <w:numPr>
        <w:numId w:val="3"/>
      </w:numPr>
      <w:spacing w:before="240" w:after="60"/>
      <w:outlineLvl w:val="0"/>
    </w:pPr>
    <w:rPr>
      <w:rFonts w:cs="Arial"/>
      <w:b/>
      <w:bCs/>
      <w:kern w:val="32"/>
      <w:sz w:val="24"/>
      <w:szCs w:val="32"/>
    </w:rPr>
  </w:style>
  <w:style w:type="paragraph" w:styleId="Kop2">
    <w:name w:val="heading 2"/>
    <w:basedOn w:val="Standaard"/>
    <w:next w:val="Standaard"/>
    <w:qFormat/>
    <w:rsid w:val="00180F6A"/>
    <w:pPr>
      <w:keepNext/>
      <w:numPr>
        <w:ilvl w:val="1"/>
        <w:numId w:val="3"/>
      </w:numPr>
      <w:spacing w:before="240" w:after="60"/>
      <w:outlineLvl w:val="1"/>
    </w:pPr>
    <w:rPr>
      <w:rFonts w:cs="Arial"/>
      <w:b/>
      <w:bCs/>
      <w:iCs/>
      <w:sz w:val="20"/>
      <w:szCs w:val="28"/>
    </w:rPr>
  </w:style>
  <w:style w:type="paragraph" w:styleId="Kop3">
    <w:name w:val="heading 3"/>
    <w:basedOn w:val="Standaard"/>
    <w:next w:val="Standaard"/>
    <w:qFormat/>
    <w:rsid w:val="00180F6A"/>
    <w:pPr>
      <w:keepNext/>
      <w:numPr>
        <w:ilvl w:val="2"/>
        <w:numId w:val="3"/>
      </w:numPr>
      <w:spacing w:before="360" w:after="60"/>
      <w:outlineLvl w:val="2"/>
    </w:pPr>
    <w:rPr>
      <w:i/>
    </w:rPr>
  </w:style>
  <w:style w:type="paragraph" w:styleId="Kop4">
    <w:name w:val="heading 4"/>
    <w:basedOn w:val="Standaard"/>
    <w:next w:val="Standaard"/>
    <w:qFormat/>
    <w:rsid w:val="00180F6A"/>
    <w:pPr>
      <w:keepNext/>
      <w:numPr>
        <w:ilvl w:val="3"/>
        <w:numId w:val="3"/>
      </w:numPr>
      <w:spacing w:before="240" w:after="60"/>
      <w:outlineLvl w:val="3"/>
    </w:pPr>
    <w:rPr>
      <w:rFonts w:ascii="Times New Roman" w:hAnsi="Times New Roman"/>
      <w:b/>
      <w:bCs/>
      <w:sz w:val="28"/>
      <w:szCs w:val="28"/>
    </w:rPr>
  </w:style>
  <w:style w:type="paragraph" w:styleId="Kop5">
    <w:name w:val="heading 5"/>
    <w:basedOn w:val="Standaard"/>
    <w:next w:val="Standaard"/>
    <w:qFormat/>
    <w:rsid w:val="00180F6A"/>
    <w:pPr>
      <w:numPr>
        <w:ilvl w:val="4"/>
        <w:numId w:val="3"/>
      </w:numPr>
      <w:spacing w:before="240" w:after="60"/>
      <w:outlineLvl w:val="4"/>
    </w:pPr>
    <w:rPr>
      <w:b/>
      <w:bCs/>
      <w:i/>
      <w:iCs/>
      <w:sz w:val="26"/>
      <w:szCs w:val="26"/>
    </w:rPr>
  </w:style>
  <w:style w:type="paragraph" w:styleId="Kop6">
    <w:name w:val="heading 6"/>
    <w:basedOn w:val="Standaard"/>
    <w:next w:val="Standaard"/>
    <w:qFormat/>
    <w:rsid w:val="00180F6A"/>
    <w:pPr>
      <w:numPr>
        <w:ilvl w:val="5"/>
        <w:numId w:val="3"/>
      </w:numPr>
      <w:spacing w:before="240" w:after="60"/>
      <w:outlineLvl w:val="5"/>
    </w:pPr>
    <w:rPr>
      <w:rFonts w:ascii="Times New Roman" w:hAnsi="Times New Roman"/>
      <w:b/>
      <w:bCs/>
      <w:sz w:val="22"/>
      <w:szCs w:val="22"/>
    </w:rPr>
  </w:style>
  <w:style w:type="paragraph" w:styleId="Kop7">
    <w:name w:val="heading 7"/>
    <w:basedOn w:val="Standaard"/>
    <w:next w:val="Standaard"/>
    <w:qFormat/>
    <w:rsid w:val="00180F6A"/>
    <w:pPr>
      <w:numPr>
        <w:ilvl w:val="6"/>
        <w:numId w:val="3"/>
      </w:numPr>
      <w:spacing w:before="240" w:after="60"/>
      <w:outlineLvl w:val="6"/>
    </w:pPr>
    <w:rPr>
      <w:rFonts w:ascii="Times New Roman" w:hAnsi="Times New Roman"/>
      <w:sz w:val="24"/>
      <w:szCs w:val="24"/>
    </w:rPr>
  </w:style>
  <w:style w:type="paragraph" w:styleId="Kop8">
    <w:name w:val="heading 8"/>
    <w:basedOn w:val="Standaard"/>
    <w:next w:val="Standaard"/>
    <w:qFormat/>
    <w:rsid w:val="00180F6A"/>
    <w:pPr>
      <w:numPr>
        <w:ilvl w:val="7"/>
        <w:numId w:val="3"/>
      </w:numPr>
      <w:spacing w:before="240" w:after="60"/>
      <w:outlineLvl w:val="7"/>
    </w:pPr>
    <w:rPr>
      <w:rFonts w:ascii="Times New Roman" w:hAnsi="Times New Roman"/>
      <w:i/>
      <w:iCs/>
      <w:sz w:val="24"/>
      <w:szCs w:val="24"/>
    </w:rPr>
  </w:style>
  <w:style w:type="paragraph" w:styleId="Kop9">
    <w:name w:val="heading 9"/>
    <w:basedOn w:val="Standaard"/>
    <w:next w:val="Standaard"/>
    <w:qFormat/>
    <w:rsid w:val="00180F6A"/>
    <w:pPr>
      <w:numPr>
        <w:ilvl w:val="8"/>
        <w:numId w:val="3"/>
      </w:numPr>
      <w:spacing w:before="240" w:after="60"/>
      <w:outlineLvl w:val="8"/>
    </w:pPr>
    <w:rPr>
      <w:rFonts w:ascii="Arial" w:hAnsi="Arial" w:cs="Arial"/>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Eenvoudigetabel1">
    <w:name w:val="Table Simple 1"/>
    <w:basedOn w:val="Standaardtabel"/>
    <w:rsid w:val="00661E1A"/>
    <w:pPr>
      <w:spacing w:before="120" w:line="288" w:lineRule="auto"/>
    </w:pPr>
    <w:rPr>
      <w:rFonts w:ascii="Syntax" w:hAnsi="Syntax"/>
      <w:sz w:val="16"/>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elraster">
    <w:name w:val="Table Grid"/>
    <w:basedOn w:val="Standaardtabel"/>
    <w:rsid w:val="00587AE1"/>
    <w:pPr>
      <w:spacing w:before="120" w:line="288"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jschrift">
    <w:name w:val="caption"/>
    <w:basedOn w:val="Standaard"/>
    <w:next w:val="Standaard"/>
    <w:uiPriority w:val="35"/>
    <w:qFormat/>
    <w:rsid w:val="00271458"/>
    <w:pPr>
      <w:spacing w:after="120"/>
    </w:pPr>
    <w:rPr>
      <w:bCs/>
      <w:i/>
      <w:sz w:val="16"/>
      <w:szCs w:val="16"/>
    </w:rPr>
  </w:style>
  <w:style w:type="paragraph" w:customStyle="1" w:styleId="Bijlage1">
    <w:name w:val="Bijlage 1"/>
    <w:basedOn w:val="Standaard"/>
    <w:next w:val="Standaard"/>
    <w:rsid w:val="005E003B"/>
    <w:pPr>
      <w:keepNext/>
      <w:pageBreakBefore/>
      <w:numPr>
        <w:numId w:val="15"/>
      </w:numPr>
      <w:spacing w:before="240" w:after="60"/>
      <w:outlineLvl w:val="0"/>
    </w:pPr>
    <w:rPr>
      <w:b/>
      <w:sz w:val="24"/>
      <w:szCs w:val="20"/>
    </w:rPr>
  </w:style>
  <w:style w:type="paragraph" w:styleId="Koptekst">
    <w:name w:val="header"/>
    <w:basedOn w:val="Standaard"/>
    <w:rsid w:val="00030D60"/>
    <w:pPr>
      <w:tabs>
        <w:tab w:val="center" w:pos="4536"/>
        <w:tab w:val="right" w:pos="9072"/>
      </w:tabs>
      <w:ind w:left="-851"/>
    </w:pPr>
    <w:rPr>
      <w:color w:val="C0C0C0"/>
      <w:sz w:val="16"/>
    </w:rPr>
  </w:style>
  <w:style w:type="paragraph" w:styleId="Voettekst">
    <w:name w:val="footer"/>
    <w:basedOn w:val="Standaard"/>
    <w:rsid w:val="00134071"/>
    <w:pPr>
      <w:tabs>
        <w:tab w:val="center" w:pos="4536"/>
        <w:tab w:val="right" w:pos="9072"/>
      </w:tabs>
    </w:pPr>
  </w:style>
  <w:style w:type="paragraph" w:styleId="Voetnoottekst">
    <w:name w:val="footnote text"/>
    <w:basedOn w:val="Standaard"/>
    <w:semiHidden/>
    <w:rsid w:val="00271458"/>
    <w:rPr>
      <w:sz w:val="16"/>
      <w:szCs w:val="16"/>
    </w:rPr>
  </w:style>
  <w:style w:type="character" w:styleId="Paginanummer">
    <w:name w:val="page number"/>
    <w:rsid w:val="00570B5B"/>
    <w:rPr>
      <w:rFonts w:ascii="Syntax LT Std" w:hAnsi="Syntax LT Std"/>
      <w:color w:val="C0C0C0"/>
      <w:sz w:val="18"/>
    </w:rPr>
  </w:style>
  <w:style w:type="paragraph" w:customStyle="1" w:styleId="Kopzondernr1">
    <w:name w:val="Kop zonder nr 1"/>
    <w:basedOn w:val="Standaard"/>
    <w:rsid w:val="005E003B"/>
    <w:pPr>
      <w:keepNext/>
      <w:pageBreakBefore/>
      <w:spacing w:before="240" w:after="60"/>
      <w:outlineLvl w:val="0"/>
    </w:pPr>
    <w:rPr>
      <w:b/>
      <w:sz w:val="24"/>
    </w:rPr>
  </w:style>
  <w:style w:type="paragraph" w:styleId="Documentstructuur">
    <w:name w:val="Document Map"/>
    <w:basedOn w:val="Standaard"/>
    <w:link w:val="DocumentstructuurChar"/>
    <w:rsid w:val="00EF538F"/>
    <w:rPr>
      <w:rFonts w:ascii="Tahoma" w:hAnsi="Tahoma" w:cs="Tahoma"/>
      <w:sz w:val="16"/>
      <w:szCs w:val="16"/>
    </w:rPr>
  </w:style>
  <w:style w:type="character" w:styleId="Verwijzingopmerking">
    <w:name w:val="annotation reference"/>
    <w:semiHidden/>
    <w:rsid w:val="00D83AB2"/>
    <w:rPr>
      <w:sz w:val="16"/>
      <w:szCs w:val="16"/>
    </w:rPr>
  </w:style>
  <w:style w:type="numbering" w:customStyle="1" w:styleId="OpmaakprofielMetopsommingstekens">
    <w:name w:val="Opmaakprofiel Met opsommingstekens"/>
    <w:basedOn w:val="Geenlijst"/>
    <w:rsid w:val="001A51AB"/>
    <w:pPr>
      <w:numPr>
        <w:numId w:val="19"/>
      </w:numPr>
    </w:pPr>
  </w:style>
  <w:style w:type="character" w:styleId="Voetnootmarkering">
    <w:name w:val="footnote reference"/>
    <w:semiHidden/>
    <w:rsid w:val="00271458"/>
    <w:rPr>
      <w:vertAlign w:val="superscript"/>
    </w:rPr>
  </w:style>
  <w:style w:type="paragraph" w:styleId="Inhopg1">
    <w:name w:val="toc 1"/>
    <w:basedOn w:val="Standaard"/>
    <w:next w:val="Standaard"/>
    <w:uiPriority w:val="39"/>
    <w:rsid w:val="000633DB"/>
    <w:pPr>
      <w:spacing w:before="40"/>
      <w:ind w:left="425" w:hanging="425"/>
    </w:pPr>
    <w:rPr>
      <w:b/>
    </w:rPr>
  </w:style>
  <w:style w:type="paragraph" w:styleId="Inhopg2">
    <w:name w:val="toc 2"/>
    <w:basedOn w:val="Standaard"/>
    <w:next w:val="Standaard"/>
    <w:uiPriority w:val="39"/>
    <w:rsid w:val="000633DB"/>
    <w:pPr>
      <w:spacing w:before="40"/>
      <w:ind w:left="850" w:hanging="425"/>
    </w:pPr>
  </w:style>
  <w:style w:type="paragraph" w:styleId="Inhopg3">
    <w:name w:val="toc 3"/>
    <w:basedOn w:val="Standaard"/>
    <w:next w:val="Standaard"/>
    <w:uiPriority w:val="39"/>
    <w:rsid w:val="00D238C8"/>
    <w:pPr>
      <w:spacing w:before="40"/>
      <w:ind w:left="1560" w:hanging="709"/>
    </w:pPr>
  </w:style>
  <w:style w:type="character" w:styleId="Hyperlink">
    <w:name w:val="Hyperlink"/>
    <w:uiPriority w:val="99"/>
    <w:rsid w:val="000633DB"/>
    <w:rPr>
      <w:color w:val="0000FF"/>
      <w:u w:val="single"/>
    </w:rPr>
  </w:style>
  <w:style w:type="character" w:customStyle="1" w:styleId="DocumentstructuurChar">
    <w:name w:val="Documentstructuur Char"/>
    <w:link w:val="Documentstructuur"/>
    <w:rsid w:val="00EF538F"/>
    <w:rPr>
      <w:rFonts w:ascii="Tahoma" w:hAnsi="Tahoma" w:cs="Tahoma"/>
      <w:sz w:val="16"/>
      <w:szCs w:val="16"/>
    </w:rPr>
  </w:style>
  <w:style w:type="paragraph" w:styleId="Ballontekst">
    <w:name w:val="Balloon Text"/>
    <w:basedOn w:val="Standaard"/>
    <w:link w:val="BallontekstChar"/>
    <w:rsid w:val="002F3A93"/>
    <w:pPr>
      <w:spacing w:before="0" w:line="240" w:lineRule="auto"/>
    </w:pPr>
    <w:rPr>
      <w:rFonts w:ascii="Tahoma" w:hAnsi="Tahoma" w:cs="Tahoma"/>
      <w:sz w:val="16"/>
      <w:szCs w:val="16"/>
    </w:rPr>
  </w:style>
  <w:style w:type="character" w:customStyle="1" w:styleId="BallontekstChar">
    <w:name w:val="Ballontekst Char"/>
    <w:link w:val="Ballontekst"/>
    <w:rsid w:val="002F3A93"/>
    <w:rPr>
      <w:rFonts w:ascii="Tahoma" w:hAnsi="Tahoma" w:cs="Tahoma"/>
      <w:sz w:val="16"/>
      <w:szCs w:val="16"/>
      <w:lang w:val="nl-NL" w:eastAsia="nl-NL"/>
    </w:rPr>
  </w:style>
  <w:style w:type="paragraph" w:customStyle="1" w:styleId="hcp4">
    <w:name w:val="hcp4"/>
    <w:basedOn w:val="Standaard"/>
    <w:rsid w:val="00617D74"/>
    <w:pPr>
      <w:spacing w:before="100" w:beforeAutospacing="1" w:after="100" w:afterAutospacing="1" w:line="240" w:lineRule="auto"/>
    </w:pPr>
    <w:rPr>
      <w:rFonts w:ascii="Times New Roman" w:eastAsia="Times New Roman" w:hAnsi="Times New Roman"/>
      <w:b/>
      <w:bCs/>
      <w:sz w:val="24"/>
      <w:szCs w:val="24"/>
      <w:lang w:val="en-US" w:eastAsia="en-US"/>
    </w:rPr>
  </w:style>
  <w:style w:type="paragraph" w:customStyle="1" w:styleId="hcp5">
    <w:name w:val="hcp5"/>
    <w:basedOn w:val="Standaard"/>
    <w:rsid w:val="00617D74"/>
    <w:pPr>
      <w:spacing w:before="100" w:beforeAutospacing="1" w:after="100" w:afterAutospacing="1" w:line="240" w:lineRule="auto"/>
      <w:ind w:left="360"/>
    </w:pPr>
    <w:rPr>
      <w:rFonts w:ascii="Times New Roman" w:eastAsia="Times New Roman" w:hAnsi="Times New Roman"/>
      <w:sz w:val="24"/>
      <w:szCs w:val="24"/>
      <w:lang w:val="en-US" w:eastAsia="en-US"/>
    </w:rPr>
  </w:style>
  <w:style w:type="character" w:customStyle="1" w:styleId="hcp2">
    <w:name w:val="hcp2"/>
    <w:rsid w:val="00617D74"/>
    <w:rPr>
      <w:vertAlign w:val="subscript"/>
    </w:rPr>
  </w:style>
  <w:style w:type="character" w:customStyle="1" w:styleId="hcp6">
    <w:name w:val="hcp6"/>
    <w:rsid w:val="00617D74"/>
    <w:rPr>
      <w:vertAlign w:val="superscript"/>
    </w:rPr>
  </w:style>
  <w:style w:type="paragraph" w:styleId="Normaalweb">
    <w:name w:val="Normal (Web)"/>
    <w:basedOn w:val="Standaard"/>
    <w:uiPriority w:val="99"/>
    <w:unhideWhenUsed/>
    <w:rsid w:val="00617D74"/>
    <w:pPr>
      <w:spacing w:before="100" w:beforeAutospacing="1" w:after="100" w:afterAutospacing="1" w:line="240" w:lineRule="auto"/>
    </w:pPr>
    <w:rPr>
      <w:rFonts w:ascii="Times New Roman" w:eastAsia="Times New Roman" w:hAnsi="Times New Roman"/>
      <w:sz w:val="24"/>
      <w:szCs w:val="24"/>
      <w:lang w:val="en-US" w:eastAsia="en-US"/>
    </w:rPr>
  </w:style>
  <w:style w:type="paragraph" w:styleId="Lijstalinea">
    <w:name w:val="List Paragraph"/>
    <w:basedOn w:val="Standaard"/>
    <w:uiPriority w:val="34"/>
    <w:qFormat/>
    <w:rsid w:val="00AD6E7F"/>
    <w:pPr>
      <w:spacing w:before="0" w:after="160" w:line="259" w:lineRule="auto"/>
      <w:ind w:left="720"/>
      <w:contextualSpacing/>
    </w:pPr>
    <w:rPr>
      <w:rFonts w:asciiTheme="minorHAnsi" w:eastAsiaTheme="minorHAnsi" w:hAnsiTheme="minorHAnsi" w:cstheme="minorBidi"/>
      <w:sz w:val="22"/>
      <w:szCs w:val="22"/>
      <w:lang w:eastAsia="en-US"/>
    </w:rPr>
  </w:style>
  <w:style w:type="table" w:styleId="Rastertabel1licht-Accent1">
    <w:name w:val="Grid Table 1 Light Accent 1"/>
    <w:basedOn w:val="Standaardtabel"/>
    <w:uiPriority w:val="46"/>
    <w:rsid w:val="00AD6E7F"/>
    <w:rPr>
      <w:rFonts w:asciiTheme="minorHAnsi" w:eastAsiaTheme="minorHAnsi" w:hAnsiTheme="minorHAnsi" w:cstheme="minorBidi"/>
      <w:sz w:val="22"/>
      <w:szCs w:val="22"/>
      <w:lang w:val="nl-NL"/>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Onopgelostemelding">
    <w:name w:val="Unresolved Mention"/>
    <w:basedOn w:val="Standaardalinea-lettertype"/>
    <w:uiPriority w:val="99"/>
    <w:semiHidden/>
    <w:unhideWhenUsed/>
    <w:rsid w:val="007F48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1128975">
      <w:bodyDiv w:val="1"/>
      <w:marLeft w:val="0"/>
      <w:marRight w:val="0"/>
      <w:marTop w:val="0"/>
      <w:marBottom w:val="0"/>
      <w:divBdr>
        <w:top w:val="none" w:sz="0" w:space="0" w:color="auto"/>
        <w:left w:val="none" w:sz="0" w:space="0" w:color="auto"/>
        <w:bottom w:val="none" w:sz="0" w:space="0" w:color="auto"/>
        <w:right w:val="none" w:sz="0" w:space="0" w:color="auto"/>
      </w:divBdr>
    </w:div>
    <w:div w:id="1755739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Deltares/HYDROLIB" TargetMode="External"/><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flooding.lizard.net"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footer" Target="footer3.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dal.org/drivers/raster/gtiff.html"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53.png"/></Relationships>
</file>

<file path=word/_rels/header2.xml.rels><?xml version="1.0" encoding="UTF-8" standalone="yes"?>
<Relationships xmlns="http://schemas.openxmlformats.org/package/2006/relationships"><Relationship Id="rId1" Type="http://schemas.openxmlformats.org/officeDocument/2006/relationships/image" Target="media/image5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nne%20Leskens\Mijn%20documenten\Lokaal%20Intern\Sjablonen%20en%20lege%20formulieren\Rapport%20enkelzijdi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24F9CC-0318-45E3-B4BB-8173EE837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enkelzijdig.dot</Template>
  <TotalTime>0</TotalTime>
  <Pages>40</Pages>
  <Words>6894</Words>
  <Characters>37923</Characters>
  <Application>Microsoft Office Word</Application>
  <DocSecurity>0</DocSecurity>
  <Lines>316</Lines>
  <Paragraphs>89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Lizard-flooding gebruikershandleiding</vt:lpstr>
      <vt:lpstr>Lizard-flooding gebruikershandleiding</vt:lpstr>
    </vt:vector>
  </TitlesOfParts>
  <Company>Nelen &amp; Schuurmans</Company>
  <LinksUpToDate>false</LinksUpToDate>
  <CharactersWithSpaces>44728</CharactersWithSpaces>
  <SharedDoc>false</SharedDoc>
  <HLinks>
    <vt:vector size="6" baseType="variant">
      <vt:variant>
        <vt:i4>7340075</vt:i4>
      </vt:variant>
      <vt:variant>
        <vt:i4>141</vt:i4>
      </vt:variant>
      <vt:variant>
        <vt:i4>0</vt:i4>
      </vt:variant>
      <vt:variant>
        <vt:i4>5</vt:i4>
      </vt:variant>
      <vt:variant>
        <vt:lpwstr>http://flooding.lizard.net/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Lizard-flooding gebruikershandleiding</dc:title>
  <dc:subject>Gebruikershandleiding</dc:subject>
  <dc:creator>Anne Leskens</dc:creator>
  <cp:lastModifiedBy>Thomas Berends</cp:lastModifiedBy>
  <cp:revision>3</cp:revision>
  <cp:lastPrinted>2017-08-22T06:32:00Z</cp:lastPrinted>
  <dcterms:created xsi:type="dcterms:W3CDTF">2022-11-23T12:57:00Z</dcterms:created>
  <dcterms:modified xsi:type="dcterms:W3CDTF">2022-11-23T12:57:00Z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e">
    <vt:lpwstr>Oktober 2009</vt:lpwstr>
  </property>
  <property fmtid="{D5CDD505-2E9C-101B-9397-08002B2CF9AE}" pid="3" name="Status">
    <vt:lpwstr>Definitief</vt:lpwstr>
  </property>
  <property fmtid="{D5CDD505-2E9C-101B-9397-08002B2CF9AE}" pid="4" name="Dossier">
    <vt:lpwstr>K0018</vt:lpwstr>
  </property>
  <property fmtid="{D5CDD505-2E9C-101B-9397-08002B2CF9AE}" pid="5" name="Opdrachtgever">
    <vt:lpwstr>Provincie Noord-Holland, Provincie Utrecht, Hoogheemraadschap Hollands Noorderkwartier, Hoogheemraadschap van Delfland, Waternet</vt:lpwstr>
  </property>
</Properties>
</file>